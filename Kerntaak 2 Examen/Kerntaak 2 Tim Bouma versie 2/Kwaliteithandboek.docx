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FADF3" w14:textId="5BF8CCA6" w:rsidR="00A638EC" w:rsidRDefault="00ED35CA" w:rsidP="00A638EC">
      <w:pPr>
        <w:pStyle w:val="Ondertitel"/>
      </w:pPr>
      <w:sdt>
        <w:sdtPr>
          <w:alias w:val="Versie:"/>
          <w:tag w:val="Versie:"/>
          <w:id w:val="1459911874"/>
          <w:placeholder>
            <w:docPart w:val="84DD7A9C1FBF47E981FA3E53C5C2FDDE"/>
          </w:placeholder>
          <w:temporary/>
          <w:showingPlcHdr/>
          <w15:appearance w15:val="hidden"/>
        </w:sdtPr>
        <w:sdtEndPr/>
        <w:sdtContent>
          <w:r w:rsidR="00A638EC" w:rsidRPr="00A638EC">
            <w:rPr>
              <w:lang w:bidi="nl-NL"/>
            </w:rPr>
            <w:t>Versie</w:t>
          </w:r>
        </w:sdtContent>
      </w:sdt>
      <w:r w:rsidR="00A638EC">
        <w:rPr>
          <w:lang w:bidi="nl-NL"/>
        </w:rPr>
        <w:t xml:space="preserve"> </w:t>
      </w:r>
      <w:r w:rsidR="004C66AF">
        <w:t>1.</w:t>
      </w:r>
      <w:r w:rsidR="00444CB1">
        <w:t>0</w:t>
      </w:r>
    </w:p>
    <w:p w14:paraId="16010631" w14:textId="6806B5B8" w:rsidR="00A638EC" w:rsidRDefault="00ED35CA" w:rsidP="00A638EC">
      <w:pPr>
        <w:pStyle w:val="Ondertitel"/>
      </w:pPr>
      <w:sdt>
        <w:sdtPr>
          <w:alias w:val="Voer datum in:"/>
          <w:tag w:val="Voer datum in:"/>
          <w:id w:val="-664086759"/>
          <w:placeholder>
            <w:docPart w:val="3A3C84A83DD5451C9CE5DC7C0CEC9C7A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D00624">
            <w:t>20</w:t>
          </w:r>
          <w:r w:rsidR="004C66AF">
            <w:t>-11-2020</w:t>
          </w:r>
        </w:sdtContent>
      </w:sdt>
    </w:p>
    <w:p w14:paraId="40574125" w14:textId="35F15C1D" w:rsidR="00A638EC" w:rsidRPr="00A638EC" w:rsidRDefault="007759F1" w:rsidP="00A638EC">
      <w:pPr>
        <w:pStyle w:val="Logo"/>
      </w:pPr>
      <w:r>
        <w:rPr>
          <w:noProof/>
          <w:lang w:bidi="nl-NL"/>
        </w:rPr>
        <w:drawing>
          <wp:inline distT="0" distB="0" distL="0" distR="0" wp14:anchorId="04FFB4C7" wp14:editId="306A85C8">
            <wp:extent cx="2639807" cy="1695450"/>
            <wp:effectExtent l="0" t="0" r="825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28" cy="170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alias w:val="Voer titel in:"/>
        <w:tag w:val=""/>
        <w:id w:val="390237733"/>
        <w:placeholder>
          <w:docPart w:val="0D5F4757816A46D1890A88A9ACF5D945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6E6AFCE2" w14:textId="1DFABC71" w:rsidR="00A638EC" w:rsidRDefault="0065031F" w:rsidP="006B4D3B">
          <w:pPr>
            <w:pStyle w:val="Titel"/>
          </w:pPr>
          <w:r>
            <w:t>Kwaliteitshandboek</w:t>
          </w:r>
        </w:p>
      </w:sdtContent>
    </w:sdt>
    <w:sdt>
      <w:sdtPr>
        <w:alias w:val="Voer subtitel in:"/>
        <w:tag w:val="Voer subtitel in:"/>
        <w:id w:val="1134748392"/>
        <w:placeholder>
          <w:docPart w:val="976193D563824BEA8124C10D569D1B2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9745F24" w14:textId="0A9BC2AE" w:rsidR="00A638EC" w:rsidRDefault="003C1774" w:rsidP="00A638EC">
          <w:pPr>
            <w:pStyle w:val="Ondertitel"/>
          </w:pPr>
          <w:r>
            <w:t>jeugd betrokken</w:t>
          </w:r>
        </w:p>
      </w:sdtContent>
    </w:sdt>
    <w:p w14:paraId="2072B76E" w14:textId="713A6924" w:rsidR="00A638EC" w:rsidRPr="004D5282" w:rsidRDefault="00ED35CA" w:rsidP="004D5282">
      <w:pPr>
        <w:pStyle w:val="Contactgegevens"/>
      </w:pPr>
      <w:sdt>
        <w:sdtPr>
          <w:alias w:val="Gepresenteerd door: "/>
          <w:tag w:val="Gepresenteerd door: "/>
          <w:id w:val="529071456"/>
          <w:placeholder>
            <w:docPart w:val="D0000390547E4CF5AC8CCACD4F931461"/>
          </w:placeholder>
          <w:temporary/>
          <w:showingPlcHdr/>
          <w15:appearance w15:val="hidden"/>
        </w:sdtPr>
        <w:sdtEndPr/>
        <w:sdtContent>
          <w:r w:rsidR="00A638EC" w:rsidRPr="004D5282">
            <w:rPr>
              <w:lang w:bidi="nl-NL"/>
            </w:rPr>
            <w:t>Gepresenteerd door:</w:t>
          </w:r>
        </w:sdtContent>
      </w:sdt>
      <w:r w:rsidR="00A638EC" w:rsidRPr="004D5282">
        <w:rPr>
          <w:lang w:bidi="nl-NL"/>
        </w:rPr>
        <w:t xml:space="preserve"> </w:t>
      </w:r>
      <w:r w:rsidR="004C66AF">
        <w:t>Tim Bouma</w:t>
      </w:r>
    </w:p>
    <w:p w14:paraId="6BF3B825" w14:textId="0274E904" w:rsidR="00A638EC" w:rsidRDefault="00ED35CA" w:rsidP="004D5282">
      <w:pPr>
        <w:pStyle w:val="Contactgegevens"/>
      </w:pPr>
      <w:sdt>
        <w:sdtPr>
          <w:alias w:val="Voer bedrijfsnaam in:"/>
          <w:tag w:val=""/>
          <w:id w:val="-874304286"/>
          <w:placeholder>
            <w:docPart w:val="7DC381C4B2D94119BC7FD0DB8563DA9A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4C66AF">
            <w:t>Roc van Hilversum</w:t>
          </w:r>
        </w:sdtContent>
      </w:sdt>
    </w:p>
    <w:p w14:paraId="1049446A" w14:textId="1E51D8E8" w:rsidR="003C1774" w:rsidRDefault="006C6699" w:rsidP="00290347">
      <w:pPr>
        <w:pStyle w:val="Contactgegevens"/>
      </w:pPr>
      <w:r>
        <w:t>FastDevelopment</w:t>
      </w:r>
    </w:p>
    <w:p w14:paraId="4FA97781" w14:textId="77777777" w:rsidR="003C1774" w:rsidRDefault="003C1774">
      <w:pPr>
        <w:spacing w:before="0" w:after="240" w:line="252" w:lineRule="auto"/>
        <w:ind w:left="0" w:right="0"/>
        <w:rPr>
          <w:caps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6646715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8E98C" w14:textId="516466F8" w:rsidR="003C1774" w:rsidRDefault="003C1774">
          <w:pPr>
            <w:pStyle w:val="Kopvaninhoudsopgave"/>
          </w:pPr>
          <w:r>
            <w:t>Inhoud</w:t>
          </w:r>
        </w:p>
        <w:p w14:paraId="3651FE00" w14:textId="783D60FD" w:rsidR="00D82B69" w:rsidRDefault="003C1774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99183" w:history="1">
            <w:r w:rsidR="00D82B69" w:rsidRPr="00181190">
              <w:rPr>
                <w:rStyle w:val="Hyperlink"/>
                <w:noProof/>
              </w:rPr>
              <w:t>planning van realisatie</w:t>
            </w:r>
            <w:r w:rsidR="00D82B69">
              <w:rPr>
                <w:noProof/>
                <w:webHidden/>
              </w:rPr>
              <w:tab/>
            </w:r>
            <w:r w:rsidR="00D82B69">
              <w:rPr>
                <w:noProof/>
                <w:webHidden/>
              </w:rPr>
              <w:fldChar w:fldCharType="begin"/>
            </w:r>
            <w:r w:rsidR="00D82B69">
              <w:rPr>
                <w:noProof/>
                <w:webHidden/>
              </w:rPr>
              <w:instrText xml:space="preserve"> PAGEREF _Toc57299183 \h </w:instrText>
            </w:r>
            <w:r w:rsidR="00D82B69">
              <w:rPr>
                <w:noProof/>
                <w:webHidden/>
              </w:rPr>
            </w:r>
            <w:r w:rsidR="00D82B69">
              <w:rPr>
                <w:noProof/>
                <w:webHidden/>
              </w:rPr>
              <w:fldChar w:fldCharType="separate"/>
            </w:r>
            <w:r w:rsidR="00D82B69">
              <w:rPr>
                <w:noProof/>
                <w:webHidden/>
              </w:rPr>
              <w:t>2</w:t>
            </w:r>
            <w:r w:rsidR="00D82B69">
              <w:rPr>
                <w:noProof/>
                <w:webHidden/>
              </w:rPr>
              <w:fldChar w:fldCharType="end"/>
            </w:r>
          </w:hyperlink>
        </w:p>
        <w:p w14:paraId="028A27DC" w14:textId="534B72F9" w:rsidR="00D82B69" w:rsidRDefault="00ED35CA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7299184" w:history="1">
            <w:r w:rsidR="00D82B69" w:rsidRPr="00181190">
              <w:rPr>
                <w:rStyle w:val="Hyperlink"/>
                <w:noProof/>
              </w:rPr>
              <w:t>Realisatie</w:t>
            </w:r>
            <w:r w:rsidR="00D82B69">
              <w:rPr>
                <w:noProof/>
                <w:webHidden/>
              </w:rPr>
              <w:tab/>
            </w:r>
            <w:r w:rsidR="00D82B69">
              <w:rPr>
                <w:noProof/>
                <w:webHidden/>
              </w:rPr>
              <w:fldChar w:fldCharType="begin"/>
            </w:r>
            <w:r w:rsidR="00D82B69">
              <w:rPr>
                <w:noProof/>
                <w:webHidden/>
              </w:rPr>
              <w:instrText xml:space="preserve"> PAGEREF _Toc57299184 \h </w:instrText>
            </w:r>
            <w:r w:rsidR="00D82B69">
              <w:rPr>
                <w:noProof/>
                <w:webHidden/>
              </w:rPr>
            </w:r>
            <w:r w:rsidR="00D82B69">
              <w:rPr>
                <w:noProof/>
                <w:webHidden/>
              </w:rPr>
              <w:fldChar w:fldCharType="separate"/>
            </w:r>
            <w:r w:rsidR="00D82B69">
              <w:rPr>
                <w:noProof/>
                <w:webHidden/>
              </w:rPr>
              <w:t>2</w:t>
            </w:r>
            <w:r w:rsidR="00D82B69">
              <w:rPr>
                <w:noProof/>
                <w:webHidden/>
              </w:rPr>
              <w:fldChar w:fldCharType="end"/>
            </w:r>
          </w:hyperlink>
        </w:p>
        <w:p w14:paraId="0927DEF1" w14:textId="3353BC68" w:rsidR="00D82B69" w:rsidRDefault="00ED35CA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7299185" w:history="1">
            <w:r w:rsidR="00D82B69" w:rsidRPr="00181190">
              <w:rPr>
                <w:rStyle w:val="Hyperlink"/>
                <w:noProof/>
              </w:rPr>
              <w:t>WIjzigingen</w:t>
            </w:r>
            <w:r w:rsidR="00D82B69">
              <w:rPr>
                <w:noProof/>
                <w:webHidden/>
              </w:rPr>
              <w:tab/>
            </w:r>
            <w:r w:rsidR="00D82B69">
              <w:rPr>
                <w:noProof/>
                <w:webHidden/>
              </w:rPr>
              <w:fldChar w:fldCharType="begin"/>
            </w:r>
            <w:r w:rsidR="00D82B69">
              <w:rPr>
                <w:noProof/>
                <w:webHidden/>
              </w:rPr>
              <w:instrText xml:space="preserve"> PAGEREF _Toc57299185 \h </w:instrText>
            </w:r>
            <w:r w:rsidR="00D82B69">
              <w:rPr>
                <w:noProof/>
                <w:webHidden/>
              </w:rPr>
            </w:r>
            <w:r w:rsidR="00D82B69">
              <w:rPr>
                <w:noProof/>
                <w:webHidden/>
              </w:rPr>
              <w:fldChar w:fldCharType="separate"/>
            </w:r>
            <w:r w:rsidR="00D82B69">
              <w:rPr>
                <w:noProof/>
                <w:webHidden/>
              </w:rPr>
              <w:t>3</w:t>
            </w:r>
            <w:r w:rsidR="00D82B69">
              <w:rPr>
                <w:noProof/>
                <w:webHidden/>
              </w:rPr>
              <w:fldChar w:fldCharType="end"/>
            </w:r>
          </w:hyperlink>
        </w:p>
        <w:p w14:paraId="289495F3" w14:textId="59A089FC" w:rsidR="003C1774" w:rsidRDefault="003C1774">
          <w:r>
            <w:rPr>
              <w:b/>
              <w:bCs/>
            </w:rPr>
            <w:fldChar w:fldCharType="end"/>
          </w:r>
        </w:p>
      </w:sdtContent>
    </w:sdt>
    <w:p w14:paraId="2D0C21C8" w14:textId="1F49B4D6" w:rsidR="003C1774" w:rsidRDefault="003C1774" w:rsidP="00290347">
      <w:pPr>
        <w:pStyle w:val="Contactgegevens"/>
      </w:pPr>
    </w:p>
    <w:p w14:paraId="15D7977D" w14:textId="19382457" w:rsidR="009F7202" w:rsidRDefault="009F7202" w:rsidP="00C267BB">
      <w:pPr>
        <w:pStyle w:val="Lijstalinea"/>
        <w:ind w:left="792"/>
      </w:pPr>
    </w:p>
    <w:p w14:paraId="690A9F98" w14:textId="0B1D752A" w:rsidR="00C45BC4" w:rsidRDefault="00C45BC4" w:rsidP="00C45BC4"/>
    <w:p w14:paraId="04249624" w14:textId="0AA09A4E" w:rsidR="0065031F" w:rsidRDefault="0065031F" w:rsidP="00C45BC4"/>
    <w:p w14:paraId="4E4C50CA" w14:textId="60C446E6" w:rsidR="0065031F" w:rsidRDefault="0065031F" w:rsidP="00C45BC4"/>
    <w:p w14:paraId="64E0C683" w14:textId="1E2C6B14" w:rsidR="0065031F" w:rsidRDefault="0065031F" w:rsidP="00C45BC4"/>
    <w:p w14:paraId="2914AFCA" w14:textId="19A8A3D7" w:rsidR="0065031F" w:rsidRDefault="0065031F" w:rsidP="00C45BC4"/>
    <w:p w14:paraId="75A21F35" w14:textId="6794259E" w:rsidR="0065031F" w:rsidRDefault="0065031F" w:rsidP="00C45BC4"/>
    <w:p w14:paraId="397417DC" w14:textId="35C41742" w:rsidR="0065031F" w:rsidRDefault="0065031F" w:rsidP="00C45BC4"/>
    <w:p w14:paraId="3EBD0BA1" w14:textId="7573F25B" w:rsidR="0065031F" w:rsidRDefault="0065031F" w:rsidP="00C45BC4"/>
    <w:p w14:paraId="7C258936" w14:textId="470DDC12" w:rsidR="0065031F" w:rsidRDefault="0065031F" w:rsidP="00C45BC4"/>
    <w:p w14:paraId="79C07753" w14:textId="67AEB4B8" w:rsidR="0065031F" w:rsidRDefault="0065031F" w:rsidP="00C45BC4"/>
    <w:p w14:paraId="3457E391" w14:textId="2AC1FAA8" w:rsidR="0065031F" w:rsidRDefault="0065031F" w:rsidP="00C45BC4"/>
    <w:p w14:paraId="6EB9D5B9" w14:textId="6A48FA1D" w:rsidR="0065031F" w:rsidRDefault="0065031F" w:rsidP="00C45BC4"/>
    <w:p w14:paraId="0CB0178F" w14:textId="5A848770" w:rsidR="0065031F" w:rsidRDefault="0065031F" w:rsidP="00C45BC4"/>
    <w:p w14:paraId="294CC043" w14:textId="00788563" w:rsidR="0065031F" w:rsidRDefault="0065031F" w:rsidP="00C45BC4"/>
    <w:p w14:paraId="2AA1DF8A" w14:textId="1F0969EF" w:rsidR="0065031F" w:rsidRDefault="0065031F" w:rsidP="00C45BC4"/>
    <w:p w14:paraId="4731A8AA" w14:textId="572051BE" w:rsidR="0065031F" w:rsidRDefault="0065031F" w:rsidP="00C45BC4"/>
    <w:p w14:paraId="0DECCF3A" w14:textId="50D69872" w:rsidR="0065031F" w:rsidRDefault="0065031F" w:rsidP="00C45BC4"/>
    <w:p w14:paraId="53A325FA" w14:textId="34F4DC7C" w:rsidR="0065031F" w:rsidRDefault="0065031F" w:rsidP="00C45BC4"/>
    <w:p w14:paraId="30BB53C5" w14:textId="1D89746D" w:rsidR="0065031F" w:rsidRDefault="0065031F" w:rsidP="00C45BC4"/>
    <w:p w14:paraId="3D44347E" w14:textId="7C9E96C4" w:rsidR="0065031F" w:rsidRDefault="0065031F" w:rsidP="00C45BC4"/>
    <w:p w14:paraId="6B0AEAF7" w14:textId="1CE4F90C" w:rsidR="0065031F" w:rsidRDefault="0065031F" w:rsidP="00C45BC4"/>
    <w:p w14:paraId="173309D1" w14:textId="1C0C6335" w:rsidR="0065031F" w:rsidRDefault="0065031F" w:rsidP="00C45BC4"/>
    <w:p w14:paraId="22469849" w14:textId="094CEC8F" w:rsidR="0065031F" w:rsidRDefault="0065031F" w:rsidP="00C45BC4"/>
    <w:p w14:paraId="671BDABA" w14:textId="32A2F4ED" w:rsidR="0065031F" w:rsidRDefault="0065031F" w:rsidP="00C45BC4"/>
    <w:p w14:paraId="31ACA667" w14:textId="47789648" w:rsidR="0065031F" w:rsidRDefault="0065031F" w:rsidP="00E50CDA">
      <w:pPr>
        <w:ind w:left="0"/>
      </w:pPr>
    </w:p>
    <w:p w14:paraId="0A39AD42" w14:textId="3B8546DE" w:rsidR="0065031F" w:rsidRDefault="00E50CDA" w:rsidP="00E50CDA">
      <w:pPr>
        <w:pStyle w:val="Kop2"/>
      </w:pPr>
      <w:bookmarkStart w:id="0" w:name="_Toc57299183"/>
      <w:r>
        <w:lastRenderedPageBreak/>
        <w:t>planning van realisatie</w:t>
      </w:r>
      <w:bookmarkEnd w:id="0"/>
    </w:p>
    <w:tbl>
      <w:tblPr>
        <w:tblStyle w:val="Rastertabel3-Accent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50CDA" w14:paraId="37C1658A" w14:textId="77777777" w:rsidTr="00E50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680D6FCF" w14:textId="393DB0D7" w:rsidR="00E50CDA" w:rsidRDefault="00E50CDA" w:rsidP="00E50CDA">
            <w:pPr>
              <w:ind w:left="0"/>
            </w:pPr>
            <w:r>
              <w:t>Pagina</w:t>
            </w:r>
          </w:p>
        </w:tc>
        <w:tc>
          <w:tcPr>
            <w:tcW w:w="2254" w:type="dxa"/>
          </w:tcPr>
          <w:p w14:paraId="66874990" w14:textId="3D24C1F8" w:rsidR="00E50CDA" w:rsidRDefault="00E50CDA" w:rsidP="00E50CD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Programmeur</w:t>
            </w:r>
          </w:p>
        </w:tc>
        <w:tc>
          <w:tcPr>
            <w:tcW w:w="2254" w:type="dxa"/>
          </w:tcPr>
          <w:p w14:paraId="6F1E12B2" w14:textId="45D4579A" w:rsidR="00E50CDA" w:rsidRDefault="00E50CDA" w:rsidP="00E50CD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van</w:t>
            </w:r>
          </w:p>
        </w:tc>
        <w:tc>
          <w:tcPr>
            <w:tcW w:w="2254" w:type="dxa"/>
          </w:tcPr>
          <w:p w14:paraId="6FC01A64" w14:textId="73DE8FB6" w:rsidR="00E50CDA" w:rsidRDefault="00E50CDA" w:rsidP="00E50CD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</w:t>
            </w:r>
          </w:p>
        </w:tc>
      </w:tr>
      <w:tr w:rsidR="00E50CDA" w14:paraId="47BCA382" w14:textId="77777777" w:rsidTr="00E5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16138AD" w14:textId="7BEA833E" w:rsidR="00E50CDA" w:rsidRDefault="00E50CDA" w:rsidP="00E50CDA">
            <w:pPr>
              <w:ind w:left="0"/>
            </w:pPr>
            <w:r>
              <w:t>index</w:t>
            </w:r>
          </w:p>
        </w:tc>
        <w:tc>
          <w:tcPr>
            <w:tcW w:w="2254" w:type="dxa"/>
          </w:tcPr>
          <w:p w14:paraId="59C7FAA5" w14:textId="04ED5D43" w:rsidR="00E50CDA" w:rsidRDefault="00E50CDA" w:rsidP="00E50CD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2254" w:type="dxa"/>
          </w:tcPr>
          <w:p w14:paraId="67E775D0" w14:textId="58948AEF" w:rsidR="00E50CDA" w:rsidRDefault="00E50CDA" w:rsidP="00E50CD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9:00</w:t>
            </w:r>
          </w:p>
        </w:tc>
        <w:tc>
          <w:tcPr>
            <w:tcW w:w="2254" w:type="dxa"/>
          </w:tcPr>
          <w:p w14:paraId="359F9FA7" w14:textId="5A0DA206" w:rsidR="00E50CDA" w:rsidRDefault="00E50CDA" w:rsidP="00E50CD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</w:t>
            </w:r>
            <w:r w:rsidR="00D02485">
              <w:t>30</w:t>
            </w:r>
          </w:p>
        </w:tc>
      </w:tr>
      <w:tr w:rsidR="00E50CDA" w14:paraId="736ECC6E" w14:textId="77777777" w:rsidTr="00E5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AD983E6" w14:textId="1B166C37" w:rsidR="00E50CDA" w:rsidRDefault="00E50CDA" w:rsidP="00E50CDA">
            <w:pPr>
              <w:ind w:left="0"/>
            </w:pPr>
            <w:r>
              <w:t>registratie</w:t>
            </w:r>
          </w:p>
        </w:tc>
        <w:tc>
          <w:tcPr>
            <w:tcW w:w="2254" w:type="dxa"/>
          </w:tcPr>
          <w:p w14:paraId="75A5E7F1" w14:textId="61867F13" w:rsidR="00E50CDA" w:rsidRDefault="00E50CDA" w:rsidP="00E50CD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2254" w:type="dxa"/>
          </w:tcPr>
          <w:p w14:paraId="78BFFD23" w14:textId="2D342026" w:rsidR="00E50CDA" w:rsidRDefault="00E50CDA" w:rsidP="00E50CD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</w:t>
            </w:r>
            <w:r w:rsidR="00D02485">
              <w:t>30</w:t>
            </w:r>
          </w:p>
        </w:tc>
        <w:tc>
          <w:tcPr>
            <w:tcW w:w="2254" w:type="dxa"/>
          </w:tcPr>
          <w:p w14:paraId="785F19D4" w14:textId="08C6F732" w:rsidR="00E50CDA" w:rsidRDefault="00D02485" w:rsidP="00E50CD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10:00</w:t>
            </w:r>
          </w:p>
        </w:tc>
      </w:tr>
      <w:tr w:rsidR="00E50CDA" w14:paraId="1C037566" w14:textId="77777777" w:rsidTr="00E5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CA57FE2" w14:textId="77E3BC70" w:rsidR="00E50CDA" w:rsidRDefault="00E50CDA" w:rsidP="00E50CDA">
            <w:pPr>
              <w:ind w:left="0"/>
            </w:pPr>
            <w:r>
              <w:t>Activiteit toevoegen</w:t>
            </w:r>
          </w:p>
        </w:tc>
        <w:tc>
          <w:tcPr>
            <w:tcW w:w="2254" w:type="dxa"/>
          </w:tcPr>
          <w:p w14:paraId="7427FEE7" w14:textId="7FC5E267" w:rsidR="00E50CDA" w:rsidRDefault="00E50CDA" w:rsidP="00E50CD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2254" w:type="dxa"/>
          </w:tcPr>
          <w:p w14:paraId="3D6AE339" w14:textId="00D8843B" w:rsidR="00E50CDA" w:rsidRDefault="00D02485" w:rsidP="00E50CD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10:00</w:t>
            </w:r>
          </w:p>
        </w:tc>
        <w:tc>
          <w:tcPr>
            <w:tcW w:w="2254" w:type="dxa"/>
          </w:tcPr>
          <w:p w14:paraId="489BCC8F" w14:textId="5CAFF939" w:rsidR="00E50CDA" w:rsidRDefault="00F91BE3" w:rsidP="00E50CD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11:00</w:t>
            </w:r>
          </w:p>
        </w:tc>
      </w:tr>
      <w:tr w:rsidR="00E50CDA" w14:paraId="5CF5F9E5" w14:textId="77777777" w:rsidTr="00E5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BBB8FAA" w14:textId="79A8C1D3" w:rsidR="00E50CDA" w:rsidRDefault="00E50CDA" w:rsidP="00E50CDA">
            <w:pPr>
              <w:ind w:left="0"/>
            </w:pPr>
            <w:r>
              <w:t>Activiteit Aanmelden</w:t>
            </w:r>
          </w:p>
        </w:tc>
        <w:tc>
          <w:tcPr>
            <w:tcW w:w="2254" w:type="dxa"/>
          </w:tcPr>
          <w:p w14:paraId="75833CC7" w14:textId="658B75D6" w:rsidR="00E50CDA" w:rsidRDefault="00E50CDA" w:rsidP="00E50CD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2254" w:type="dxa"/>
          </w:tcPr>
          <w:p w14:paraId="46BF9E32" w14:textId="58F04E7D" w:rsidR="00E50CDA" w:rsidRDefault="00E50CDA" w:rsidP="00E50CD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91BE3">
              <w:t>1</w:t>
            </w:r>
            <w:r>
              <w:t>:</w:t>
            </w:r>
            <w:r w:rsidR="00F91BE3">
              <w:t>15</w:t>
            </w:r>
          </w:p>
        </w:tc>
        <w:tc>
          <w:tcPr>
            <w:tcW w:w="2254" w:type="dxa"/>
          </w:tcPr>
          <w:p w14:paraId="4024C067" w14:textId="18BF0CFE" w:rsidR="00E50CDA" w:rsidRDefault="00E50CDA" w:rsidP="00E50CD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91BE3">
              <w:t>3</w:t>
            </w:r>
            <w:r>
              <w:t>:30</w:t>
            </w:r>
          </w:p>
        </w:tc>
      </w:tr>
      <w:tr w:rsidR="00E50CDA" w14:paraId="2EE76B70" w14:textId="77777777" w:rsidTr="00E5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380B529" w14:textId="0AA04F89" w:rsidR="00E50CDA" w:rsidRDefault="00E50CDA" w:rsidP="00E50CDA">
            <w:pPr>
              <w:ind w:left="0"/>
            </w:pPr>
            <w:r>
              <w:t>Overzicht activiteit</w:t>
            </w:r>
          </w:p>
        </w:tc>
        <w:tc>
          <w:tcPr>
            <w:tcW w:w="2254" w:type="dxa"/>
          </w:tcPr>
          <w:p w14:paraId="5BB2C01B" w14:textId="32348CA7" w:rsidR="00E50CDA" w:rsidRDefault="00E50CDA" w:rsidP="00E50CD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2254" w:type="dxa"/>
          </w:tcPr>
          <w:p w14:paraId="7380C052" w14:textId="58A9B2B4" w:rsidR="00E50CDA" w:rsidRDefault="00E50CDA" w:rsidP="00E50CD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91BE3">
              <w:t>3</w:t>
            </w:r>
            <w:r>
              <w:t>:30</w:t>
            </w:r>
          </w:p>
        </w:tc>
        <w:tc>
          <w:tcPr>
            <w:tcW w:w="2254" w:type="dxa"/>
          </w:tcPr>
          <w:p w14:paraId="2D5EF4F0" w14:textId="15088F59" w:rsidR="00E50CDA" w:rsidRDefault="00E50CDA" w:rsidP="00E50CD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91BE3">
              <w:t>4</w:t>
            </w:r>
            <w:r>
              <w:t>:15</w:t>
            </w:r>
          </w:p>
        </w:tc>
      </w:tr>
      <w:tr w:rsidR="00E50CDA" w14:paraId="507B665A" w14:textId="77777777" w:rsidTr="00E5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F116FC4" w14:textId="40871D3C" w:rsidR="00E50CDA" w:rsidRDefault="00E50CDA" w:rsidP="00E50CDA">
            <w:pPr>
              <w:ind w:left="0"/>
            </w:pPr>
            <w:r>
              <w:t>Overzicht activiteiten</w:t>
            </w:r>
          </w:p>
        </w:tc>
        <w:tc>
          <w:tcPr>
            <w:tcW w:w="2254" w:type="dxa"/>
          </w:tcPr>
          <w:p w14:paraId="5AF9A85D" w14:textId="2504AA74" w:rsidR="00E50CDA" w:rsidRDefault="00E50CDA" w:rsidP="00E50CD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2254" w:type="dxa"/>
          </w:tcPr>
          <w:p w14:paraId="36BCE2DC" w14:textId="298096BE" w:rsidR="00E50CDA" w:rsidRDefault="00E50CDA" w:rsidP="00E50CD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91BE3">
              <w:t>4</w:t>
            </w:r>
            <w:r>
              <w:t>:30</w:t>
            </w:r>
          </w:p>
        </w:tc>
        <w:tc>
          <w:tcPr>
            <w:tcW w:w="2254" w:type="dxa"/>
          </w:tcPr>
          <w:p w14:paraId="0757DB0E" w14:textId="67BCCCA8" w:rsidR="00E50CDA" w:rsidRDefault="00E50CDA" w:rsidP="00E50CD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91BE3">
              <w:t>5</w:t>
            </w:r>
            <w:r>
              <w:t>:00</w:t>
            </w:r>
          </w:p>
        </w:tc>
      </w:tr>
      <w:tr w:rsidR="00E50CDA" w14:paraId="7C331BD7" w14:textId="77777777" w:rsidTr="00E5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912625D" w14:textId="044958A6" w:rsidR="00E50CDA" w:rsidRDefault="00E50CDA" w:rsidP="00E50CDA">
            <w:pPr>
              <w:ind w:left="0"/>
            </w:pPr>
            <w:r>
              <w:t>Overzicht jongeren</w:t>
            </w:r>
          </w:p>
        </w:tc>
        <w:tc>
          <w:tcPr>
            <w:tcW w:w="2254" w:type="dxa"/>
          </w:tcPr>
          <w:p w14:paraId="41545131" w14:textId="3F0BD811" w:rsidR="00E50CDA" w:rsidRDefault="00E50CDA" w:rsidP="00E50CD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2254" w:type="dxa"/>
          </w:tcPr>
          <w:p w14:paraId="5ABBA29C" w14:textId="5036A933" w:rsidR="00E50CDA" w:rsidRDefault="00E50CDA" w:rsidP="00E50CD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91BE3">
              <w:t>5</w:t>
            </w:r>
            <w:r>
              <w:t>:00</w:t>
            </w:r>
          </w:p>
        </w:tc>
        <w:tc>
          <w:tcPr>
            <w:tcW w:w="2254" w:type="dxa"/>
          </w:tcPr>
          <w:p w14:paraId="6B5A2465" w14:textId="0331C89D" w:rsidR="00E50CDA" w:rsidRDefault="00E50CDA" w:rsidP="00E50CD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91BE3">
              <w:t>5</w:t>
            </w:r>
            <w:r>
              <w:t>:30</w:t>
            </w:r>
          </w:p>
        </w:tc>
      </w:tr>
      <w:tr w:rsidR="00E50CDA" w14:paraId="3F6FDAF5" w14:textId="77777777" w:rsidTr="00E5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C48BECC" w14:textId="0FB10211" w:rsidR="00E50CDA" w:rsidRDefault="00E50CDA" w:rsidP="00E50CDA">
            <w:pPr>
              <w:ind w:left="0"/>
            </w:pPr>
            <w:r>
              <w:t>pdf activiteit</w:t>
            </w:r>
          </w:p>
        </w:tc>
        <w:tc>
          <w:tcPr>
            <w:tcW w:w="2254" w:type="dxa"/>
          </w:tcPr>
          <w:p w14:paraId="0DCCA4D4" w14:textId="446CD94B" w:rsidR="00E50CDA" w:rsidRDefault="00E50CDA" w:rsidP="00E50CD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2254" w:type="dxa"/>
          </w:tcPr>
          <w:p w14:paraId="7EDC1149" w14:textId="6ACA675B" w:rsidR="00E50CDA" w:rsidRDefault="00E50CDA" w:rsidP="00E50CD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91BE3">
              <w:t>5</w:t>
            </w:r>
            <w:r>
              <w:t>:30</w:t>
            </w:r>
          </w:p>
        </w:tc>
        <w:tc>
          <w:tcPr>
            <w:tcW w:w="2254" w:type="dxa"/>
          </w:tcPr>
          <w:p w14:paraId="5B90072B" w14:textId="4AC597C1" w:rsidR="00E50CDA" w:rsidRDefault="00E50CDA" w:rsidP="00E50CD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91BE3">
              <w:t>6</w:t>
            </w:r>
            <w:r>
              <w:t>:15</w:t>
            </w:r>
          </w:p>
        </w:tc>
      </w:tr>
      <w:tr w:rsidR="00E50CDA" w14:paraId="7736BF97" w14:textId="77777777" w:rsidTr="00E5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1FDBAE0" w14:textId="473CE71A" w:rsidR="00E50CDA" w:rsidRDefault="00E50CDA" w:rsidP="00E50CDA">
            <w:pPr>
              <w:ind w:left="0"/>
            </w:pPr>
            <w:r>
              <w:t>pdf activiteiten</w:t>
            </w:r>
          </w:p>
        </w:tc>
        <w:tc>
          <w:tcPr>
            <w:tcW w:w="2254" w:type="dxa"/>
          </w:tcPr>
          <w:p w14:paraId="0DF6FAF8" w14:textId="1ED8F946" w:rsidR="00E50CDA" w:rsidRDefault="00E50CDA" w:rsidP="00E50CD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2254" w:type="dxa"/>
          </w:tcPr>
          <w:p w14:paraId="5706BC88" w14:textId="0AEBA9ED" w:rsidR="00E50CDA" w:rsidRDefault="00E50CDA" w:rsidP="00E50CD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91BE3">
              <w:t>6</w:t>
            </w:r>
            <w:r>
              <w:t>:15</w:t>
            </w:r>
          </w:p>
        </w:tc>
        <w:tc>
          <w:tcPr>
            <w:tcW w:w="2254" w:type="dxa"/>
          </w:tcPr>
          <w:p w14:paraId="387B8F57" w14:textId="42405BD5" w:rsidR="00E50CDA" w:rsidRDefault="00E50CDA" w:rsidP="00E50CD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91BE3">
              <w:t>6</w:t>
            </w:r>
            <w:r>
              <w:t>:30</w:t>
            </w:r>
          </w:p>
        </w:tc>
      </w:tr>
      <w:tr w:rsidR="00E50CDA" w14:paraId="65869F5A" w14:textId="77777777" w:rsidTr="00E5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C6A6D53" w14:textId="10862737" w:rsidR="00E50CDA" w:rsidRDefault="00E50CDA" w:rsidP="00E50CDA">
            <w:pPr>
              <w:ind w:left="0"/>
            </w:pPr>
            <w:r>
              <w:t>pdf jongeren</w:t>
            </w:r>
          </w:p>
        </w:tc>
        <w:tc>
          <w:tcPr>
            <w:tcW w:w="2254" w:type="dxa"/>
          </w:tcPr>
          <w:p w14:paraId="39F0CD1D" w14:textId="04DFC2E8" w:rsidR="00E50CDA" w:rsidRDefault="00E50CDA" w:rsidP="00E50CD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2254" w:type="dxa"/>
          </w:tcPr>
          <w:p w14:paraId="65F9A1B5" w14:textId="26125C95" w:rsidR="00E50CDA" w:rsidRDefault="00E50CDA" w:rsidP="00E50CD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91BE3">
              <w:t>6</w:t>
            </w:r>
            <w:r>
              <w:t>:30</w:t>
            </w:r>
          </w:p>
        </w:tc>
        <w:tc>
          <w:tcPr>
            <w:tcW w:w="2254" w:type="dxa"/>
          </w:tcPr>
          <w:p w14:paraId="34BD843B" w14:textId="3EDBAC57" w:rsidR="00E50CDA" w:rsidRDefault="00F91BE3" w:rsidP="00E50CD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</w:t>
            </w:r>
          </w:p>
        </w:tc>
      </w:tr>
    </w:tbl>
    <w:p w14:paraId="02FC7E08" w14:textId="04B31C21" w:rsidR="00E50CDA" w:rsidRDefault="00E50CDA" w:rsidP="00E50CDA"/>
    <w:p w14:paraId="664ABEF4" w14:textId="48F3CBFC" w:rsidR="00F91BE3" w:rsidRDefault="00F91BE3" w:rsidP="004A5F35">
      <w:pPr>
        <w:pStyle w:val="Kop2"/>
      </w:pPr>
      <w:bookmarkStart w:id="1" w:name="_Toc57299184"/>
      <w:r>
        <w:t>Realisatie</w:t>
      </w:r>
      <w:bookmarkEnd w:id="1"/>
    </w:p>
    <w:tbl>
      <w:tblPr>
        <w:tblStyle w:val="Rastertabel3-Accent2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4A5F35" w14:paraId="16F56884" w14:textId="77777777" w:rsidTr="004A5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6E21C10B" w14:textId="10DA3BCB" w:rsidR="004A5F35" w:rsidRDefault="004A5F35" w:rsidP="004A5F35">
            <w:pPr>
              <w:ind w:left="0"/>
            </w:pPr>
            <w:r>
              <w:t>Pagina</w:t>
            </w:r>
          </w:p>
        </w:tc>
        <w:tc>
          <w:tcPr>
            <w:tcW w:w="3005" w:type="dxa"/>
          </w:tcPr>
          <w:p w14:paraId="1ACDBE6E" w14:textId="27CD4963" w:rsidR="004A5F35" w:rsidRDefault="004A5F35" w:rsidP="004A5F35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Programmeur</w:t>
            </w:r>
          </w:p>
        </w:tc>
        <w:tc>
          <w:tcPr>
            <w:tcW w:w="3005" w:type="dxa"/>
          </w:tcPr>
          <w:p w14:paraId="620F3237" w14:textId="54198169" w:rsidR="004A5F35" w:rsidRDefault="004A5F35" w:rsidP="004A5F35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Klaar op</w:t>
            </w:r>
          </w:p>
        </w:tc>
      </w:tr>
      <w:tr w:rsidR="004A5F35" w14:paraId="780699F2" w14:textId="77777777" w:rsidTr="004A5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955272" w14:textId="1F34A47A" w:rsidR="004A5F35" w:rsidRDefault="004A5F35" w:rsidP="004A5F35">
            <w:pPr>
              <w:ind w:left="0"/>
            </w:pPr>
            <w:r>
              <w:t>index</w:t>
            </w:r>
          </w:p>
        </w:tc>
        <w:tc>
          <w:tcPr>
            <w:tcW w:w="3005" w:type="dxa"/>
          </w:tcPr>
          <w:p w14:paraId="5FB74E38" w14:textId="6303BB94" w:rsidR="004A5F35" w:rsidRDefault="004A5F35" w:rsidP="004A5F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3005" w:type="dxa"/>
          </w:tcPr>
          <w:p w14:paraId="16409203" w14:textId="52853CDD" w:rsidR="004A5F35" w:rsidRDefault="004A5F35" w:rsidP="004A5F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9:15</w:t>
            </w:r>
          </w:p>
        </w:tc>
      </w:tr>
      <w:tr w:rsidR="004A5F35" w14:paraId="3DDF563F" w14:textId="77777777" w:rsidTr="004A5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E6C587" w14:textId="4196ABF8" w:rsidR="004A5F35" w:rsidRDefault="004A5F35" w:rsidP="004A5F35">
            <w:pPr>
              <w:ind w:left="0"/>
            </w:pPr>
            <w:r>
              <w:t>registratie</w:t>
            </w:r>
          </w:p>
        </w:tc>
        <w:tc>
          <w:tcPr>
            <w:tcW w:w="3005" w:type="dxa"/>
          </w:tcPr>
          <w:p w14:paraId="304CC2A4" w14:textId="2140109B" w:rsidR="004A5F35" w:rsidRDefault="004A5F35" w:rsidP="004A5F3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3005" w:type="dxa"/>
          </w:tcPr>
          <w:p w14:paraId="0BD3CC72" w14:textId="185F545B" w:rsidR="004A5F35" w:rsidRDefault="004A5F35" w:rsidP="004A5F3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9:45</w:t>
            </w:r>
          </w:p>
        </w:tc>
      </w:tr>
      <w:tr w:rsidR="004A5F35" w14:paraId="68F45A17" w14:textId="77777777" w:rsidTr="004A5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F2561D" w14:textId="4C502627" w:rsidR="004A5F35" w:rsidRDefault="004A5F35" w:rsidP="004A5F35">
            <w:pPr>
              <w:ind w:left="0"/>
            </w:pPr>
            <w:r>
              <w:t>Activiteit toevoegen</w:t>
            </w:r>
          </w:p>
        </w:tc>
        <w:tc>
          <w:tcPr>
            <w:tcW w:w="3005" w:type="dxa"/>
          </w:tcPr>
          <w:p w14:paraId="3BFC8FB2" w14:textId="31C9DD1B" w:rsidR="004A5F35" w:rsidRDefault="004A5F35" w:rsidP="004A5F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3005" w:type="dxa"/>
          </w:tcPr>
          <w:p w14:paraId="63216D37" w14:textId="03D16653" w:rsidR="004A5F35" w:rsidRDefault="004A5F35" w:rsidP="004A5F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10:30</w:t>
            </w:r>
          </w:p>
        </w:tc>
      </w:tr>
      <w:tr w:rsidR="004A5F35" w14:paraId="1F8AA7FB" w14:textId="77777777" w:rsidTr="004A5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E35790" w14:textId="39D496F0" w:rsidR="004A5F35" w:rsidRDefault="004A5F35" w:rsidP="004A5F35">
            <w:pPr>
              <w:ind w:left="0"/>
            </w:pPr>
            <w:r>
              <w:t>Activiteit Aanmelden</w:t>
            </w:r>
          </w:p>
        </w:tc>
        <w:tc>
          <w:tcPr>
            <w:tcW w:w="3005" w:type="dxa"/>
          </w:tcPr>
          <w:p w14:paraId="013101DF" w14:textId="283423A3" w:rsidR="004A5F35" w:rsidRDefault="004A5F35" w:rsidP="004A5F3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3005" w:type="dxa"/>
          </w:tcPr>
          <w:p w14:paraId="50216F80" w14:textId="67B28889" w:rsidR="004A5F35" w:rsidRDefault="004A5F35" w:rsidP="004A5F3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12:30</w:t>
            </w:r>
          </w:p>
        </w:tc>
      </w:tr>
      <w:tr w:rsidR="004A5F35" w14:paraId="00874633" w14:textId="77777777" w:rsidTr="004A5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9E5FAB" w14:textId="2BAF36D4" w:rsidR="004A5F35" w:rsidRDefault="004A5F35" w:rsidP="004A5F35">
            <w:pPr>
              <w:ind w:left="0"/>
            </w:pPr>
            <w:r>
              <w:t>Overzicht activiteit</w:t>
            </w:r>
          </w:p>
        </w:tc>
        <w:tc>
          <w:tcPr>
            <w:tcW w:w="3005" w:type="dxa"/>
          </w:tcPr>
          <w:p w14:paraId="255AF8D0" w14:textId="7347DAFC" w:rsidR="004A5F35" w:rsidRDefault="004A5F35" w:rsidP="004A5F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3005" w:type="dxa"/>
          </w:tcPr>
          <w:p w14:paraId="2E0818FB" w14:textId="53E547AC" w:rsidR="004A5F35" w:rsidRDefault="004A5F35" w:rsidP="004A5F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13:00</w:t>
            </w:r>
          </w:p>
        </w:tc>
      </w:tr>
      <w:tr w:rsidR="004A5F35" w14:paraId="40F41A68" w14:textId="77777777" w:rsidTr="004A5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8114ED1" w14:textId="7BD71AFC" w:rsidR="004A5F35" w:rsidRDefault="004A5F35" w:rsidP="004A5F35">
            <w:pPr>
              <w:ind w:left="0"/>
            </w:pPr>
            <w:r>
              <w:t>Overzicht activiteiten</w:t>
            </w:r>
          </w:p>
        </w:tc>
        <w:tc>
          <w:tcPr>
            <w:tcW w:w="3005" w:type="dxa"/>
          </w:tcPr>
          <w:p w14:paraId="609CCAA6" w14:textId="26A8ED49" w:rsidR="004A5F35" w:rsidRDefault="004A5F35" w:rsidP="004A5F3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3005" w:type="dxa"/>
          </w:tcPr>
          <w:p w14:paraId="7A171E04" w14:textId="5083235B" w:rsidR="004A5F35" w:rsidRDefault="004A5F35" w:rsidP="004A5F3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13:15</w:t>
            </w:r>
          </w:p>
        </w:tc>
      </w:tr>
      <w:tr w:rsidR="004A5F35" w14:paraId="44537847" w14:textId="77777777" w:rsidTr="004A5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4205A8" w14:textId="063329B1" w:rsidR="004A5F35" w:rsidRDefault="004A5F35" w:rsidP="004A5F35">
            <w:pPr>
              <w:ind w:left="0"/>
            </w:pPr>
            <w:r>
              <w:t>Overzicht jongeren</w:t>
            </w:r>
          </w:p>
        </w:tc>
        <w:tc>
          <w:tcPr>
            <w:tcW w:w="3005" w:type="dxa"/>
          </w:tcPr>
          <w:p w14:paraId="6FA5CEA9" w14:textId="39A3C730" w:rsidR="004A5F35" w:rsidRDefault="004A5F35" w:rsidP="004A5F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3005" w:type="dxa"/>
          </w:tcPr>
          <w:p w14:paraId="46F62327" w14:textId="70A1346C" w:rsidR="004A5F35" w:rsidRDefault="004A5F35" w:rsidP="004A5F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13:30</w:t>
            </w:r>
          </w:p>
        </w:tc>
      </w:tr>
      <w:tr w:rsidR="004A5F35" w14:paraId="08D3A414" w14:textId="77777777" w:rsidTr="004A5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3C3D57" w14:textId="3A4A43F8" w:rsidR="004A5F35" w:rsidRDefault="004A5F35" w:rsidP="004A5F35">
            <w:pPr>
              <w:ind w:left="0"/>
            </w:pPr>
            <w:r>
              <w:t>pdf activiteit</w:t>
            </w:r>
          </w:p>
        </w:tc>
        <w:tc>
          <w:tcPr>
            <w:tcW w:w="3005" w:type="dxa"/>
          </w:tcPr>
          <w:p w14:paraId="020A0DA6" w14:textId="5B1D42B8" w:rsidR="004A5F35" w:rsidRDefault="004A5F35" w:rsidP="004A5F3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3005" w:type="dxa"/>
          </w:tcPr>
          <w:p w14:paraId="56BA4104" w14:textId="33D18A4F" w:rsidR="004A5F35" w:rsidRDefault="004A5F35" w:rsidP="004A5F3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15:30</w:t>
            </w:r>
          </w:p>
        </w:tc>
      </w:tr>
      <w:tr w:rsidR="004A5F35" w14:paraId="3EAF64C4" w14:textId="77777777" w:rsidTr="004A5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22F3C" w14:textId="69B98BB1" w:rsidR="004A5F35" w:rsidRDefault="004A5F35" w:rsidP="004A5F35">
            <w:pPr>
              <w:ind w:left="0"/>
            </w:pPr>
            <w:r>
              <w:t>pdf activiteiten</w:t>
            </w:r>
          </w:p>
        </w:tc>
        <w:tc>
          <w:tcPr>
            <w:tcW w:w="3005" w:type="dxa"/>
          </w:tcPr>
          <w:p w14:paraId="038AF4FB" w14:textId="0C957539" w:rsidR="004A5F35" w:rsidRDefault="004A5F35" w:rsidP="004A5F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3005" w:type="dxa"/>
          </w:tcPr>
          <w:p w14:paraId="04E4EF0B" w14:textId="012C6B3E" w:rsidR="004A5F35" w:rsidRDefault="004A5F35" w:rsidP="004A5F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15:45</w:t>
            </w:r>
          </w:p>
        </w:tc>
      </w:tr>
      <w:tr w:rsidR="004A5F35" w14:paraId="3EBB5A7D" w14:textId="77777777" w:rsidTr="004A5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00E7E0" w14:textId="348B533D" w:rsidR="004A5F35" w:rsidRDefault="004A5F35" w:rsidP="004A5F35">
            <w:pPr>
              <w:ind w:left="0"/>
            </w:pPr>
            <w:r>
              <w:t>pdf jongeren</w:t>
            </w:r>
          </w:p>
        </w:tc>
        <w:tc>
          <w:tcPr>
            <w:tcW w:w="3005" w:type="dxa"/>
          </w:tcPr>
          <w:p w14:paraId="24CC3B8B" w14:textId="5CBEC028" w:rsidR="004A5F35" w:rsidRDefault="004A5F35" w:rsidP="004A5F3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3005" w:type="dxa"/>
          </w:tcPr>
          <w:p w14:paraId="4A14FBB1" w14:textId="5F56C7BF" w:rsidR="004A5F35" w:rsidRDefault="004A5F35" w:rsidP="004A5F3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16:00</w:t>
            </w:r>
          </w:p>
        </w:tc>
      </w:tr>
    </w:tbl>
    <w:p w14:paraId="4BE5598A" w14:textId="77B19527" w:rsidR="004A5F35" w:rsidRDefault="004A5F35" w:rsidP="004A5F35"/>
    <w:p w14:paraId="72B3DE8B" w14:textId="796D718E" w:rsidR="007F1359" w:rsidRDefault="007F1359" w:rsidP="004A5F35"/>
    <w:p w14:paraId="76AA468D" w14:textId="7D6173B3" w:rsidR="007F1359" w:rsidRDefault="007F1359" w:rsidP="004A5F35"/>
    <w:p w14:paraId="1EA08A33" w14:textId="0FE276DC" w:rsidR="007F1359" w:rsidRDefault="007F1359" w:rsidP="004A5F35"/>
    <w:p w14:paraId="7DF68F77" w14:textId="76EAB540" w:rsidR="007F1359" w:rsidRDefault="007F1359" w:rsidP="004A5F35"/>
    <w:p w14:paraId="25383D2E" w14:textId="798FDAF5" w:rsidR="007F1359" w:rsidRDefault="007F1359" w:rsidP="004A5F35"/>
    <w:p w14:paraId="1ECFF3A0" w14:textId="2AC1F61A" w:rsidR="007F1359" w:rsidRDefault="007F1359" w:rsidP="004A5F35"/>
    <w:p w14:paraId="6E0B0707" w14:textId="77777777" w:rsidR="007F1359" w:rsidRDefault="007F1359" w:rsidP="004A5F35"/>
    <w:p w14:paraId="4DACEDE2" w14:textId="3819919A" w:rsidR="007F1359" w:rsidRDefault="007F1359" w:rsidP="007F1359">
      <w:pPr>
        <w:pStyle w:val="Kop2"/>
      </w:pPr>
      <w:bookmarkStart w:id="2" w:name="_Toc57299185"/>
      <w:r>
        <w:lastRenderedPageBreak/>
        <w:t>WIjzigingen</w:t>
      </w:r>
      <w:bookmarkEnd w:id="2"/>
    </w:p>
    <w:tbl>
      <w:tblPr>
        <w:tblStyle w:val="Rastertabel3-Accent2"/>
        <w:tblW w:w="0" w:type="auto"/>
        <w:tblLook w:val="04A0" w:firstRow="1" w:lastRow="0" w:firstColumn="1" w:lastColumn="0" w:noHBand="0" w:noVBand="1"/>
      </w:tblPr>
      <w:tblGrid>
        <w:gridCol w:w="2474"/>
        <w:gridCol w:w="1737"/>
        <w:gridCol w:w="1541"/>
        <w:gridCol w:w="1541"/>
        <w:gridCol w:w="1733"/>
      </w:tblGrid>
      <w:tr w:rsidR="007F1359" w14:paraId="58C5D636" w14:textId="77777777" w:rsidTr="007F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3" w:type="dxa"/>
          </w:tcPr>
          <w:p w14:paraId="1D437074" w14:textId="4C214934" w:rsidR="007F1359" w:rsidRDefault="007F1359" w:rsidP="007F1359">
            <w:pPr>
              <w:ind w:left="0"/>
            </w:pPr>
            <w:r>
              <w:t>Naam Bestand</w:t>
            </w:r>
          </w:p>
        </w:tc>
        <w:tc>
          <w:tcPr>
            <w:tcW w:w="1803" w:type="dxa"/>
          </w:tcPr>
          <w:p w14:paraId="3F3DD99F" w14:textId="219783CC" w:rsidR="007F1359" w:rsidRDefault="007F1359" w:rsidP="007F1359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Programmeur</w:t>
            </w:r>
          </w:p>
        </w:tc>
        <w:tc>
          <w:tcPr>
            <w:tcW w:w="1803" w:type="dxa"/>
          </w:tcPr>
          <w:p w14:paraId="42D28D8A" w14:textId="0E09CE00" w:rsidR="007F1359" w:rsidRDefault="007F1359" w:rsidP="007F1359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Van </w:t>
            </w:r>
          </w:p>
        </w:tc>
        <w:tc>
          <w:tcPr>
            <w:tcW w:w="1803" w:type="dxa"/>
          </w:tcPr>
          <w:p w14:paraId="228CCCBD" w14:textId="552781B9" w:rsidR="007F1359" w:rsidRDefault="007F1359" w:rsidP="007F1359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</w:t>
            </w:r>
          </w:p>
        </w:tc>
        <w:tc>
          <w:tcPr>
            <w:tcW w:w="1804" w:type="dxa"/>
          </w:tcPr>
          <w:p w14:paraId="0E972DD4" w14:textId="5BC15F17" w:rsidR="007F1359" w:rsidRDefault="007F1359" w:rsidP="007F1359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</w:t>
            </w:r>
          </w:p>
        </w:tc>
      </w:tr>
      <w:tr w:rsidR="007F1359" w14:paraId="08329F8B" w14:textId="77777777" w:rsidTr="007F1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8B7B84C" w14:textId="219367A8" w:rsidR="007F1359" w:rsidRDefault="00CE1640" w:rsidP="007F1359">
            <w:pPr>
              <w:ind w:left="0"/>
            </w:pPr>
            <w:proofErr w:type="spellStart"/>
            <w:r>
              <w:t>Index.php</w:t>
            </w:r>
            <w:proofErr w:type="spellEnd"/>
          </w:p>
        </w:tc>
        <w:tc>
          <w:tcPr>
            <w:tcW w:w="1803" w:type="dxa"/>
          </w:tcPr>
          <w:p w14:paraId="7B261DE9" w14:textId="39925A32" w:rsidR="007F1359" w:rsidRDefault="00CE1640" w:rsidP="007F135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1803" w:type="dxa"/>
          </w:tcPr>
          <w:p w14:paraId="00567FD7" w14:textId="2764608D" w:rsidR="007F1359" w:rsidRDefault="00CE1640" w:rsidP="007F135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9:50</w:t>
            </w:r>
          </w:p>
        </w:tc>
        <w:tc>
          <w:tcPr>
            <w:tcW w:w="1803" w:type="dxa"/>
          </w:tcPr>
          <w:p w14:paraId="117308E4" w14:textId="5643761B" w:rsidR="007F1359" w:rsidRDefault="00CE1640" w:rsidP="007F135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10:00</w:t>
            </w:r>
          </w:p>
        </w:tc>
        <w:tc>
          <w:tcPr>
            <w:tcW w:w="1804" w:type="dxa"/>
          </w:tcPr>
          <w:p w14:paraId="2ECD9F0A" w14:textId="77777777" w:rsidR="007F1359" w:rsidRDefault="00CE1640" w:rsidP="007F135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Fon-</w:t>
            </w: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navbar</w:t>
            </w:r>
            <w:proofErr w:type="spellEnd"/>
            <w:r>
              <w:t xml:space="preserve"> groter.</w:t>
            </w:r>
          </w:p>
          <w:p w14:paraId="0C62387E" w14:textId="77777777" w:rsidR="00CE1640" w:rsidRDefault="00CE1640" w:rsidP="007F135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Links worden correct </w:t>
            </w:r>
            <w:proofErr w:type="spellStart"/>
            <w:r>
              <w:t>verween</w:t>
            </w:r>
            <w:proofErr w:type="spellEnd"/>
          </w:p>
          <w:p w14:paraId="0528C5A3" w14:textId="06B6F459" w:rsidR="00CE1640" w:rsidRDefault="00CE1640" w:rsidP="007F135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Dropdownbar</w:t>
            </w:r>
            <w:proofErr w:type="spellEnd"/>
            <w:r>
              <w:t xml:space="preserve"> toevoegen</w:t>
            </w:r>
          </w:p>
        </w:tc>
      </w:tr>
      <w:tr w:rsidR="007F1359" w14:paraId="2949F796" w14:textId="77777777" w:rsidTr="007F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91F4C4E" w14:textId="25D7B961" w:rsidR="007F1359" w:rsidRDefault="00CE1640" w:rsidP="007F1359">
            <w:pPr>
              <w:ind w:left="0"/>
            </w:pPr>
            <w:proofErr w:type="spellStart"/>
            <w:r>
              <w:t>activiteitAanmelden.php</w:t>
            </w:r>
            <w:proofErr w:type="spellEnd"/>
          </w:p>
        </w:tc>
        <w:tc>
          <w:tcPr>
            <w:tcW w:w="1803" w:type="dxa"/>
          </w:tcPr>
          <w:p w14:paraId="60BF09D5" w14:textId="2D474EB4" w:rsidR="007F1359" w:rsidRDefault="00CE1640" w:rsidP="007F135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1803" w:type="dxa"/>
          </w:tcPr>
          <w:p w14:paraId="1BE916F1" w14:textId="725E14A7" w:rsidR="007F1359" w:rsidRDefault="00CE1640" w:rsidP="007F135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10:00</w:t>
            </w:r>
          </w:p>
        </w:tc>
        <w:tc>
          <w:tcPr>
            <w:tcW w:w="1803" w:type="dxa"/>
          </w:tcPr>
          <w:p w14:paraId="5821CA15" w14:textId="3344BD54" w:rsidR="007F1359" w:rsidRDefault="00CE1640" w:rsidP="007F135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10:10</w:t>
            </w:r>
          </w:p>
        </w:tc>
        <w:tc>
          <w:tcPr>
            <w:tcW w:w="1804" w:type="dxa"/>
          </w:tcPr>
          <w:p w14:paraId="7626CB35" w14:textId="77777777" w:rsidR="007F1359" w:rsidRDefault="00CE1640" w:rsidP="007F135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Selecteren van jongeren</w:t>
            </w:r>
          </w:p>
          <w:p w14:paraId="4FD75C52" w14:textId="77777777" w:rsidR="00CE1640" w:rsidRDefault="00CE1640" w:rsidP="007F135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Selecteren van Activiteiten</w:t>
            </w:r>
          </w:p>
          <w:p w14:paraId="235259C1" w14:textId="678221DA" w:rsidR="00CE1640" w:rsidRDefault="00CE1640" w:rsidP="007F135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Database </w:t>
            </w:r>
            <w:proofErr w:type="spellStart"/>
            <w:r>
              <w:t>fetch</w:t>
            </w:r>
            <w:proofErr w:type="spellEnd"/>
            <w:r>
              <w:t xml:space="preserve"> data</w:t>
            </w:r>
          </w:p>
        </w:tc>
      </w:tr>
    </w:tbl>
    <w:p w14:paraId="47F396BD" w14:textId="77777777" w:rsidR="007F1359" w:rsidRPr="007F1359" w:rsidRDefault="007F1359" w:rsidP="007F1359"/>
    <w:sectPr w:rsidR="007F1359" w:rsidRPr="007F1359" w:rsidSect="00CA74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47A92" w14:textId="77777777" w:rsidR="00ED35CA" w:rsidRDefault="00ED35CA">
      <w:r>
        <w:separator/>
      </w:r>
    </w:p>
    <w:p w14:paraId="013F1786" w14:textId="77777777" w:rsidR="00ED35CA" w:rsidRDefault="00ED35CA"/>
  </w:endnote>
  <w:endnote w:type="continuationSeparator" w:id="0">
    <w:p w14:paraId="08C58303" w14:textId="77777777" w:rsidR="00ED35CA" w:rsidRDefault="00ED35CA">
      <w:r>
        <w:continuationSeparator/>
      </w:r>
    </w:p>
    <w:p w14:paraId="1C3FCC67" w14:textId="77777777" w:rsidR="00ED35CA" w:rsidRDefault="00ED35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D9EBE" w14:textId="77777777" w:rsidR="0055200C" w:rsidRDefault="0055200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Voetteksttabel met datum, documenttitel en paginanummer"/>
    </w:tblPr>
    <w:tblGrid>
      <w:gridCol w:w="1354"/>
      <w:gridCol w:w="6318"/>
      <w:gridCol w:w="1354"/>
    </w:tblGrid>
    <w:tr w:rsidR="0055200C" w14:paraId="3D142D64" w14:textId="77777777" w:rsidTr="005A54FA">
      <w:tc>
        <w:tcPr>
          <w:tcW w:w="750" w:type="pct"/>
        </w:tcPr>
        <w:p w14:paraId="7AD770D2" w14:textId="28E81487" w:rsidR="0055200C" w:rsidRDefault="00ED35CA" w:rsidP="00547E56">
          <w:pPr>
            <w:pStyle w:val="Voettekst"/>
          </w:pPr>
          <w:sdt>
            <w:sdtPr>
              <w:alias w:val="Datum:"/>
              <w:tag w:val="Datum:"/>
              <w:id w:val="-581765881"/>
              <w:placeholder>
                <w:docPart w:val="F17B6D535ECE4425A00C3BCFCF2F4E5A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55200C">
                <w:t>20-11-2020</w:t>
              </w:r>
            </w:sdtContent>
          </w:sdt>
        </w:p>
      </w:tc>
      <w:tc>
        <w:tcPr>
          <w:tcW w:w="3500" w:type="pct"/>
        </w:tcPr>
        <w:sdt>
          <w:sdtPr>
            <w:alias w:val="Titel:"/>
            <w:tag w:val="Titel:"/>
            <w:id w:val="1369803302"/>
            <w:placeholder>
              <w:docPart w:val="68F93B1FA5DF43398CA81CBD6E2CB4E2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361025F2" w14:textId="48FE9BA8" w:rsidR="0055200C" w:rsidRDefault="0065031F" w:rsidP="00547E56">
              <w:pPr>
                <w:pStyle w:val="Voettekst"/>
                <w:jc w:val="center"/>
              </w:pPr>
              <w:r>
                <w:t>Kwaliteitshandboek</w:t>
              </w:r>
            </w:p>
          </w:sdtContent>
        </w:sdt>
      </w:tc>
      <w:tc>
        <w:tcPr>
          <w:tcW w:w="750" w:type="pct"/>
        </w:tcPr>
        <w:p w14:paraId="248C7FEB" w14:textId="77777777" w:rsidR="0055200C" w:rsidRDefault="0055200C" w:rsidP="00547E56">
          <w:pPr>
            <w:pStyle w:val="Voettekst"/>
            <w:jc w:val="right"/>
          </w:pPr>
          <w:r>
            <w:rPr>
              <w:lang w:bidi="nl-NL"/>
            </w:rPr>
            <w:fldChar w:fldCharType="begin"/>
          </w:r>
          <w:r>
            <w:rPr>
              <w:lang w:bidi="nl-NL"/>
            </w:rPr>
            <w:instrText xml:space="preserve"> PAGE   \* MERGEFORMAT </w:instrText>
          </w:r>
          <w:r>
            <w:rPr>
              <w:lang w:bidi="nl-NL"/>
            </w:rPr>
            <w:fldChar w:fldCharType="separate"/>
          </w:r>
          <w:r>
            <w:rPr>
              <w:noProof/>
              <w:lang w:bidi="nl-NL"/>
            </w:rPr>
            <w:t>4</w:t>
          </w:r>
          <w:r>
            <w:rPr>
              <w:noProof/>
              <w:lang w:bidi="nl-NL"/>
            </w:rPr>
            <w:fldChar w:fldCharType="end"/>
          </w:r>
        </w:p>
      </w:tc>
    </w:tr>
  </w:tbl>
  <w:p w14:paraId="4A1E390F" w14:textId="77777777" w:rsidR="0055200C" w:rsidRDefault="0055200C">
    <w:pPr>
      <w:pStyle w:val="Voettekst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22A83" w14:textId="77777777" w:rsidR="0055200C" w:rsidRDefault="0055200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08A6B" w14:textId="77777777" w:rsidR="00ED35CA" w:rsidRDefault="00ED35CA">
      <w:r>
        <w:separator/>
      </w:r>
    </w:p>
    <w:p w14:paraId="1C9B034A" w14:textId="77777777" w:rsidR="00ED35CA" w:rsidRDefault="00ED35CA"/>
  </w:footnote>
  <w:footnote w:type="continuationSeparator" w:id="0">
    <w:p w14:paraId="2095C1DA" w14:textId="77777777" w:rsidR="00ED35CA" w:rsidRDefault="00ED35CA">
      <w:r>
        <w:continuationSeparator/>
      </w:r>
    </w:p>
    <w:p w14:paraId="2C3A8F4E" w14:textId="77777777" w:rsidR="00ED35CA" w:rsidRDefault="00ED35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6E65E" w14:textId="77777777" w:rsidR="0055200C" w:rsidRDefault="0055200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22291" w14:textId="77777777" w:rsidR="0055200C" w:rsidRDefault="00ED35CA">
    <w:pPr>
      <w:pStyle w:val="Koptekst"/>
    </w:pPr>
    <w:sdt>
      <w:sdtPr>
        <w:alias w:val="Vertrouwelijk:"/>
        <w:tag w:val="Vertrouwelijk:"/>
        <w:id w:val="-1822729698"/>
        <w:placeholder>
          <w:docPart w:val="22D88616572E4BC791ECFA5A8D19A6E7"/>
        </w:placeholder>
        <w:temporary/>
        <w:showingPlcHdr/>
        <w15:appearance w15:val="hidden"/>
      </w:sdtPr>
      <w:sdtEndPr/>
      <w:sdtContent>
        <w:r w:rsidR="0055200C">
          <w:rPr>
            <w:lang w:bidi="nl-NL"/>
          </w:rPr>
          <w:t>Vertrouwelijk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DEE34" w14:textId="77777777" w:rsidR="0055200C" w:rsidRDefault="0055200C">
    <w:pPr>
      <w:pStyle w:val="Koptekst"/>
    </w:pPr>
    <w:r>
      <w:rPr>
        <w:noProof/>
        <w:lang w:bidi="nl-NL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9D3E4D2" wp14:editId="30FE43BA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oep 1" descr="Decoratieve zijbalk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hthoek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hthoek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0D5AED9F" id="Groep 1" o:spid="_x0000_s1026" alt="Decoratieve zijbalk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">
              <v:rect id="Rechthoek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hthoek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BB25A6"/>
    <w:multiLevelType w:val="hybridMultilevel"/>
    <w:tmpl w:val="1A56A202"/>
    <w:lvl w:ilvl="0" w:tplc="0413000F">
      <w:start w:val="1"/>
      <w:numFmt w:val="decimal"/>
      <w:lvlText w:val="%1."/>
      <w:lvlJc w:val="left"/>
      <w:pPr>
        <w:ind w:left="792" w:hanging="360"/>
      </w:pPr>
    </w:lvl>
    <w:lvl w:ilvl="1" w:tplc="04130019">
      <w:start w:val="1"/>
      <w:numFmt w:val="lowerLetter"/>
      <w:lvlText w:val="%2."/>
      <w:lvlJc w:val="left"/>
      <w:pPr>
        <w:ind w:left="1512" w:hanging="360"/>
      </w:pPr>
    </w:lvl>
    <w:lvl w:ilvl="2" w:tplc="0413001B" w:tentative="1">
      <w:start w:val="1"/>
      <w:numFmt w:val="lowerRoman"/>
      <w:lvlText w:val="%3."/>
      <w:lvlJc w:val="right"/>
      <w:pPr>
        <w:ind w:left="2232" w:hanging="180"/>
      </w:pPr>
    </w:lvl>
    <w:lvl w:ilvl="3" w:tplc="0413000F" w:tentative="1">
      <w:start w:val="1"/>
      <w:numFmt w:val="decimal"/>
      <w:lvlText w:val="%4."/>
      <w:lvlJc w:val="left"/>
      <w:pPr>
        <w:ind w:left="2952" w:hanging="360"/>
      </w:pPr>
    </w:lvl>
    <w:lvl w:ilvl="4" w:tplc="04130019" w:tentative="1">
      <w:start w:val="1"/>
      <w:numFmt w:val="lowerLetter"/>
      <w:lvlText w:val="%5."/>
      <w:lvlJc w:val="left"/>
      <w:pPr>
        <w:ind w:left="3672" w:hanging="360"/>
      </w:pPr>
    </w:lvl>
    <w:lvl w:ilvl="5" w:tplc="0413001B" w:tentative="1">
      <w:start w:val="1"/>
      <w:numFmt w:val="lowerRoman"/>
      <w:lvlText w:val="%6."/>
      <w:lvlJc w:val="right"/>
      <w:pPr>
        <w:ind w:left="4392" w:hanging="180"/>
      </w:pPr>
    </w:lvl>
    <w:lvl w:ilvl="6" w:tplc="0413000F" w:tentative="1">
      <w:start w:val="1"/>
      <w:numFmt w:val="decimal"/>
      <w:lvlText w:val="%7."/>
      <w:lvlJc w:val="left"/>
      <w:pPr>
        <w:ind w:left="5112" w:hanging="360"/>
      </w:pPr>
    </w:lvl>
    <w:lvl w:ilvl="7" w:tplc="04130019" w:tentative="1">
      <w:start w:val="1"/>
      <w:numFmt w:val="lowerLetter"/>
      <w:lvlText w:val="%8."/>
      <w:lvlJc w:val="left"/>
      <w:pPr>
        <w:ind w:left="5832" w:hanging="360"/>
      </w:pPr>
    </w:lvl>
    <w:lvl w:ilvl="8" w:tplc="0413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6077C"/>
    <w:multiLevelType w:val="hybridMultilevel"/>
    <w:tmpl w:val="9C6AF810"/>
    <w:lvl w:ilvl="0" w:tplc="0413000F">
      <w:start w:val="1"/>
      <w:numFmt w:val="decimal"/>
      <w:lvlText w:val="%1."/>
      <w:lvlJc w:val="left"/>
      <w:pPr>
        <w:ind w:left="792" w:hanging="360"/>
      </w:pPr>
    </w:lvl>
    <w:lvl w:ilvl="1" w:tplc="04130019" w:tentative="1">
      <w:start w:val="1"/>
      <w:numFmt w:val="lowerLetter"/>
      <w:lvlText w:val="%2."/>
      <w:lvlJc w:val="left"/>
      <w:pPr>
        <w:ind w:left="1512" w:hanging="360"/>
      </w:pPr>
    </w:lvl>
    <w:lvl w:ilvl="2" w:tplc="0413001B" w:tentative="1">
      <w:start w:val="1"/>
      <w:numFmt w:val="lowerRoman"/>
      <w:lvlText w:val="%3."/>
      <w:lvlJc w:val="right"/>
      <w:pPr>
        <w:ind w:left="2232" w:hanging="180"/>
      </w:pPr>
    </w:lvl>
    <w:lvl w:ilvl="3" w:tplc="0413000F" w:tentative="1">
      <w:start w:val="1"/>
      <w:numFmt w:val="decimal"/>
      <w:lvlText w:val="%4."/>
      <w:lvlJc w:val="left"/>
      <w:pPr>
        <w:ind w:left="2952" w:hanging="360"/>
      </w:pPr>
    </w:lvl>
    <w:lvl w:ilvl="4" w:tplc="04130019" w:tentative="1">
      <w:start w:val="1"/>
      <w:numFmt w:val="lowerLetter"/>
      <w:lvlText w:val="%5."/>
      <w:lvlJc w:val="left"/>
      <w:pPr>
        <w:ind w:left="3672" w:hanging="360"/>
      </w:pPr>
    </w:lvl>
    <w:lvl w:ilvl="5" w:tplc="0413001B" w:tentative="1">
      <w:start w:val="1"/>
      <w:numFmt w:val="lowerRoman"/>
      <w:lvlText w:val="%6."/>
      <w:lvlJc w:val="right"/>
      <w:pPr>
        <w:ind w:left="4392" w:hanging="180"/>
      </w:pPr>
    </w:lvl>
    <w:lvl w:ilvl="6" w:tplc="0413000F" w:tentative="1">
      <w:start w:val="1"/>
      <w:numFmt w:val="decimal"/>
      <w:lvlText w:val="%7."/>
      <w:lvlJc w:val="left"/>
      <w:pPr>
        <w:ind w:left="5112" w:hanging="360"/>
      </w:pPr>
    </w:lvl>
    <w:lvl w:ilvl="7" w:tplc="04130019" w:tentative="1">
      <w:start w:val="1"/>
      <w:numFmt w:val="lowerLetter"/>
      <w:lvlText w:val="%8."/>
      <w:lvlJc w:val="left"/>
      <w:pPr>
        <w:ind w:left="5832" w:hanging="360"/>
      </w:pPr>
    </w:lvl>
    <w:lvl w:ilvl="8" w:tplc="0413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33B853CD"/>
    <w:multiLevelType w:val="hybridMultilevel"/>
    <w:tmpl w:val="58DA3C78"/>
    <w:lvl w:ilvl="0" w:tplc="0413000F">
      <w:start w:val="1"/>
      <w:numFmt w:val="decimal"/>
      <w:lvlText w:val="%1."/>
      <w:lvlJc w:val="left"/>
      <w:pPr>
        <w:ind w:left="792" w:hanging="360"/>
      </w:pPr>
    </w:lvl>
    <w:lvl w:ilvl="1" w:tplc="04130019" w:tentative="1">
      <w:start w:val="1"/>
      <w:numFmt w:val="lowerLetter"/>
      <w:lvlText w:val="%2."/>
      <w:lvlJc w:val="left"/>
      <w:pPr>
        <w:ind w:left="1512" w:hanging="360"/>
      </w:pPr>
    </w:lvl>
    <w:lvl w:ilvl="2" w:tplc="0413001B" w:tentative="1">
      <w:start w:val="1"/>
      <w:numFmt w:val="lowerRoman"/>
      <w:lvlText w:val="%3."/>
      <w:lvlJc w:val="right"/>
      <w:pPr>
        <w:ind w:left="2232" w:hanging="180"/>
      </w:pPr>
    </w:lvl>
    <w:lvl w:ilvl="3" w:tplc="0413000F" w:tentative="1">
      <w:start w:val="1"/>
      <w:numFmt w:val="decimal"/>
      <w:lvlText w:val="%4."/>
      <w:lvlJc w:val="left"/>
      <w:pPr>
        <w:ind w:left="2952" w:hanging="360"/>
      </w:pPr>
    </w:lvl>
    <w:lvl w:ilvl="4" w:tplc="04130019" w:tentative="1">
      <w:start w:val="1"/>
      <w:numFmt w:val="lowerLetter"/>
      <w:lvlText w:val="%5."/>
      <w:lvlJc w:val="left"/>
      <w:pPr>
        <w:ind w:left="3672" w:hanging="360"/>
      </w:pPr>
    </w:lvl>
    <w:lvl w:ilvl="5" w:tplc="0413001B" w:tentative="1">
      <w:start w:val="1"/>
      <w:numFmt w:val="lowerRoman"/>
      <w:lvlText w:val="%6."/>
      <w:lvlJc w:val="right"/>
      <w:pPr>
        <w:ind w:left="4392" w:hanging="180"/>
      </w:pPr>
    </w:lvl>
    <w:lvl w:ilvl="6" w:tplc="0413000F" w:tentative="1">
      <w:start w:val="1"/>
      <w:numFmt w:val="decimal"/>
      <w:lvlText w:val="%7."/>
      <w:lvlJc w:val="left"/>
      <w:pPr>
        <w:ind w:left="5112" w:hanging="360"/>
      </w:pPr>
    </w:lvl>
    <w:lvl w:ilvl="7" w:tplc="04130019" w:tentative="1">
      <w:start w:val="1"/>
      <w:numFmt w:val="lowerLetter"/>
      <w:lvlText w:val="%8."/>
      <w:lvlJc w:val="left"/>
      <w:pPr>
        <w:ind w:left="5832" w:hanging="360"/>
      </w:pPr>
    </w:lvl>
    <w:lvl w:ilvl="8" w:tplc="0413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41D95AF7"/>
    <w:multiLevelType w:val="hybridMultilevel"/>
    <w:tmpl w:val="21FACD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60231"/>
    <w:multiLevelType w:val="hybridMultilevel"/>
    <w:tmpl w:val="A7BA25DC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4D993888"/>
    <w:multiLevelType w:val="hybridMultilevel"/>
    <w:tmpl w:val="E0525368"/>
    <w:lvl w:ilvl="0" w:tplc="0EB45C24">
      <w:start w:val="1"/>
      <w:numFmt w:val="bullet"/>
      <w:pStyle w:val="Lijstopsomteken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4E641DBA"/>
    <w:multiLevelType w:val="hybridMultilevel"/>
    <w:tmpl w:val="2F7C0962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528048CB"/>
    <w:multiLevelType w:val="hybridMultilevel"/>
    <w:tmpl w:val="9DA8A42C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58E770AF"/>
    <w:multiLevelType w:val="hybridMultilevel"/>
    <w:tmpl w:val="846EE0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8"/>
  </w:num>
  <w:num w:numId="5">
    <w:abstractNumId w:val="16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14"/>
  </w:num>
  <w:num w:numId="16">
    <w:abstractNumId w:val="17"/>
  </w:num>
  <w:num w:numId="17">
    <w:abstractNumId w:val="18"/>
  </w:num>
  <w:num w:numId="18">
    <w:abstractNumId w:val="15"/>
  </w:num>
  <w:num w:numId="19">
    <w:abstractNumId w:val="10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AF"/>
    <w:rsid w:val="00085986"/>
    <w:rsid w:val="000B7D5D"/>
    <w:rsid w:val="000C1EF1"/>
    <w:rsid w:val="00131457"/>
    <w:rsid w:val="00176CC1"/>
    <w:rsid w:val="00186E97"/>
    <w:rsid w:val="001912B2"/>
    <w:rsid w:val="001C2B8A"/>
    <w:rsid w:val="00243213"/>
    <w:rsid w:val="00273BC1"/>
    <w:rsid w:val="00290347"/>
    <w:rsid w:val="002A0044"/>
    <w:rsid w:val="002A0197"/>
    <w:rsid w:val="002C35E2"/>
    <w:rsid w:val="002C7F47"/>
    <w:rsid w:val="002F7E35"/>
    <w:rsid w:val="00340594"/>
    <w:rsid w:val="00393208"/>
    <w:rsid w:val="003A445F"/>
    <w:rsid w:val="003A4FE1"/>
    <w:rsid w:val="003C0801"/>
    <w:rsid w:val="003C1774"/>
    <w:rsid w:val="003D1754"/>
    <w:rsid w:val="003D7F94"/>
    <w:rsid w:val="003F66FA"/>
    <w:rsid w:val="004224CB"/>
    <w:rsid w:val="00444CB1"/>
    <w:rsid w:val="00474746"/>
    <w:rsid w:val="004A3548"/>
    <w:rsid w:val="004A5F35"/>
    <w:rsid w:val="004C66AF"/>
    <w:rsid w:val="004D5282"/>
    <w:rsid w:val="004F0E9B"/>
    <w:rsid w:val="004F3C68"/>
    <w:rsid w:val="0051405B"/>
    <w:rsid w:val="00547E56"/>
    <w:rsid w:val="0055200C"/>
    <w:rsid w:val="005715BD"/>
    <w:rsid w:val="0058237B"/>
    <w:rsid w:val="005A54FA"/>
    <w:rsid w:val="005B2EAF"/>
    <w:rsid w:val="005B3755"/>
    <w:rsid w:val="0065031F"/>
    <w:rsid w:val="00686DFA"/>
    <w:rsid w:val="006B4D3B"/>
    <w:rsid w:val="006C6699"/>
    <w:rsid w:val="006E67C4"/>
    <w:rsid w:val="006F055C"/>
    <w:rsid w:val="006F2718"/>
    <w:rsid w:val="007021B3"/>
    <w:rsid w:val="00705BDA"/>
    <w:rsid w:val="007514B5"/>
    <w:rsid w:val="007759F1"/>
    <w:rsid w:val="007951F2"/>
    <w:rsid w:val="007D770B"/>
    <w:rsid w:val="007F1359"/>
    <w:rsid w:val="007F4B9C"/>
    <w:rsid w:val="007F6D58"/>
    <w:rsid w:val="0082384E"/>
    <w:rsid w:val="00827D06"/>
    <w:rsid w:val="008400AB"/>
    <w:rsid w:val="00841F2C"/>
    <w:rsid w:val="008433B2"/>
    <w:rsid w:val="008B4716"/>
    <w:rsid w:val="008C170C"/>
    <w:rsid w:val="008E0CF5"/>
    <w:rsid w:val="0090428B"/>
    <w:rsid w:val="009063BF"/>
    <w:rsid w:val="0094299D"/>
    <w:rsid w:val="009C01A2"/>
    <w:rsid w:val="009D10C2"/>
    <w:rsid w:val="009D2881"/>
    <w:rsid w:val="009F03F8"/>
    <w:rsid w:val="009F7202"/>
    <w:rsid w:val="00A17B96"/>
    <w:rsid w:val="00A21C33"/>
    <w:rsid w:val="00A27E6D"/>
    <w:rsid w:val="00A3613D"/>
    <w:rsid w:val="00A42548"/>
    <w:rsid w:val="00A638EC"/>
    <w:rsid w:val="00A94C93"/>
    <w:rsid w:val="00AA133F"/>
    <w:rsid w:val="00AC10A5"/>
    <w:rsid w:val="00BC587D"/>
    <w:rsid w:val="00BE0195"/>
    <w:rsid w:val="00C02650"/>
    <w:rsid w:val="00C207EB"/>
    <w:rsid w:val="00C267BB"/>
    <w:rsid w:val="00C45BC4"/>
    <w:rsid w:val="00C67A56"/>
    <w:rsid w:val="00CA74A9"/>
    <w:rsid w:val="00CE02E3"/>
    <w:rsid w:val="00CE1640"/>
    <w:rsid w:val="00CF7434"/>
    <w:rsid w:val="00D00624"/>
    <w:rsid w:val="00D02485"/>
    <w:rsid w:val="00D15FA9"/>
    <w:rsid w:val="00D1783D"/>
    <w:rsid w:val="00D505EC"/>
    <w:rsid w:val="00D527F9"/>
    <w:rsid w:val="00D5350B"/>
    <w:rsid w:val="00D5424A"/>
    <w:rsid w:val="00D6493D"/>
    <w:rsid w:val="00D76366"/>
    <w:rsid w:val="00D82B69"/>
    <w:rsid w:val="00E249F2"/>
    <w:rsid w:val="00E41F34"/>
    <w:rsid w:val="00E50CDA"/>
    <w:rsid w:val="00E6209E"/>
    <w:rsid w:val="00ED35CA"/>
    <w:rsid w:val="00F10A35"/>
    <w:rsid w:val="00F50AEC"/>
    <w:rsid w:val="00F9069F"/>
    <w:rsid w:val="00F91BE3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CB3C99"/>
  <w15:chartTrackingRefBased/>
  <w15:docId w15:val="{9A080B17-8186-4EEC-B1F9-DB0E4B1B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nl-NL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B2EAF"/>
    <w:pPr>
      <w:spacing w:before="120" w:after="0" w:line="240" w:lineRule="auto"/>
      <w:ind w:left="72" w:right="72"/>
    </w:pPr>
  </w:style>
  <w:style w:type="paragraph" w:styleId="Kop1">
    <w:name w:val="heading 1"/>
    <w:basedOn w:val="Standaard"/>
    <w:next w:val="Standaard"/>
    <w:link w:val="Kop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Kop3">
    <w:name w:val="heading 3"/>
    <w:basedOn w:val="Standaard"/>
    <w:next w:val="Standaard"/>
    <w:link w:val="Kop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1"/>
    <w:rPr>
      <w:rFonts w:asciiTheme="majorHAnsi" w:eastAsiaTheme="majorEastAsia" w:hAnsiTheme="majorHAnsi" w:cstheme="majorBidi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el">
    <w:name w:val="Title"/>
    <w:basedOn w:val="Standaard"/>
    <w:link w:val="Titel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outlineLvl w:val="9"/>
    </w:p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-Accent1">
    <w:name w:val="Grid Table 3 Accent 1"/>
    <w:basedOn w:val="Standaardtabe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jsttabel7kleurrijk-Accent1">
    <w:name w:val="List Table 7 Colorful Accent 1"/>
    <w:basedOn w:val="Standaardtabe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5donker-Accent1">
    <w:name w:val="Grid Table 5 Dark Accent 1"/>
    <w:basedOn w:val="Standaardtabe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Rastertabel4-Accent6">
    <w:name w:val="Grid Table 4 Accent 6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rasterlicht">
    <w:name w:val="Grid Table Light"/>
    <w:basedOn w:val="Standaardtabe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2">
    <w:name w:val="Plain Table 2"/>
    <w:basedOn w:val="Standaardtabe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jsttabel2-Accent1">
    <w:name w:val="List Table 2 Accent 1"/>
    <w:basedOn w:val="Standaardtabe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Tekstvantijdelijkeaanduiding">
    <w:name w:val="Placeholder Text"/>
    <w:basedOn w:val="Standaardalinea-lettertype"/>
    <w:uiPriority w:val="2"/>
    <w:rPr>
      <w:i/>
      <w:iCs/>
      <w:color w:val="808080"/>
    </w:rPr>
  </w:style>
  <w:style w:type="table" w:styleId="Rastertabel4-Accent1">
    <w:name w:val="Grid Table 4 Accent 1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4-Accent2">
    <w:name w:val="Grid Table 4 Accent 2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Onopgemaaktetabel4">
    <w:name w:val="Plain Table 4"/>
    <w:basedOn w:val="Standaardtabe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1licht-Accent6">
    <w:name w:val="Grid Table 1 Light Accent 6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1licht-Accent6">
    <w:name w:val="List Table 1 Light Accent 6"/>
    <w:basedOn w:val="Standaardtabe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Voettekst">
    <w:name w:val="footer"/>
    <w:basedOn w:val="Standaard"/>
    <w:link w:val="VoettekstChar"/>
    <w:uiPriority w:val="2"/>
    <w:pPr>
      <w:spacing w:before="0"/>
    </w:pPr>
  </w:style>
  <w:style w:type="character" w:customStyle="1" w:styleId="VoettekstChar">
    <w:name w:val="Voettekst Char"/>
    <w:basedOn w:val="Standaardalinea-lettertype"/>
    <w:link w:val="Voettekst"/>
    <w:uiPriority w:val="2"/>
  </w:style>
  <w:style w:type="table" w:customStyle="1" w:styleId="Geenranden">
    <w:name w:val="Geen randen"/>
    <w:basedOn w:val="Standaardtabel"/>
    <w:uiPriority w:val="99"/>
    <w:pPr>
      <w:spacing w:after="0" w:line="240" w:lineRule="auto"/>
    </w:pPr>
    <w:tblPr/>
  </w:style>
  <w:style w:type="table" w:styleId="Rastertabel1licht-Accent1">
    <w:name w:val="Grid Table 1 Light Accent 1"/>
    <w:aliases w:val="Sample questionnaires table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Rastertabel2-Accent1">
    <w:name w:val="Grid Table 2 Accent 1"/>
    <w:basedOn w:val="Standaardtabe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Standaard"/>
    <w:next w:val="Standaard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gegevens">
    <w:name w:val="Contactgegevens"/>
    <w:basedOn w:val="Standaard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Rastertabel3-Accent3">
    <w:name w:val="Grid Table 3 Accent 3"/>
    <w:basedOn w:val="Standaardtabe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Rastertabel5donker-Accent3">
    <w:name w:val="Grid Table 5 Dark Accent 3"/>
    <w:basedOn w:val="Standaardtabe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Rastertabel1licht-Accent3">
    <w:name w:val="Grid Table 1 Light Accent 3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Handtekening">
    <w:name w:val="Signature"/>
    <w:basedOn w:val="Standaard"/>
    <w:link w:val="Handtekening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HandtekeningChar">
    <w:name w:val="Handtekening Char"/>
    <w:basedOn w:val="Standaardalinea-lettertype"/>
    <w:link w:val="Handtekening"/>
    <w:uiPriority w:val="1"/>
    <w:rsid w:val="006E67C4"/>
    <w:rPr>
      <w:kern w:val="0"/>
      <w:sz w:val="16"/>
      <w:szCs w:val="16"/>
      <w14:ligatures w14:val="none"/>
    </w:rPr>
  </w:style>
  <w:style w:type="paragraph" w:customStyle="1" w:styleId="Ondertekening">
    <w:name w:val="Ondertekening"/>
    <w:basedOn w:val="Standaard"/>
    <w:uiPriority w:val="1"/>
    <w:qFormat/>
    <w:pPr>
      <w:jc w:val="center"/>
    </w:pPr>
    <w:rPr>
      <w:sz w:val="20"/>
      <w:szCs w:val="20"/>
    </w:rPr>
  </w:style>
  <w:style w:type="paragraph" w:customStyle="1" w:styleId="Rechtsuitlijnen">
    <w:name w:val="Rechts uitlijnen"/>
    <w:basedOn w:val="Standaard"/>
    <w:uiPriority w:val="1"/>
    <w:qFormat/>
    <w:pPr>
      <w:jc w:val="right"/>
    </w:pPr>
  </w:style>
  <w:style w:type="table" w:styleId="Rastertabel1licht-Accent2">
    <w:name w:val="Grid Table 1 Light Accent 2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Lijstopsomteken">
    <w:name w:val="List Bullet"/>
    <w:basedOn w:val="Standaard"/>
    <w:uiPriority w:val="1"/>
    <w:unhideWhenUsed/>
    <w:pPr>
      <w:numPr>
        <w:numId w:val="5"/>
      </w:numPr>
      <w:ind w:left="432"/>
      <w:contextualSpacing/>
    </w:pPr>
  </w:style>
  <w:style w:type="character" w:styleId="Intensievebenadrukking">
    <w:name w:val="Intense Emphasis"/>
    <w:basedOn w:val="Standaardalinea-lettertype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5A54FA"/>
    <w:rPr>
      <w:i/>
      <w:iCs/>
      <w:color w:val="355D7E" w:themeColor="accent1" w:themeShade="80"/>
    </w:rPr>
  </w:style>
  <w:style w:type="character" w:styleId="Intensieveverwijzing">
    <w:name w:val="Intense Reference"/>
    <w:basedOn w:val="Standaardalinea-lettertype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ktekst">
    <w:name w:val="Block Text"/>
    <w:basedOn w:val="Standaard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Standaardalinea-lettertype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Onopgelostemelding1">
    <w:name w:val="Onopgeloste melding 1"/>
    <w:basedOn w:val="Standaardalinea-lettertype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Nadruk">
    <w:name w:val="Emphasis"/>
    <w:basedOn w:val="Standaardalinea-lettertype"/>
    <w:uiPriority w:val="20"/>
    <w:rsid w:val="005B2EAF"/>
    <w:rPr>
      <w:i/>
      <w:iCs/>
      <w:color w:val="595959" w:themeColor="text1" w:themeTint="A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063BF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063BF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unhideWhenUsed/>
    <w:qFormat/>
    <w:rsid w:val="0094299D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9F03F8"/>
    <w:pPr>
      <w:spacing w:after="100"/>
      <w:ind w:left="22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273BC1"/>
    <w:rPr>
      <w:color w:val="605E5C"/>
      <w:shd w:val="clear" w:color="auto" w:fill="E1DFDD"/>
    </w:rPr>
  </w:style>
  <w:style w:type="paragraph" w:styleId="Inhopg3">
    <w:name w:val="toc 3"/>
    <w:basedOn w:val="Standaard"/>
    <w:next w:val="Standaard"/>
    <w:autoRedefine/>
    <w:uiPriority w:val="39"/>
    <w:unhideWhenUsed/>
    <w:rsid w:val="009D10C2"/>
    <w:pPr>
      <w:spacing w:after="100"/>
      <w:ind w:left="440"/>
    </w:pPr>
  </w:style>
  <w:style w:type="table" w:styleId="Rastertabel3-Accent4">
    <w:name w:val="Grid Table 3 Accent 4"/>
    <w:basedOn w:val="Standaardtabel"/>
    <w:uiPriority w:val="48"/>
    <w:rsid w:val="007021B3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paragraph" w:customStyle="1" w:styleId="Default">
    <w:name w:val="Default"/>
    <w:rsid w:val="00E620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Rastertabel3-Accent2">
    <w:name w:val="Grid Table 3 Accent 2"/>
    <w:basedOn w:val="Standaardtabel"/>
    <w:uiPriority w:val="48"/>
    <w:rsid w:val="00E50CD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\AppData\Roaming\Microsoft\Templates\Tactisch%20bedrijfsmarketing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4DD7A9C1FBF47E981FA3E53C5C2FD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D403AE7-1416-4B40-89B2-95D66DB48699}"/>
      </w:docPartPr>
      <w:docPartBody>
        <w:p w:rsidR="00B52926" w:rsidRDefault="008B3478">
          <w:pPr>
            <w:pStyle w:val="84DD7A9C1FBF47E981FA3E53C5C2FDDE"/>
          </w:pPr>
          <w:r w:rsidRPr="00A638EC">
            <w:rPr>
              <w:lang w:bidi="nl-NL"/>
            </w:rPr>
            <w:t>Versie</w:t>
          </w:r>
        </w:p>
      </w:docPartBody>
    </w:docPart>
    <w:docPart>
      <w:docPartPr>
        <w:name w:val="3A3C84A83DD5451C9CE5DC7C0CEC9C7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CB281D-9CE0-4DF0-8F26-EFEA6982707D}"/>
      </w:docPartPr>
      <w:docPartBody>
        <w:p w:rsidR="00B52926" w:rsidRDefault="008B3478">
          <w:pPr>
            <w:pStyle w:val="3A3C84A83DD5451C9CE5DC7C0CEC9C7A"/>
          </w:pPr>
          <w:r>
            <w:rPr>
              <w:lang w:bidi="nl-NL"/>
            </w:rPr>
            <w:t>Datum</w:t>
          </w:r>
        </w:p>
      </w:docPartBody>
    </w:docPart>
    <w:docPart>
      <w:docPartPr>
        <w:name w:val="0D5F4757816A46D1890A88A9ACF5D94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0627A3-9CC4-4761-9CD8-558BCA19E608}"/>
      </w:docPartPr>
      <w:docPartBody>
        <w:p w:rsidR="00B52926" w:rsidRDefault="008B3478">
          <w:pPr>
            <w:pStyle w:val="0D5F4757816A46D1890A88A9ACF5D945"/>
          </w:pPr>
          <w:r w:rsidRPr="002A0044">
            <w:rPr>
              <w:lang w:bidi="nl-NL"/>
            </w:rPr>
            <w:t>Tactisch marketingplan</w:t>
          </w:r>
        </w:p>
      </w:docPartBody>
    </w:docPart>
    <w:docPart>
      <w:docPartPr>
        <w:name w:val="976193D563824BEA8124C10D569D1B2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D8065C5-1BBE-49E5-AA51-B21A38DEB639}"/>
      </w:docPartPr>
      <w:docPartBody>
        <w:p w:rsidR="00B52926" w:rsidRDefault="008B3478">
          <w:pPr>
            <w:pStyle w:val="976193D563824BEA8124C10D569D1B2D"/>
          </w:pPr>
          <w:r>
            <w:rPr>
              <w:lang w:bidi="nl-NL"/>
            </w:rPr>
            <w:t>Subtitel van document</w:t>
          </w:r>
        </w:p>
      </w:docPartBody>
    </w:docPart>
    <w:docPart>
      <w:docPartPr>
        <w:name w:val="D0000390547E4CF5AC8CCACD4F9314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B745529-59CD-4522-9497-7D1C2FF11C82}"/>
      </w:docPartPr>
      <w:docPartBody>
        <w:p w:rsidR="00B52926" w:rsidRDefault="008B3478">
          <w:pPr>
            <w:pStyle w:val="D0000390547E4CF5AC8CCACD4F931461"/>
          </w:pPr>
          <w:r w:rsidRPr="004D5282">
            <w:rPr>
              <w:lang w:bidi="nl-NL"/>
            </w:rPr>
            <w:t>Gepresenteerd door:</w:t>
          </w:r>
        </w:p>
      </w:docPartBody>
    </w:docPart>
    <w:docPart>
      <w:docPartPr>
        <w:name w:val="7DC381C4B2D94119BC7FD0DB8563DA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DC22C7-CAF4-43D3-AB7D-E4AA4E7A8744}"/>
      </w:docPartPr>
      <w:docPartBody>
        <w:p w:rsidR="00B52926" w:rsidRDefault="008B3478">
          <w:pPr>
            <w:pStyle w:val="7DC381C4B2D94119BC7FD0DB8563DA9A"/>
          </w:pPr>
          <w:r w:rsidRPr="004D5282">
            <w:rPr>
              <w:lang w:bidi="nl-NL"/>
            </w:rPr>
            <w:t>bedrijfsnaam</w:t>
          </w:r>
        </w:p>
      </w:docPartBody>
    </w:docPart>
    <w:docPart>
      <w:docPartPr>
        <w:name w:val="F17B6D535ECE4425A00C3BCFCF2F4E5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3E2E478-35A3-4EC5-A367-AA7DA95B421A}"/>
      </w:docPartPr>
      <w:docPartBody>
        <w:p w:rsidR="00B52926" w:rsidRDefault="008B3478">
          <w:pPr>
            <w:pStyle w:val="F17B6D535ECE4425A00C3BCFCF2F4E5A"/>
          </w:pPr>
          <w:r>
            <w:rPr>
              <w:lang w:bidi="nl-NL"/>
            </w:rPr>
            <w:t>Definieer de doorslaggevende aanbieding.</w:t>
          </w:r>
        </w:p>
      </w:docPartBody>
    </w:docPart>
    <w:docPart>
      <w:docPartPr>
        <w:name w:val="68F93B1FA5DF43398CA81CBD6E2CB4E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563C11-60D1-4E82-82AD-F940D4733065}"/>
      </w:docPartPr>
      <w:docPartBody>
        <w:p w:rsidR="00B52926" w:rsidRDefault="008B3478">
          <w:pPr>
            <w:pStyle w:val="68F93B1FA5DF43398CA81CBD6E2CB4E2"/>
          </w:pPr>
          <w:r>
            <w:rPr>
              <w:lang w:bidi="nl-NL"/>
            </w:rPr>
            <w:t>Proces</w:t>
          </w:r>
        </w:p>
      </w:docPartBody>
    </w:docPart>
    <w:docPart>
      <w:docPartPr>
        <w:name w:val="22D88616572E4BC791ECFA5A8D19A6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48D579D-05E1-416A-A6B9-B691A77B8C72}"/>
      </w:docPartPr>
      <w:docPartBody>
        <w:p w:rsidR="00B52926" w:rsidRDefault="008B3478">
          <w:pPr>
            <w:pStyle w:val="22D88616572E4BC791ECFA5A8D19A6E7"/>
          </w:pPr>
          <w:r>
            <w:rPr>
              <w:lang w:bidi="nl-NL"/>
            </w:rPr>
            <w:t>Opmerking: Nieuwe handtekeningen zijn mogelijk vereist als het document op verzoek van de klant aanzienlijk wordt gewijzigd.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78"/>
    <w:rsid w:val="00814899"/>
    <w:rsid w:val="008B3478"/>
    <w:rsid w:val="00902179"/>
    <w:rsid w:val="00B52926"/>
    <w:rsid w:val="00E0673E"/>
    <w:rsid w:val="00F9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4DD7A9C1FBF47E981FA3E53C5C2FDDE">
    <w:name w:val="84DD7A9C1FBF47E981FA3E53C5C2FDDE"/>
  </w:style>
  <w:style w:type="paragraph" w:customStyle="1" w:styleId="3A3C84A83DD5451C9CE5DC7C0CEC9C7A">
    <w:name w:val="3A3C84A83DD5451C9CE5DC7C0CEC9C7A"/>
  </w:style>
  <w:style w:type="paragraph" w:customStyle="1" w:styleId="0D5F4757816A46D1890A88A9ACF5D945">
    <w:name w:val="0D5F4757816A46D1890A88A9ACF5D945"/>
  </w:style>
  <w:style w:type="paragraph" w:customStyle="1" w:styleId="976193D563824BEA8124C10D569D1B2D">
    <w:name w:val="976193D563824BEA8124C10D569D1B2D"/>
  </w:style>
  <w:style w:type="paragraph" w:customStyle="1" w:styleId="D0000390547E4CF5AC8CCACD4F931461">
    <w:name w:val="D0000390547E4CF5AC8CCACD4F931461"/>
  </w:style>
  <w:style w:type="paragraph" w:customStyle="1" w:styleId="7DC381C4B2D94119BC7FD0DB8563DA9A">
    <w:name w:val="7DC381C4B2D94119BC7FD0DB8563DA9A"/>
  </w:style>
  <w:style w:type="character" w:styleId="Nadruk">
    <w:name w:val="Emphasis"/>
    <w:basedOn w:val="Standaardalinea-lettertype"/>
    <w:uiPriority w:val="20"/>
    <w:rPr>
      <w:i/>
      <w:iCs/>
      <w:color w:val="595959" w:themeColor="text1" w:themeTint="A6"/>
    </w:rPr>
  </w:style>
  <w:style w:type="paragraph" w:customStyle="1" w:styleId="F17B6D535ECE4425A00C3BCFCF2F4E5A">
    <w:name w:val="F17B6D535ECE4425A00C3BCFCF2F4E5A"/>
  </w:style>
  <w:style w:type="paragraph" w:customStyle="1" w:styleId="68F93B1FA5DF43398CA81CBD6E2CB4E2">
    <w:name w:val="68F93B1FA5DF43398CA81CBD6E2CB4E2"/>
  </w:style>
  <w:style w:type="character" w:styleId="Tekstvantijdelijkeaanduiding">
    <w:name w:val="Placeholder Text"/>
    <w:basedOn w:val="Standaardalinea-lettertype"/>
    <w:uiPriority w:val="2"/>
    <w:rPr>
      <w:i/>
      <w:iCs/>
      <w:color w:val="808080"/>
    </w:rPr>
  </w:style>
  <w:style w:type="paragraph" w:customStyle="1" w:styleId="22D88616572E4BC791ECFA5A8D19A6E7">
    <w:name w:val="22D88616572E4BC791ECFA5A8D19A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20-11-2020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CFA9ED-FDE2-44D3-8E72-C156695EB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Tactisch bedrijfsmarketingplan</Template>
  <TotalTime>0</TotalTime>
  <Pages>4</Pages>
  <Words>238</Words>
  <Characters>1314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Roc van Hilversum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jeugd betrokken</dc:subject>
  <dc:creator>Tim</dc:creator>
  <cp:keywords>Kwaliteitshandboek</cp:keywords>
  <cp:lastModifiedBy>Tim Bouma</cp:lastModifiedBy>
  <cp:revision>2</cp:revision>
  <dcterms:created xsi:type="dcterms:W3CDTF">2020-11-27T08:52:00Z</dcterms:created>
  <dcterms:modified xsi:type="dcterms:W3CDTF">2020-11-27T08:52:00Z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