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D6642" w14:textId="54457E6F" w:rsidR="00A638EC" w:rsidRPr="00E22D98" w:rsidRDefault="008D7C91" w:rsidP="00A638EC">
      <w:pPr>
        <w:pStyle w:val="Ondertitel"/>
        <w:rPr>
          <w:rFonts w:asciiTheme="minorHAnsi" w:hAnsiTheme="minorHAnsi" w:cstheme="minorHAnsi"/>
        </w:rPr>
      </w:pPr>
      <w:sdt>
        <w:sdtPr>
          <w:rPr>
            <w:rFonts w:asciiTheme="minorHAnsi" w:hAnsiTheme="minorHAnsi" w:cstheme="minorHAnsi"/>
          </w:rPr>
          <w:alias w:val="Versie:"/>
          <w:tag w:val="Versie:"/>
          <w:id w:val="1459911874"/>
          <w:placeholder>
            <w:docPart w:val="76FC4E82FD6A412C893F7F878E181CC2"/>
          </w:placeholder>
          <w:temporary/>
          <w:showingPlcHdr/>
          <w15:appearance w15:val="hidden"/>
        </w:sdtPr>
        <w:sdtEndPr/>
        <w:sdtContent>
          <w:r w:rsidR="00A638EC" w:rsidRPr="00E22D98">
            <w:rPr>
              <w:rFonts w:asciiTheme="minorHAnsi" w:hAnsiTheme="minorHAnsi" w:cstheme="minorHAnsi"/>
              <w:lang w:bidi="nl-NL"/>
            </w:rPr>
            <w:t>Versie</w:t>
          </w:r>
        </w:sdtContent>
      </w:sdt>
      <w:r w:rsidR="00A638EC" w:rsidRPr="00E22D98">
        <w:rPr>
          <w:rFonts w:asciiTheme="minorHAnsi" w:hAnsiTheme="minorHAnsi" w:cstheme="minorHAnsi"/>
          <w:lang w:bidi="nl-NL"/>
        </w:rPr>
        <w:t xml:space="preserve"> </w:t>
      </w:r>
      <w:r w:rsidR="00A339A3" w:rsidRPr="00E22D98">
        <w:rPr>
          <w:rFonts w:asciiTheme="minorHAnsi" w:hAnsiTheme="minorHAnsi" w:cstheme="minorHAnsi"/>
        </w:rPr>
        <w:t>1.0</w:t>
      </w:r>
    </w:p>
    <w:p w14:paraId="2188E6B8" w14:textId="41F5113D" w:rsidR="00A638EC" w:rsidRPr="00E22D98" w:rsidRDefault="008D7C91" w:rsidP="00A638EC">
      <w:pPr>
        <w:pStyle w:val="Ondertitel"/>
        <w:rPr>
          <w:rFonts w:asciiTheme="minorHAnsi" w:hAnsiTheme="minorHAnsi" w:cstheme="minorHAnsi"/>
        </w:rPr>
      </w:pPr>
      <w:sdt>
        <w:sdtPr>
          <w:rPr>
            <w:rFonts w:asciiTheme="minorHAnsi" w:hAnsiTheme="minorHAnsi" w:cstheme="minorHAnsi"/>
          </w:rPr>
          <w:alias w:val="Voer datum in:"/>
          <w:tag w:val="Voer datum in:"/>
          <w:id w:val="-664086759"/>
          <w:placeholder>
            <w:docPart w:val="F8FBDA3BA50B4960988FB9D453065FE6"/>
          </w:placeholder>
          <w:dataBinding w:prefixMappings="xmlns:ns0='http://schemas.microsoft.com/office/2006/coverPageProps' " w:xpath="/ns0:CoverPageProperties[1]/ns0:CompanyFax[1]" w:storeItemID="{55AF091B-3C7A-41E3-B477-F2FDAA23CFDA}"/>
          <w15:appearance w15:val="hidden"/>
          <w:text/>
        </w:sdtPr>
        <w:sdtEndPr/>
        <w:sdtContent>
          <w:r w:rsidR="00A339A3" w:rsidRPr="00E22D98">
            <w:rPr>
              <w:rFonts w:asciiTheme="minorHAnsi" w:hAnsiTheme="minorHAnsi" w:cstheme="minorHAnsi"/>
            </w:rPr>
            <w:t>3-11-2020</w:t>
          </w:r>
        </w:sdtContent>
      </w:sdt>
    </w:p>
    <w:p w14:paraId="1C07D452" w14:textId="535B65DB" w:rsidR="00A638EC" w:rsidRPr="00E22D98" w:rsidRDefault="00A339A3" w:rsidP="00A638EC">
      <w:pPr>
        <w:pStyle w:val="Logo"/>
        <w:rPr>
          <w:rFonts w:cstheme="minorHAnsi"/>
        </w:rPr>
      </w:pPr>
      <w:r w:rsidRPr="00E22D98">
        <w:rPr>
          <w:rFonts w:cstheme="minorHAnsi"/>
          <w:noProof/>
        </w:rPr>
        <w:drawing>
          <wp:anchor distT="0" distB="0" distL="114300" distR="114300" simplePos="0" relativeHeight="251658240" behindDoc="0" locked="0" layoutInCell="1" allowOverlap="1" wp14:anchorId="68BD1E49" wp14:editId="02A8C745">
            <wp:simplePos x="0" y="0"/>
            <wp:positionH relativeFrom="column">
              <wp:posOffset>3324860</wp:posOffset>
            </wp:positionH>
            <wp:positionV relativeFrom="paragraph">
              <wp:posOffset>1503128</wp:posOffset>
            </wp:positionV>
            <wp:extent cx="2096770" cy="2096770"/>
            <wp:effectExtent l="0" t="0" r="0" b="0"/>
            <wp:wrapSquare wrapText="bothSides"/>
            <wp:docPr id="4" name="Afbeelding 4" descr="Tools-PNG-Transparent-Image – IPM Speci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PNG-Transparent-Image – IPM Specia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rPr>
        <w:alias w:val="Voer titel in:"/>
        <w:tag w:val=""/>
        <w:id w:val="390237733"/>
        <w:placeholder>
          <w:docPart w:val="92E694F42A084C8AB46A5346D28F4BF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3691F75" w14:textId="2B8E2B17" w:rsidR="00A638EC" w:rsidRPr="00E22D98" w:rsidRDefault="00A339A3" w:rsidP="00A638EC">
          <w:pPr>
            <w:pStyle w:val="Titel"/>
            <w:rPr>
              <w:rFonts w:asciiTheme="minorHAnsi" w:hAnsiTheme="minorHAnsi" w:cstheme="minorHAnsi"/>
            </w:rPr>
          </w:pPr>
          <w:r w:rsidRPr="00E22D98">
            <w:rPr>
              <w:rFonts w:asciiTheme="minorHAnsi" w:hAnsiTheme="minorHAnsi" w:cstheme="minorHAnsi"/>
            </w:rPr>
            <w:t>Behoefteanalyse</w:t>
          </w:r>
        </w:p>
      </w:sdtContent>
    </w:sdt>
    <w:sdt>
      <w:sdtPr>
        <w:rPr>
          <w:rFonts w:asciiTheme="minorHAnsi" w:hAnsiTheme="minorHAnsi" w:cstheme="minorHAnsi"/>
        </w:rPr>
        <w:alias w:val="Voer subtitel in:"/>
        <w:tag w:val="Voer subtitel in:"/>
        <w:id w:val="1134748392"/>
        <w:placeholder>
          <w:docPart w:val="E4189D1E38B644079E339D954B625C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E8CB42" w14:textId="28AC05E6" w:rsidR="00A638EC" w:rsidRPr="00E22D98" w:rsidRDefault="00A339A3" w:rsidP="00A638EC">
          <w:pPr>
            <w:pStyle w:val="Ondertitel"/>
            <w:rPr>
              <w:rFonts w:asciiTheme="minorHAnsi" w:hAnsiTheme="minorHAnsi" w:cstheme="minorHAnsi"/>
            </w:rPr>
          </w:pPr>
          <w:r w:rsidRPr="00E22D98">
            <w:rPr>
              <w:rFonts w:asciiTheme="minorHAnsi" w:hAnsiTheme="minorHAnsi" w:cstheme="minorHAnsi"/>
            </w:rPr>
            <w:t>ToolsForEver</w:t>
          </w:r>
        </w:p>
      </w:sdtContent>
    </w:sdt>
    <w:p w14:paraId="57CA7147" w14:textId="1B3428E3" w:rsidR="00A638EC" w:rsidRPr="00E22D98" w:rsidRDefault="008D7C91" w:rsidP="004D5282">
      <w:pPr>
        <w:pStyle w:val="Contactgegevens"/>
        <w:rPr>
          <w:rFonts w:cstheme="minorHAnsi"/>
        </w:rPr>
      </w:pPr>
      <w:sdt>
        <w:sdtPr>
          <w:rPr>
            <w:rFonts w:cstheme="minorHAnsi"/>
          </w:rPr>
          <w:alias w:val="Gepresenteerd door: "/>
          <w:tag w:val="Gepresenteerd door: "/>
          <w:id w:val="529071456"/>
          <w:placeholder>
            <w:docPart w:val="BB47F9CA22F440B79BA4A5E80FEC380D"/>
          </w:placeholder>
          <w:temporary/>
          <w:showingPlcHdr/>
          <w15:appearance w15:val="hidden"/>
        </w:sdtPr>
        <w:sdtEndPr/>
        <w:sdtContent>
          <w:r w:rsidR="00A638EC" w:rsidRPr="00E22D98">
            <w:rPr>
              <w:rFonts w:cstheme="minorHAnsi"/>
              <w:lang w:bidi="nl-NL"/>
            </w:rPr>
            <w:t>Gepresenteerd door:</w:t>
          </w:r>
        </w:sdtContent>
      </w:sdt>
      <w:r w:rsidR="00A638EC" w:rsidRPr="00E22D98">
        <w:rPr>
          <w:rFonts w:cstheme="minorHAnsi"/>
          <w:lang w:bidi="nl-NL"/>
        </w:rPr>
        <w:t xml:space="preserve"> </w:t>
      </w:r>
      <w:r w:rsidR="00A339A3" w:rsidRPr="00E22D98">
        <w:rPr>
          <w:rFonts w:cstheme="minorHAnsi"/>
        </w:rPr>
        <w:t>Tim Bouma</w:t>
      </w:r>
    </w:p>
    <w:p w14:paraId="0C688384" w14:textId="26231D38" w:rsidR="00A638EC" w:rsidRPr="00E22D98" w:rsidRDefault="008D7C91" w:rsidP="004D5282">
      <w:pPr>
        <w:pStyle w:val="Contactgegevens"/>
        <w:rPr>
          <w:rFonts w:cstheme="minorHAnsi"/>
        </w:rPr>
      </w:pPr>
      <w:sdt>
        <w:sdtPr>
          <w:rPr>
            <w:rFonts w:cstheme="minorHAnsi"/>
          </w:rPr>
          <w:alias w:val="Voer bedrijfsnaam in:"/>
          <w:tag w:val=""/>
          <w:id w:val="-874304286"/>
          <w:placeholder>
            <w:docPart w:val="5E5D687889CA40CBA1C136B15A43EC2A"/>
          </w:placeholder>
          <w:dataBinding w:prefixMappings="xmlns:ns0='http://schemas.openxmlformats.org/officeDocument/2006/extended-properties' " w:xpath="/ns0:Properties[1]/ns0:Company[1]" w:storeItemID="{6668398D-A668-4E3E-A5EB-62B293D839F1}"/>
          <w15:appearance w15:val="hidden"/>
          <w:text/>
        </w:sdtPr>
        <w:sdtEndPr/>
        <w:sdtContent>
          <w:r w:rsidR="00A339A3" w:rsidRPr="00E22D98">
            <w:rPr>
              <w:rFonts w:cstheme="minorHAnsi"/>
            </w:rPr>
            <w:t>FastDevelopment</w:t>
          </w:r>
        </w:sdtContent>
      </w:sdt>
    </w:p>
    <w:p w14:paraId="6C9613DE" w14:textId="7C2C50C1" w:rsidR="00FC58C2" w:rsidRPr="00E22D98" w:rsidRDefault="00A339A3" w:rsidP="00A339A3">
      <w:pPr>
        <w:pStyle w:val="Contactgegevens"/>
        <w:rPr>
          <w:rFonts w:cstheme="minorHAnsi"/>
        </w:rPr>
      </w:pPr>
      <w:r w:rsidRPr="00E22D98">
        <w:rPr>
          <w:rFonts w:cstheme="minorHAnsi"/>
        </w:rPr>
        <w:t>Roc van Amsterdam</w:t>
      </w:r>
    </w:p>
    <w:p w14:paraId="4B22E876" w14:textId="584C3F3B" w:rsidR="00A339A3" w:rsidRPr="00E22D98" w:rsidRDefault="00A339A3" w:rsidP="00A339A3">
      <w:pPr>
        <w:pStyle w:val="Contactgegevens"/>
        <w:rPr>
          <w:rFonts w:cstheme="minorHAnsi"/>
        </w:rPr>
      </w:pPr>
    </w:p>
    <w:p w14:paraId="00229374" w14:textId="497F7486" w:rsidR="00A339A3" w:rsidRPr="00E22D98" w:rsidRDefault="00A339A3" w:rsidP="00A339A3">
      <w:pPr>
        <w:pStyle w:val="Contactgegevens"/>
        <w:rPr>
          <w:rFonts w:cstheme="minorHAnsi"/>
        </w:rPr>
      </w:pPr>
    </w:p>
    <w:p w14:paraId="39A6190A" w14:textId="341B6D20" w:rsidR="00A339A3" w:rsidRPr="00E22D98" w:rsidRDefault="00A339A3" w:rsidP="00A339A3">
      <w:pPr>
        <w:pStyle w:val="Contactgegevens"/>
        <w:rPr>
          <w:rFonts w:cstheme="minorHAnsi"/>
        </w:rPr>
      </w:pPr>
    </w:p>
    <w:p w14:paraId="1B362BF6" w14:textId="08412CD9" w:rsidR="00A339A3" w:rsidRPr="00E22D98" w:rsidRDefault="00A339A3" w:rsidP="00A339A3">
      <w:pPr>
        <w:pStyle w:val="Contactgegevens"/>
        <w:rPr>
          <w:rFonts w:cstheme="minorHAnsi"/>
        </w:rPr>
      </w:pPr>
    </w:p>
    <w:p w14:paraId="47624850" w14:textId="207D09D8" w:rsidR="00A339A3" w:rsidRPr="00E22D98" w:rsidRDefault="00A339A3" w:rsidP="00A339A3">
      <w:pPr>
        <w:pStyle w:val="Contactgegevens"/>
        <w:rPr>
          <w:rFonts w:cstheme="minorHAnsi"/>
        </w:rPr>
      </w:pPr>
    </w:p>
    <w:p w14:paraId="77EF62B5" w14:textId="35AA9F48" w:rsidR="00A339A3" w:rsidRPr="00E22D98" w:rsidRDefault="00A339A3" w:rsidP="00A339A3">
      <w:pPr>
        <w:pStyle w:val="Contactgegevens"/>
        <w:rPr>
          <w:rFonts w:cstheme="minorHAnsi"/>
        </w:rPr>
      </w:pPr>
    </w:p>
    <w:p w14:paraId="6DAD6BCA" w14:textId="310D0E08" w:rsidR="00A339A3" w:rsidRPr="00E22D98" w:rsidRDefault="00A339A3" w:rsidP="00A339A3">
      <w:pPr>
        <w:pStyle w:val="Contactgegevens"/>
        <w:rPr>
          <w:rFonts w:cstheme="minorHAnsi"/>
        </w:rPr>
      </w:pPr>
    </w:p>
    <w:p w14:paraId="5CE0273D" w14:textId="1E4E434D" w:rsidR="00A339A3" w:rsidRPr="00E22D98" w:rsidRDefault="00A339A3" w:rsidP="00A339A3">
      <w:pPr>
        <w:pStyle w:val="Contactgegevens"/>
        <w:rPr>
          <w:rFonts w:cstheme="minorHAnsi"/>
        </w:rPr>
      </w:pPr>
    </w:p>
    <w:p w14:paraId="4E5DFFC5" w14:textId="072A1238" w:rsidR="00A339A3" w:rsidRPr="00E22D98" w:rsidRDefault="00A339A3" w:rsidP="00FB7630">
      <w:pPr>
        <w:pStyle w:val="Contactgegevens"/>
        <w:ind w:left="0"/>
        <w:jc w:val="left"/>
        <w:rPr>
          <w:rFonts w:cstheme="minorHAnsi"/>
        </w:rPr>
      </w:pPr>
    </w:p>
    <w:sdt>
      <w:sdtPr>
        <w:rPr>
          <w:rFonts w:asciiTheme="minorHAnsi" w:eastAsiaTheme="minorEastAsia" w:hAnsiTheme="minorHAnsi" w:cstheme="minorHAnsi"/>
          <w:caps w:val="0"/>
          <w:color w:val="auto"/>
          <w:sz w:val="22"/>
          <w:szCs w:val="22"/>
        </w:rPr>
        <w:id w:val="1170759622"/>
        <w:docPartObj>
          <w:docPartGallery w:val="Table of Contents"/>
          <w:docPartUnique/>
        </w:docPartObj>
      </w:sdtPr>
      <w:sdtEndPr>
        <w:rPr>
          <w:b/>
          <w:bCs/>
        </w:rPr>
      </w:sdtEndPr>
      <w:sdtContent>
        <w:p w14:paraId="3C689D40" w14:textId="687D1D92" w:rsidR="00A339A3" w:rsidRPr="00E22D98" w:rsidRDefault="00A339A3">
          <w:pPr>
            <w:pStyle w:val="Kopvaninhoudsopgave"/>
            <w:rPr>
              <w:rFonts w:asciiTheme="minorHAnsi" w:hAnsiTheme="minorHAnsi" w:cstheme="minorHAnsi"/>
            </w:rPr>
          </w:pPr>
          <w:r w:rsidRPr="00E22D98">
            <w:rPr>
              <w:rFonts w:asciiTheme="minorHAnsi" w:hAnsiTheme="minorHAnsi" w:cstheme="minorHAnsi"/>
            </w:rPr>
            <w:t>Inhoud</w:t>
          </w:r>
        </w:p>
        <w:p w14:paraId="6A63BFF5" w14:textId="7C736969" w:rsidR="00155E73" w:rsidRDefault="00A339A3">
          <w:pPr>
            <w:pStyle w:val="Inhopg2"/>
            <w:tabs>
              <w:tab w:val="right" w:leader="dot" w:pos="9016"/>
            </w:tabs>
            <w:rPr>
              <w:noProof/>
              <w:kern w:val="0"/>
              <w:lang w:eastAsia="nl-NL"/>
              <w14:ligatures w14:val="none"/>
            </w:rPr>
          </w:pPr>
          <w:r w:rsidRPr="00E22D98">
            <w:rPr>
              <w:rFonts w:cstheme="minorHAnsi"/>
            </w:rPr>
            <w:fldChar w:fldCharType="begin"/>
          </w:r>
          <w:r w:rsidRPr="00E22D98">
            <w:rPr>
              <w:rFonts w:cstheme="minorHAnsi"/>
            </w:rPr>
            <w:instrText xml:space="preserve"> TOC \o "1-3" \h \z \u </w:instrText>
          </w:r>
          <w:r w:rsidRPr="00E22D98">
            <w:rPr>
              <w:rFonts w:cstheme="minorHAnsi"/>
            </w:rPr>
            <w:fldChar w:fldCharType="separate"/>
          </w:r>
          <w:hyperlink w:anchor="_Toc55292910" w:history="1">
            <w:r w:rsidR="00155E73" w:rsidRPr="00761414">
              <w:rPr>
                <w:rStyle w:val="Hyperlink"/>
                <w:rFonts w:cstheme="minorHAnsi"/>
                <w:noProof/>
              </w:rPr>
              <w:t>De kern van het project</w:t>
            </w:r>
            <w:r w:rsidR="00155E73">
              <w:rPr>
                <w:noProof/>
                <w:webHidden/>
              </w:rPr>
              <w:tab/>
            </w:r>
            <w:r w:rsidR="00155E73">
              <w:rPr>
                <w:noProof/>
                <w:webHidden/>
              </w:rPr>
              <w:fldChar w:fldCharType="begin"/>
            </w:r>
            <w:r w:rsidR="00155E73">
              <w:rPr>
                <w:noProof/>
                <w:webHidden/>
              </w:rPr>
              <w:instrText xml:space="preserve"> PAGEREF _Toc55292910 \h </w:instrText>
            </w:r>
            <w:r w:rsidR="00155E73">
              <w:rPr>
                <w:noProof/>
                <w:webHidden/>
              </w:rPr>
            </w:r>
            <w:r w:rsidR="00155E73">
              <w:rPr>
                <w:noProof/>
                <w:webHidden/>
              </w:rPr>
              <w:fldChar w:fldCharType="separate"/>
            </w:r>
            <w:r w:rsidR="00155E73">
              <w:rPr>
                <w:noProof/>
                <w:webHidden/>
              </w:rPr>
              <w:t>2</w:t>
            </w:r>
            <w:r w:rsidR="00155E73">
              <w:rPr>
                <w:noProof/>
                <w:webHidden/>
              </w:rPr>
              <w:fldChar w:fldCharType="end"/>
            </w:r>
          </w:hyperlink>
        </w:p>
        <w:p w14:paraId="0FC80B4C" w14:textId="2013292C" w:rsidR="00155E73" w:rsidRDefault="008D7C91">
          <w:pPr>
            <w:pStyle w:val="Inhopg2"/>
            <w:tabs>
              <w:tab w:val="right" w:leader="dot" w:pos="9016"/>
            </w:tabs>
            <w:rPr>
              <w:noProof/>
              <w:kern w:val="0"/>
              <w:lang w:eastAsia="nl-NL"/>
              <w14:ligatures w14:val="none"/>
            </w:rPr>
          </w:pPr>
          <w:hyperlink w:anchor="_Toc55292911" w:history="1">
            <w:r w:rsidR="00155E73" w:rsidRPr="00761414">
              <w:rPr>
                <w:rStyle w:val="Hyperlink"/>
                <w:rFonts w:cstheme="minorHAnsi"/>
                <w:noProof/>
              </w:rPr>
              <w:t>Aanleiding</w:t>
            </w:r>
            <w:r w:rsidR="00155E73">
              <w:rPr>
                <w:noProof/>
                <w:webHidden/>
              </w:rPr>
              <w:tab/>
            </w:r>
            <w:r w:rsidR="00155E73">
              <w:rPr>
                <w:noProof/>
                <w:webHidden/>
              </w:rPr>
              <w:fldChar w:fldCharType="begin"/>
            </w:r>
            <w:r w:rsidR="00155E73">
              <w:rPr>
                <w:noProof/>
                <w:webHidden/>
              </w:rPr>
              <w:instrText xml:space="preserve"> PAGEREF _Toc55292911 \h </w:instrText>
            </w:r>
            <w:r w:rsidR="00155E73">
              <w:rPr>
                <w:noProof/>
                <w:webHidden/>
              </w:rPr>
            </w:r>
            <w:r w:rsidR="00155E73">
              <w:rPr>
                <w:noProof/>
                <w:webHidden/>
              </w:rPr>
              <w:fldChar w:fldCharType="separate"/>
            </w:r>
            <w:r w:rsidR="00155E73">
              <w:rPr>
                <w:noProof/>
                <w:webHidden/>
              </w:rPr>
              <w:t>2</w:t>
            </w:r>
            <w:r w:rsidR="00155E73">
              <w:rPr>
                <w:noProof/>
                <w:webHidden/>
              </w:rPr>
              <w:fldChar w:fldCharType="end"/>
            </w:r>
          </w:hyperlink>
        </w:p>
        <w:p w14:paraId="08662EAA" w14:textId="2A760844" w:rsidR="00155E73" w:rsidRDefault="008D7C91">
          <w:pPr>
            <w:pStyle w:val="Inhopg2"/>
            <w:tabs>
              <w:tab w:val="right" w:leader="dot" w:pos="9016"/>
            </w:tabs>
            <w:rPr>
              <w:noProof/>
              <w:kern w:val="0"/>
              <w:lang w:eastAsia="nl-NL"/>
              <w14:ligatures w14:val="none"/>
            </w:rPr>
          </w:pPr>
          <w:hyperlink w:anchor="_Toc55292912" w:history="1">
            <w:r w:rsidR="00155E73" w:rsidRPr="00761414">
              <w:rPr>
                <w:rStyle w:val="Hyperlink"/>
                <w:rFonts w:cstheme="minorHAnsi"/>
                <w:noProof/>
              </w:rPr>
              <w:t>Algemene beschrijving van de website</w:t>
            </w:r>
            <w:r w:rsidR="00155E73">
              <w:rPr>
                <w:noProof/>
                <w:webHidden/>
              </w:rPr>
              <w:tab/>
            </w:r>
            <w:r w:rsidR="00155E73">
              <w:rPr>
                <w:noProof/>
                <w:webHidden/>
              </w:rPr>
              <w:fldChar w:fldCharType="begin"/>
            </w:r>
            <w:r w:rsidR="00155E73">
              <w:rPr>
                <w:noProof/>
                <w:webHidden/>
              </w:rPr>
              <w:instrText xml:space="preserve"> PAGEREF _Toc55292912 \h </w:instrText>
            </w:r>
            <w:r w:rsidR="00155E73">
              <w:rPr>
                <w:noProof/>
                <w:webHidden/>
              </w:rPr>
            </w:r>
            <w:r w:rsidR="00155E73">
              <w:rPr>
                <w:noProof/>
                <w:webHidden/>
              </w:rPr>
              <w:fldChar w:fldCharType="separate"/>
            </w:r>
            <w:r w:rsidR="00155E73">
              <w:rPr>
                <w:noProof/>
                <w:webHidden/>
              </w:rPr>
              <w:t>2</w:t>
            </w:r>
            <w:r w:rsidR="00155E73">
              <w:rPr>
                <w:noProof/>
                <w:webHidden/>
              </w:rPr>
              <w:fldChar w:fldCharType="end"/>
            </w:r>
          </w:hyperlink>
        </w:p>
        <w:p w14:paraId="5318F13F" w14:textId="15974B26" w:rsidR="00155E73" w:rsidRDefault="008D7C91">
          <w:pPr>
            <w:pStyle w:val="Inhopg2"/>
            <w:tabs>
              <w:tab w:val="right" w:leader="dot" w:pos="9016"/>
            </w:tabs>
            <w:rPr>
              <w:noProof/>
              <w:kern w:val="0"/>
              <w:lang w:eastAsia="nl-NL"/>
              <w14:ligatures w14:val="none"/>
            </w:rPr>
          </w:pPr>
          <w:hyperlink w:anchor="_Toc55292913" w:history="1">
            <w:r w:rsidR="00155E73" w:rsidRPr="00761414">
              <w:rPr>
                <w:rStyle w:val="Hyperlink"/>
                <w:noProof/>
              </w:rPr>
              <w:t>Doelen van de website</w:t>
            </w:r>
            <w:r w:rsidR="00155E73">
              <w:rPr>
                <w:noProof/>
                <w:webHidden/>
              </w:rPr>
              <w:tab/>
            </w:r>
            <w:r w:rsidR="00155E73">
              <w:rPr>
                <w:noProof/>
                <w:webHidden/>
              </w:rPr>
              <w:fldChar w:fldCharType="begin"/>
            </w:r>
            <w:r w:rsidR="00155E73">
              <w:rPr>
                <w:noProof/>
                <w:webHidden/>
              </w:rPr>
              <w:instrText xml:space="preserve"> PAGEREF _Toc55292913 \h </w:instrText>
            </w:r>
            <w:r w:rsidR="00155E73">
              <w:rPr>
                <w:noProof/>
                <w:webHidden/>
              </w:rPr>
            </w:r>
            <w:r w:rsidR="00155E73">
              <w:rPr>
                <w:noProof/>
                <w:webHidden/>
              </w:rPr>
              <w:fldChar w:fldCharType="separate"/>
            </w:r>
            <w:r w:rsidR="00155E73">
              <w:rPr>
                <w:noProof/>
                <w:webHidden/>
              </w:rPr>
              <w:t>2</w:t>
            </w:r>
            <w:r w:rsidR="00155E73">
              <w:rPr>
                <w:noProof/>
                <w:webHidden/>
              </w:rPr>
              <w:fldChar w:fldCharType="end"/>
            </w:r>
          </w:hyperlink>
        </w:p>
        <w:p w14:paraId="7EEBCE48" w14:textId="2B2C7230" w:rsidR="00155E73" w:rsidRDefault="008D7C91">
          <w:pPr>
            <w:pStyle w:val="Inhopg2"/>
            <w:tabs>
              <w:tab w:val="right" w:leader="dot" w:pos="9016"/>
            </w:tabs>
            <w:rPr>
              <w:noProof/>
              <w:kern w:val="0"/>
              <w:lang w:eastAsia="nl-NL"/>
              <w14:ligatures w14:val="none"/>
            </w:rPr>
          </w:pPr>
          <w:hyperlink w:anchor="_Toc55292914" w:history="1">
            <w:r w:rsidR="00155E73" w:rsidRPr="00761414">
              <w:rPr>
                <w:rStyle w:val="Hyperlink"/>
                <w:noProof/>
              </w:rPr>
              <w:t>Doelgroepen van de website</w:t>
            </w:r>
            <w:r w:rsidR="00155E73">
              <w:rPr>
                <w:noProof/>
                <w:webHidden/>
              </w:rPr>
              <w:tab/>
            </w:r>
            <w:r w:rsidR="00155E73">
              <w:rPr>
                <w:noProof/>
                <w:webHidden/>
              </w:rPr>
              <w:fldChar w:fldCharType="begin"/>
            </w:r>
            <w:r w:rsidR="00155E73">
              <w:rPr>
                <w:noProof/>
                <w:webHidden/>
              </w:rPr>
              <w:instrText xml:space="preserve"> PAGEREF _Toc55292914 \h </w:instrText>
            </w:r>
            <w:r w:rsidR="00155E73">
              <w:rPr>
                <w:noProof/>
                <w:webHidden/>
              </w:rPr>
            </w:r>
            <w:r w:rsidR="00155E73">
              <w:rPr>
                <w:noProof/>
                <w:webHidden/>
              </w:rPr>
              <w:fldChar w:fldCharType="separate"/>
            </w:r>
            <w:r w:rsidR="00155E73">
              <w:rPr>
                <w:noProof/>
                <w:webHidden/>
              </w:rPr>
              <w:t>3</w:t>
            </w:r>
            <w:r w:rsidR="00155E73">
              <w:rPr>
                <w:noProof/>
                <w:webHidden/>
              </w:rPr>
              <w:fldChar w:fldCharType="end"/>
            </w:r>
          </w:hyperlink>
        </w:p>
        <w:p w14:paraId="37559C8A" w14:textId="26E8BAAA" w:rsidR="00155E73" w:rsidRDefault="008D7C91">
          <w:pPr>
            <w:pStyle w:val="Inhopg2"/>
            <w:tabs>
              <w:tab w:val="right" w:leader="dot" w:pos="9016"/>
            </w:tabs>
            <w:rPr>
              <w:noProof/>
              <w:kern w:val="0"/>
              <w:lang w:eastAsia="nl-NL"/>
              <w14:ligatures w14:val="none"/>
            </w:rPr>
          </w:pPr>
          <w:hyperlink w:anchor="_Toc55292915" w:history="1">
            <w:r w:rsidR="00155E73" w:rsidRPr="00761414">
              <w:rPr>
                <w:rStyle w:val="Hyperlink"/>
                <w:noProof/>
              </w:rPr>
              <w:t>Vormgeving</w:t>
            </w:r>
            <w:r w:rsidR="00155E73">
              <w:rPr>
                <w:noProof/>
                <w:webHidden/>
              </w:rPr>
              <w:tab/>
            </w:r>
            <w:r w:rsidR="00155E73">
              <w:rPr>
                <w:noProof/>
                <w:webHidden/>
              </w:rPr>
              <w:fldChar w:fldCharType="begin"/>
            </w:r>
            <w:r w:rsidR="00155E73">
              <w:rPr>
                <w:noProof/>
                <w:webHidden/>
              </w:rPr>
              <w:instrText xml:space="preserve"> PAGEREF _Toc55292915 \h </w:instrText>
            </w:r>
            <w:r w:rsidR="00155E73">
              <w:rPr>
                <w:noProof/>
                <w:webHidden/>
              </w:rPr>
            </w:r>
            <w:r w:rsidR="00155E73">
              <w:rPr>
                <w:noProof/>
                <w:webHidden/>
              </w:rPr>
              <w:fldChar w:fldCharType="separate"/>
            </w:r>
            <w:r w:rsidR="00155E73">
              <w:rPr>
                <w:noProof/>
                <w:webHidden/>
              </w:rPr>
              <w:t>3</w:t>
            </w:r>
            <w:r w:rsidR="00155E73">
              <w:rPr>
                <w:noProof/>
                <w:webHidden/>
              </w:rPr>
              <w:fldChar w:fldCharType="end"/>
            </w:r>
          </w:hyperlink>
        </w:p>
        <w:p w14:paraId="6A6321B0" w14:textId="4A8CC805" w:rsidR="00155E73" w:rsidRDefault="008D7C91">
          <w:pPr>
            <w:pStyle w:val="Inhopg2"/>
            <w:tabs>
              <w:tab w:val="right" w:leader="dot" w:pos="9016"/>
            </w:tabs>
            <w:rPr>
              <w:noProof/>
              <w:kern w:val="0"/>
              <w:lang w:eastAsia="nl-NL"/>
              <w14:ligatures w14:val="none"/>
            </w:rPr>
          </w:pPr>
          <w:hyperlink w:anchor="_Toc55292916" w:history="1">
            <w:r w:rsidR="00155E73" w:rsidRPr="00761414">
              <w:rPr>
                <w:rStyle w:val="Hyperlink"/>
                <w:noProof/>
              </w:rPr>
              <w:t>Informatie op de website</w:t>
            </w:r>
            <w:r w:rsidR="00155E73">
              <w:rPr>
                <w:noProof/>
                <w:webHidden/>
              </w:rPr>
              <w:tab/>
            </w:r>
            <w:r w:rsidR="00155E73">
              <w:rPr>
                <w:noProof/>
                <w:webHidden/>
              </w:rPr>
              <w:fldChar w:fldCharType="begin"/>
            </w:r>
            <w:r w:rsidR="00155E73">
              <w:rPr>
                <w:noProof/>
                <w:webHidden/>
              </w:rPr>
              <w:instrText xml:space="preserve"> PAGEREF _Toc55292916 \h </w:instrText>
            </w:r>
            <w:r w:rsidR="00155E73">
              <w:rPr>
                <w:noProof/>
                <w:webHidden/>
              </w:rPr>
            </w:r>
            <w:r w:rsidR="00155E73">
              <w:rPr>
                <w:noProof/>
                <w:webHidden/>
              </w:rPr>
              <w:fldChar w:fldCharType="separate"/>
            </w:r>
            <w:r w:rsidR="00155E73">
              <w:rPr>
                <w:noProof/>
                <w:webHidden/>
              </w:rPr>
              <w:t>3</w:t>
            </w:r>
            <w:r w:rsidR="00155E73">
              <w:rPr>
                <w:noProof/>
                <w:webHidden/>
              </w:rPr>
              <w:fldChar w:fldCharType="end"/>
            </w:r>
          </w:hyperlink>
        </w:p>
        <w:p w14:paraId="781048AE" w14:textId="7CADF766" w:rsidR="00155E73" w:rsidRDefault="008D7C91">
          <w:pPr>
            <w:pStyle w:val="Inhopg2"/>
            <w:tabs>
              <w:tab w:val="right" w:leader="dot" w:pos="9016"/>
            </w:tabs>
            <w:rPr>
              <w:noProof/>
              <w:kern w:val="0"/>
              <w:lang w:eastAsia="nl-NL"/>
              <w14:ligatures w14:val="none"/>
            </w:rPr>
          </w:pPr>
          <w:hyperlink w:anchor="_Toc55292917" w:history="1">
            <w:r w:rsidR="00155E73" w:rsidRPr="00761414">
              <w:rPr>
                <w:rStyle w:val="Hyperlink"/>
                <w:noProof/>
              </w:rPr>
              <w:t>Interactie van de webiste</w:t>
            </w:r>
            <w:r w:rsidR="00155E73">
              <w:rPr>
                <w:noProof/>
                <w:webHidden/>
              </w:rPr>
              <w:tab/>
            </w:r>
            <w:r w:rsidR="00155E73">
              <w:rPr>
                <w:noProof/>
                <w:webHidden/>
              </w:rPr>
              <w:fldChar w:fldCharType="begin"/>
            </w:r>
            <w:r w:rsidR="00155E73">
              <w:rPr>
                <w:noProof/>
                <w:webHidden/>
              </w:rPr>
              <w:instrText xml:space="preserve"> PAGEREF _Toc55292917 \h </w:instrText>
            </w:r>
            <w:r w:rsidR="00155E73">
              <w:rPr>
                <w:noProof/>
                <w:webHidden/>
              </w:rPr>
            </w:r>
            <w:r w:rsidR="00155E73">
              <w:rPr>
                <w:noProof/>
                <w:webHidden/>
              </w:rPr>
              <w:fldChar w:fldCharType="separate"/>
            </w:r>
            <w:r w:rsidR="00155E73">
              <w:rPr>
                <w:noProof/>
                <w:webHidden/>
              </w:rPr>
              <w:t>4</w:t>
            </w:r>
            <w:r w:rsidR="00155E73">
              <w:rPr>
                <w:noProof/>
                <w:webHidden/>
              </w:rPr>
              <w:fldChar w:fldCharType="end"/>
            </w:r>
          </w:hyperlink>
        </w:p>
        <w:p w14:paraId="23C1430F" w14:textId="281CB56F" w:rsidR="00155E73" w:rsidRDefault="008D7C91">
          <w:pPr>
            <w:pStyle w:val="Inhopg2"/>
            <w:tabs>
              <w:tab w:val="right" w:leader="dot" w:pos="9016"/>
            </w:tabs>
            <w:rPr>
              <w:noProof/>
              <w:kern w:val="0"/>
              <w:lang w:eastAsia="nl-NL"/>
              <w14:ligatures w14:val="none"/>
            </w:rPr>
          </w:pPr>
          <w:hyperlink w:anchor="_Toc55292918" w:history="1">
            <w:r w:rsidR="00155E73" w:rsidRPr="00761414">
              <w:rPr>
                <w:rStyle w:val="Hyperlink"/>
                <w:noProof/>
              </w:rPr>
              <w:t>Overzicht en rapportages</w:t>
            </w:r>
            <w:r w:rsidR="00155E73">
              <w:rPr>
                <w:noProof/>
                <w:webHidden/>
              </w:rPr>
              <w:tab/>
            </w:r>
            <w:r w:rsidR="00155E73">
              <w:rPr>
                <w:noProof/>
                <w:webHidden/>
              </w:rPr>
              <w:fldChar w:fldCharType="begin"/>
            </w:r>
            <w:r w:rsidR="00155E73">
              <w:rPr>
                <w:noProof/>
                <w:webHidden/>
              </w:rPr>
              <w:instrText xml:space="preserve"> PAGEREF _Toc55292918 \h </w:instrText>
            </w:r>
            <w:r w:rsidR="00155E73">
              <w:rPr>
                <w:noProof/>
                <w:webHidden/>
              </w:rPr>
            </w:r>
            <w:r w:rsidR="00155E73">
              <w:rPr>
                <w:noProof/>
                <w:webHidden/>
              </w:rPr>
              <w:fldChar w:fldCharType="separate"/>
            </w:r>
            <w:r w:rsidR="00155E73">
              <w:rPr>
                <w:noProof/>
                <w:webHidden/>
              </w:rPr>
              <w:t>4</w:t>
            </w:r>
            <w:r w:rsidR="00155E73">
              <w:rPr>
                <w:noProof/>
                <w:webHidden/>
              </w:rPr>
              <w:fldChar w:fldCharType="end"/>
            </w:r>
          </w:hyperlink>
        </w:p>
        <w:p w14:paraId="48365610" w14:textId="4938CB26" w:rsidR="00155E73" w:rsidRDefault="008D7C91">
          <w:pPr>
            <w:pStyle w:val="Inhopg2"/>
            <w:tabs>
              <w:tab w:val="right" w:leader="dot" w:pos="9016"/>
            </w:tabs>
            <w:rPr>
              <w:noProof/>
              <w:kern w:val="0"/>
              <w:lang w:eastAsia="nl-NL"/>
              <w14:ligatures w14:val="none"/>
            </w:rPr>
          </w:pPr>
          <w:hyperlink w:anchor="_Toc55292919" w:history="1">
            <w:r w:rsidR="00155E73" w:rsidRPr="00761414">
              <w:rPr>
                <w:rStyle w:val="Hyperlink"/>
                <w:noProof/>
              </w:rPr>
              <w:t>Tot slot</w:t>
            </w:r>
            <w:r w:rsidR="00155E73">
              <w:rPr>
                <w:noProof/>
                <w:webHidden/>
              </w:rPr>
              <w:tab/>
            </w:r>
            <w:r w:rsidR="00155E73">
              <w:rPr>
                <w:noProof/>
                <w:webHidden/>
              </w:rPr>
              <w:fldChar w:fldCharType="begin"/>
            </w:r>
            <w:r w:rsidR="00155E73">
              <w:rPr>
                <w:noProof/>
                <w:webHidden/>
              </w:rPr>
              <w:instrText xml:space="preserve"> PAGEREF _Toc55292919 \h </w:instrText>
            </w:r>
            <w:r w:rsidR="00155E73">
              <w:rPr>
                <w:noProof/>
                <w:webHidden/>
              </w:rPr>
            </w:r>
            <w:r w:rsidR="00155E73">
              <w:rPr>
                <w:noProof/>
                <w:webHidden/>
              </w:rPr>
              <w:fldChar w:fldCharType="separate"/>
            </w:r>
            <w:r w:rsidR="00155E73">
              <w:rPr>
                <w:noProof/>
                <w:webHidden/>
              </w:rPr>
              <w:t>4</w:t>
            </w:r>
            <w:r w:rsidR="00155E73">
              <w:rPr>
                <w:noProof/>
                <w:webHidden/>
              </w:rPr>
              <w:fldChar w:fldCharType="end"/>
            </w:r>
          </w:hyperlink>
        </w:p>
        <w:p w14:paraId="146584F5" w14:textId="679085D1" w:rsidR="00A339A3" w:rsidRPr="00E22D98" w:rsidRDefault="00A339A3">
          <w:pPr>
            <w:rPr>
              <w:rFonts w:cstheme="minorHAnsi"/>
            </w:rPr>
          </w:pPr>
          <w:r w:rsidRPr="00E22D98">
            <w:rPr>
              <w:rFonts w:cstheme="minorHAnsi"/>
              <w:b/>
              <w:bCs/>
            </w:rPr>
            <w:fldChar w:fldCharType="end"/>
          </w:r>
        </w:p>
      </w:sdtContent>
    </w:sdt>
    <w:p w14:paraId="7409A62A" w14:textId="61D7789B" w:rsidR="00FB7630" w:rsidRPr="00E22D98" w:rsidRDefault="00FB7630" w:rsidP="00A339A3">
      <w:pPr>
        <w:pStyle w:val="Contactgegevens"/>
        <w:jc w:val="left"/>
        <w:rPr>
          <w:rFonts w:cstheme="minorHAnsi"/>
        </w:rPr>
      </w:pPr>
    </w:p>
    <w:p w14:paraId="223AC27A" w14:textId="77777777" w:rsidR="00FB7630" w:rsidRPr="00E22D98" w:rsidRDefault="00FB7630" w:rsidP="00E22D98">
      <w:pPr>
        <w:spacing w:before="0" w:line="252" w:lineRule="auto"/>
        <w:ind w:left="0" w:right="0"/>
        <w:rPr>
          <w:rFonts w:cstheme="minorHAnsi"/>
          <w:caps/>
        </w:rPr>
      </w:pPr>
      <w:r w:rsidRPr="00E22D98">
        <w:rPr>
          <w:rFonts w:cstheme="minorHAnsi"/>
        </w:rPr>
        <w:br w:type="page"/>
      </w:r>
    </w:p>
    <w:p w14:paraId="28EB3185" w14:textId="3CFA1D9C" w:rsidR="00A339A3" w:rsidRPr="00E22D98" w:rsidRDefault="001F2671" w:rsidP="00E22D98">
      <w:pPr>
        <w:pStyle w:val="Kop2"/>
        <w:spacing w:before="0" w:after="0"/>
        <w:rPr>
          <w:rFonts w:asciiTheme="minorHAnsi" w:hAnsiTheme="minorHAnsi" w:cstheme="minorHAnsi"/>
        </w:rPr>
      </w:pPr>
      <w:bookmarkStart w:id="0" w:name="_Toc55292910"/>
      <w:r>
        <w:rPr>
          <w:rFonts w:asciiTheme="minorHAnsi" w:hAnsiTheme="minorHAnsi" w:cstheme="minorHAnsi"/>
        </w:rPr>
        <w:lastRenderedPageBreak/>
        <w:t>D</w:t>
      </w:r>
      <w:r w:rsidR="00FB7630" w:rsidRPr="00E22D98">
        <w:rPr>
          <w:rFonts w:asciiTheme="minorHAnsi" w:hAnsiTheme="minorHAnsi" w:cstheme="minorHAnsi"/>
        </w:rPr>
        <w:t>e kern van het project</w:t>
      </w:r>
      <w:bookmarkEnd w:id="0"/>
    </w:p>
    <w:p w14:paraId="71BE81D3" w14:textId="29F586F6" w:rsidR="00FB7630" w:rsidRDefault="00FB7630" w:rsidP="00E22D98">
      <w:pPr>
        <w:spacing w:before="0"/>
        <w:rPr>
          <w:rFonts w:cstheme="minorHAnsi"/>
        </w:rPr>
      </w:pPr>
      <w:proofErr w:type="spellStart"/>
      <w:r w:rsidRPr="00E22D98">
        <w:rPr>
          <w:rFonts w:cstheme="minorHAnsi"/>
        </w:rPr>
        <w:t>ToolsForEver</w:t>
      </w:r>
      <w:proofErr w:type="spellEnd"/>
      <w:r w:rsidRPr="00E22D98">
        <w:rPr>
          <w:rFonts w:cstheme="minorHAnsi"/>
        </w:rPr>
        <w:t xml:space="preserve"> is een groothandel in gereedschap. De directie verwacht binnenkort een nieuwe locatie. </w:t>
      </w:r>
      <w:r w:rsidR="00FB62E8" w:rsidRPr="00E22D98">
        <w:rPr>
          <w:rFonts w:cstheme="minorHAnsi"/>
        </w:rPr>
        <w:t xml:space="preserve">Die hebben bepaald dat het verouderde voorraad systeem vernieuwd moet worden. Het nieuwe systeem heeft in eerste instantie dezelfde functionaliteit als het oude systeem maar kan </w:t>
      </w:r>
      <w:r w:rsidR="00946854" w:rsidRPr="00E22D98">
        <w:rPr>
          <w:rFonts w:cstheme="minorHAnsi"/>
        </w:rPr>
        <w:t>langzaam</w:t>
      </w:r>
      <w:r w:rsidR="00FB62E8" w:rsidRPr="00E22D98">
        <w:rPr>
          <w:rFonts w:cstheme="minorHAnsi"/>
        </w:rPr>
        <w:t xml:space="preserve"> verder ontwikkeld worden met nieuwe functionaliteiten.</w:t>
      </w:r>
    </w:p>
    <w:p w14:paraId="4B4748BC" w14:textId="77777777" w:rsidR="00E22D98" w:rsidRPr="00E22D98" w:rsidRDefault="00E22D98" w:rsidP="00E22D98">
      <w:pPr>
        <w:spacing w:before="0"/>
        <w:rPr>
          <w:rFonts w:cstheme="minorHAnsi"/>
        </w:rPr>
      </w:pPr>
    </w:p>
    <w:p w14:paraId="2DB72576" w14:textId="46B9CCEE" w:rsidR="00FB62E8" w:rsidRPr="00E22D98" w:rsidRDefault="00FB62E8" w:rsidP="00E22D98">
      <w:pPr>
        <w:pStyle w:val="Lijstalinea"/>
        <w:numPr>
          <w:ilvl w:val="0"/>
          <w:numId w:val="14"/>
        </w:numPr>
        <w:spacing w:before="0"/>
        <w:rPr>
          <w:rFonts w:cstheme="minorHAnsi"/>
        </w:rPr>
      </w:pPr>
      <w:r w:rsidRPr="00E22D98">
        <w:rPr>
          <w:rFonts w:cstheme="minorHAnsi"/>
        </w:rPr>
        <w:t>De klanten kunnen bestellingen via internet doen.</w:t>
      </w:r>
    </w:p>
    <w:p w14:paraId="60F7AC10" w14:textId="6D13E145" w:rsidR="00FB62E8" w:rsidRPr="00E22D98" w:rsidRDefault="00FB62E8" w:rsidP="00E22D98">
      <w:pPr>
        <w:pStyle w:val="Lijstalinea"/>
        <w:numPr>
          <w:ilvl w:val="0"/>
          <w:numId w:val="14"/>
        </w:numPr>
        <w:spacing w:before="0"/>
        <w:rPr>
          <w:rFonts w:cstheme="minorHAnsi"/>
        </w:rPr>
      </w:pPr>
      <w:r w:rsidRPr="00E22D98">
        <w:rPr>
          <w:rFonts w:cstheme="minorHAnsi"/>
        </w:rPr>
        <w:t>Automatisch en factuur genereren.</w:t>
      </w:r>
    </w:p>
    <w:p w14:paraId="2EB5F3E7" w14:textId="0AC5B542" w:rsidR="00FB62E8" w:rsidRPr="00E22D98" w:rsidRDefault="00FB62E8" w:rsidP="00E22D98">
      <w:pPr>
        <w:pStyle w:val="Lijstalinea"/>
        <w:numPr>
          <w:ilvl w:val="0"/>
          <w:numId w:val="14"/>
        </w:numPr>
        <w:spacing w:before="0"/>
        <w:rPr>
          <w:rFonts w:cstheme="minorHAnsi"/>
        </w:rPr>
      </w:pPr>
      <w:r w:rsidRPr="00E22D98">
        <w:rPr>
          <w:rFonts w:cstheme="minorHAnsi"/>
        </w:rPr>
        <w:t>Automatisch voorraad laten beheren.</w:t>
      </w:r>
    </w:p>
    <w:p w14:paraId="0CD73F5B" w14:textId="4F81D39F" w:rsidR="00FB62E8" w:rsidRPr="00E22D98" w:rsidRDefault="00FB62E8" w:rsidP="00E22D98">
      <w:pPr>
        <w:pStyle w:val="Lijstalinea"/>
        <w:numPr>
          <w:ilvl w:val="0"/>
          <w:numId w:val="14"/>
        </w:numPr>
        <w:spacing w:before="0"/>
        <w:rPr>
          <w:rFonts w:cstheme="minorHAnsi"/>
        </w:rPr>
      </w:pPr>
      <w:r w:rsidRPr="00E22D98">
        <w:rPr>
          <w:rFonts w:cstheme="minorHAnsi"/>
        </w:rPr>
        <w:t>Voorraad automatisch op peil houden.</w:t>
      </w:r>
    </w:p>
    <w:p w14:paraId="42A069BB" w14:textId="1AB62BA8" w:rsidR="00FB62E8" w:rsidRPr="00E22D98" w:rsidRDefault="00FB62E8" w:rsidP="00E22D98">
      <w:pPr>
        <w:spacing w:before="0"/>
        <w:rPr>
          <w:rFonts w:cstheme="minorHAnsi"/>
        </w:rPr>
      </w:pPr>
    </w:p>
    <w:p w14:paraId="59B58161" w14:textId="002B673C" w:rsidR="00946854" w:rsidRPr="00E22D98" w:rsidRDefault="001F2671" w:rsidP="00E22D98">
      <w:pPr>
        <w:pStyle w:val="Kop2"/>
        <w:spacing w:before="0" w:after="0"/>
        <w:rPr>
          <w:rFonts w:asciiTheme="minorHAnsi" w:hAnsiTheme="minorHAnsi" w:cstheme="minorHAnsi"/>
        </w:rPr>
      </w:pPr>
      <w:bookmarkStart w:id="1" w:name="_Toc55292911"/>
      <w:r>
        <w:rPr>
          <w:rFonts w:asciiTheme="minorHAnsi" w:hAnsiTheme="minorHAnsi" w:cstheme="minorHAnsi"/>
        </w:rPr>
        <w:t>A</w:t>
      </w:r>
      <w:r w:rsidR="00946854" w:rsidRPr="00E22D98">
        <w:rPr>
          <w:rFonts w:asciiTheme="minorHAnsi" w:hAnsiTheme="minorHAnsi" w:cstheme="minorHAnsi"/>
        </w:rPr>
        <w:t>anleiding</w:t>
      </w:r>
      <w:bookmarkEnd w:id="1"/>
    </w:p>
    <w:p w14:paraId="1FBB9F40" w14:textId="286A06E3" w:rsidR="00946854" w:rsidRPr="00E22D98" w:rsidRDefault="00946854" w:rsidP="00E22D98">
      <w:pPr>
        <w:spacing w:before="0"/>
        <w:rPr>
          <w:rFonts w:cstheme="minorHAnsi"/>
        </w:rPr>
      </w:pPr>
      <w:r w:rsidRPr="00E22D98">
        <w:rPr>
          <w:rFonts w:cstheme="minorHAnsi"/>
        </w:rPr>
        <w:t xml:space="preserve">De directie van </w:t>
      </w:r>
      <w:proofErr w:type="spellStart"/>
      <w:r w:rsidRPr="00E22D98">
        <w:rPr>
          <w:rFonts w:cstheme="minorHAnsi"/>
        </w:rPr>
        <w:t>ToolsForEver</w:t>
      </w:r>
      <w:proofErr w:type="spellEnd"/>
      <w:r w:rsidRPr="00E22D98">
        <w:rPr>
          <w:rFonts w:cstheme="minorHAnsi"/>
        </w:rPr>
        <w:t xml:space="preserve"> heeft grootte plannen op het gebied van automatisering. Zij hebben bepaald dat het verouderde systeem moet worden vervangen. Het nieuwe systeem moet zo worden ingericht dat er langzaam nieuwe functionaliteiten ontwikkeld kunnen worden. </w:t>
      </w:r>
    </w:p>
    <w:p w14:paraId="0696FFCB" w14:textId="69DFD39A" w:rsidR="00946854" w:rsidRPr="00E22D98" w:rsidRDefault="00946854" w:rsidP="00E22D98">
      <w:pPr>
        <w:spacing w:before="0"/>
        <w:rPr>
          <w:rFonts w:cstheme="minorHAnsi"/>
        </w:rPr>
      </w:pPr>
    </w:p>
    <w:p w14:paraId="4AC5B860" w14:textId="07D20D47" w:rsidR="00946854" w:rsidRPr="00E22D98" w:rsidRDefault="00946854" w:rsidP="00E22D98">
      <w:pPr>
        <w:spacing w:before="0"/>
        <w:rPr>
          <w:rFonts w:cstheme="minorHAnsi"/>
        </w:rPr>
      </w:pPr>
      <w:r w:rsidRPr="00E22D98">
        <w:rPr>
          <w:rFonts w:cstheme="minorHAnsi"/>
        </w:rPr>
        <w:t>De bedoeling is uiteindelijk dat klanten op deze wijze beter geholpen kunnen worden en dat medewerker een beter overzicht hebben van de voorraad.</w:t>
      </w:r>
    </w:p>
    <w:p w14:paraId="20541D29" w14:textId="55EF627E" w:rsidR="00946854" w:rsidRPr="00E22D98" w:rsidRDefault="00946854" w:rsidP="00E22D98">
      <w:pPr>
        <w:spacing w:before="0"/>
        <w:rPr>
          <w:rFonts w:cstheme="minorHAnsi"/>
        </w:rPr>
      </w:pPr>
    </w:p>
    <w:p w14:paraId="5BA2693E" w14:textId="30A837BE" w:rsidR="00946854" w:rsidRPr="00E22D98" w:rsidRDefault="001F2671" w:rsidP="00E22D98">
      <w:pPr>
        <w:pStyle w:val="Kop2"/>
        <w:spacing w:before="0" w:after="0"/>
        <w:rPr>
          <w:rFonts w:asciiTheme="minorHAnsi" w:hAnsiTheme="minorHAnsi" w:cstheme="minorHAnsi"/>
        </w:rPr>
      </w:pPr>
      <w:bookmarkStart w:id="2" w:name="_Toc55292912"/>
      <w:r>
        <w:rPr>
          <w:rFonts w:asciiTheme="minorHAnsi" w:hAnsiTheme="minorHAnsi" w:cstheme="minorHAnsi"/>
        </w:rPr>
        <w:t>A</w:t>
      </w:r>
      <w:r w:rsidR="00946854" w:rsidRPr="00E22D98">
        <w:rPr>
          <w:rFonts w:asciiTheme="minorHAnsi" w:hAnsiTheme="minorHAnsi" w:cstheme="minorHAnsi"/>
        </w:rPr>
        <w:t>lgemene beschrijving van de website</w:t>
      </w:r>
      <w:bookmarkEnd w:id="2"/>
    </w:p>
    <w:p w14:paraId="1047AEA8" w14:textId="70B2831E" w:rsidR="00946854" w:rsidRDefault="00E22D98" w:rsidP="00E22D98">
      <w:pPr>
        <w:spacing w:before="0"/>
        <w:rPr>
          <w:rFonts w:cstheme="minorHAnsi"/>
        </w:rPr>
      </w:pPr>
      <w:r w:rsidRPr="00E22D98">
        <w:rPr>
          <w:rFonts w:cstheme="minorHAnsi"/>
        </w:rPr>
        <w:t xml:space="preserve">In eerste instantie moet het voorraadbeheer zo snel mogelijk de lucht in. </w:t>
      </w:r>
      <w:r w:rsidR="00CC450E">
        <w:rPr>
          <w:rFonts w:cstheme="minorHAnsi"/>
        </w:rPr>
        <w:t xml:space="preserve">Later </w:t>
      </w:r>
      <w:r w:rsidRPr="00E22D98">
        <w:rPr>
          <w:rFonts w:cstheme="minorHAnsi"/>
        </w:rPr>
        <w:t>moet het mogelijk zijn dat klanten kunnen bestelen</w:t>
      </w:r>
      <w:r w:rsidR="00CC450E">
        <w:rPr>
          <w:rFonts w:cstheme="minorHAnsi"/>
        </w:rPr>
        <w:t xml:space="preserve"> en dat het voorraad beheer van nieuwe functies word voorzien</w:t>
      </w:r>
      <w:r w:rsidRPr="00E22D98">
        <w:rPr>
          <w:rFonts w:cstheme="minorHAnsi"/>
        </w:rPr>
        <w:t>.</w:t>
      </w:r>
    </w:p>
    <w:p w14:paraId="01A0F60A" w14:textId="2B8C5AD3" w:rsidR="00E22D98" w:rsidRDefault="00E22D98" w:rsidP="00E22D98">
      <w:pPr>
        <w:spacing w:before="0"/>
        <w:rPr>
          <w:rFonts w:cstheme="minorHAnsi"/>
        </w:rPr>
      </w:pPr>
    </w:p>
    <w:p w14:paraId="42852C37" w14:textId="66656C19" w:rsidR="00CC450E" w:rsidRPr="00CC450E" w:rsidRDefault="00CC450E" w:rsidP="00E22D98">
      <w:pPr>
        <w:spacing w:before="0"/>
        <w:rPr>
          <w:rFonts w:cstheme="minorHAnsi"/>
          <w:b/>
          <w:bCs/>
        </w:rPr>
      </w:pPr>
      <w:r>
        <w:rPr>
          <w:rFonts w:cstheme="minorHAnsi"/>
          <w:b/>
          <w:bCs/>
        </w:rPr>
        <w:t>A</w:t>
      </w:r>
      <w:r w:rsidRPr="00CC450E">
        <w:rPr>
          <w:rFonts w:cstheme="minorHAnsi"/>
          <w:b/>
          <w:bCs/>
        </w:rPr>
        <w:t>lgemeen</w:t>
      </w:r>
    </w:p>
    <w:p w14:paraId="31B691C0" w14:textId="09230874" w:rsidR="00E22D98" w:rsidRPr="00CC450E" w:rsidRDefault="00E22D98" w:rsidP="00CC450E">
      <w:pPr>
        <w:pStyle w:val="Lijstalinea"/>
        <w:numPr>
          <w:ilvl w:val="0"/>
          <w:numId w:val="15"/>
        </w:numPr>
        <w:spacing w:before="0"/>
        <w:rPr>
          <w:rFonts w:cstheme="minorHAnsi"/>
        </w:rPr>
      </w:pPr>
      <w:r w:rsidRPr="00CC450E">
        <w:rPr>
          <w:rFonts w:cstheme="minorHAnsi"/>
        </w:rPr>
        <w:t xml:space="preserve">De homepagina is een openbare pagina. Hier zie je een </w:t>
      </w:r>
      <w:r w:rsidR="00CC450E" w:rsidRPr="00CC450E">
        <w:rPr>
          <w:rFonts w:cstheme="minorHAnsi"/>
        </w:rPr>
        <w:t>carrousel</w:t>
      </w:r>
      <w:r w:rsidRPr="00CC450E">
        <w:rPr>
          <w:rFonts w:cstheme="minorHAnsi"/>
        </w:rPr>
        <w:t xml:space="preserve"> van de filialen en lopende actie. Hier vind je ook wat informatie over het bedrijf.</w:t>
      </w:r>
    </w:p>
    <w:p w14:paraId="5EDA7EC4" w14:textId="0780AA24" w:rsidR="00E22D98" w:rsidRDefault="00E22D98" w:rsidP="00CC450E">
      <w:pPr>
        <w:pStyle w:val="Lijstalinea"/>
        <w:numPr>
          <w:ilvl w:val="0"/>
          <w:numId w:val="15"/>
        </w:numPr>
        <w:spacing w:before="0"/>
        <w:rPr>
          <w:rFonts w:cstheme="minorHAnsi"/>
        </w:rPr>
      </w:pPr>
      <w:r w:rsidRPr="00CC450E">
        <w:rPr>
          <w:rFonts w:cstheme="minorHAnsi"/>
        </w:rPr>
        <w:t xml:space="preserve">Contact pagina met de adressen en contact </w:t>
      </w:r>
      <w:r w:rsidR="00CC450E">
        <w:rPr>
          <w:rFonts w:cstheme="minorHAnsi"/>
        </w:rPr>
        <w:t>geg</w:t>
      </w:r>
      <w:r w:rsidR="00CC450E" w:rsidRPr="00CC450E">
        <w:rPr>
          <w:rFonts w:cstheme="minorHAnsi"/>
        </w:rPr>
        <w:t>evens</w:t>
      </w:r>
      <w:r w:rsidRPr="00CC450E">
        <w:rPr>
          <w:rFonts w:cstheme="minorHAnsi"/>
        </w:rPr>
        <w:t xml:space="preserve"> van het bedrijf met een contact form.</w:t>
      </w:r>
    </w:p>
    <w:p w14:paraId="6E0BD65B" w14:textId="67E4AF6A" w:rsidR="00CC450E" w:rsidRPr="00CC450E" w:rsidRDefault="000018B0" w:rsidP="00CC450E">
      <w:pPr>
        <w:pStyle w:val="Lijstalinea"/>
        <w:numPr>
          <w:ilvl w:val="0"/>
          <w:numId w:val="15"/>
        </w:numPr>
        <w:spacing w:before="0"/>
        <w:rPr>
          <w:rFonts w:cstheme="minorHAnsi"/>
        </w:rPr>
      </w:pPr>
      <w:r>
        <w:rPr>
          <w:rFonts w:cstheme="minorHAnsi"/>
        </w:rPr>
        <w:t>assortiment</w:t>
      </w:r>
      <w:r w:rsidR="00CC450E">
        <w:rPr>
          <w:rFonts w:cstheme="minorHAnsi"/>
        </w:rPr>
        <w:t xml:space="preserve"> pagina waarop producten zichtbaar zijn.</w:t>
      </w:r>
    </w:p>
    <w:p w14:paraId="0D678161" w14:textId="0E5CE60F" w:rsidR="00E22D98" w:rsidRDefault="00E22D98" w:rsidP="00CC450E">
      <w:pPr>
        <w:pStyle w:val="Lijstalinea"/>
        <w:numPr>
          <w:ilvl w:val="0"/>
          <w:numId w:val="15"/>
        </w:numPr>
        <w:spacing w:before="0"/>
        <w:rPr>
          <w:rFonts w:cstheme="minorHAnsi"/>
        </w:rPr>
      </w:pPr>
      <w:r w:rsidRPr="00CC450E">
        <w:rPr>
          <w:rFonts w:cstheme="minorHAnsi"/>
        </w:rPr>
        <w:t xml:space="preserve">Registratie en login pagina voor klanten en medewerkers. </w:t>
      </w:r>
    </w:p>
    <w:p w14:paraId="1CF28DF7" w14:textId="77777777" w:rsidR="00CC450E" w:rsidRPr="00CC450E" w:rsidRDefault="00CC450E" w:rsidP="00CC450E">
      <w:pPr>
        <w:spacing w:before="0"/>
        <w:rPr>
          <w:rFonts w:cstheme="minorHAnsi"/>
        </w:rPr>
      </w:pPr>
    </w:p>
    <w:p w14:paraId="4AB67633" w14:textId="4643F86F" w:rsidR="00CC450E" w:rsidRPr="00CC450E" w:rsidRDefault="00CC450E" w:rsidP="00CC450E">
      <w:pPr>
        <w:spacing w:before="0"/>
        <w:rPr>
          <w:rFonts w:cstheme="minorHAnsi"/>
          <w:b/>
          <w:bCs/>
        </w:rPr>
      </w:pPr>
      <w:r>
        <w:rPr>
          <w:rFonts w:cstheme="minorHAnsi"/>
          <w:b/>
          <w:bCs/>
        </w:rPr>
        <w:t>M</w:t>
      </w:r>
      <w:r w:rsidRPr="00CC450E">
        <w:rPr>
          <w:rFonts w:cstheme="minorHAnsi"/>
          <w:b/>
          <w:bCs/>
        </w:rPr>
        <w:t>edewerkers</w:t>
      </w:r>
    </w:p>
    <w:p w14:paraId="4DD44F51" w14:textId="114D6F95" w:rsidR="00CC450E" w:rsidRDefault="00CC450E" w:rsidP="00CC450E">
      <w:pPr>
        <w:pStyle w:val="Lijstalinea"/>
        <w:numPr>
          <w:ilvl w:val="0"/>
          <w:numId w:val="15"/>
        </w:numPr>
        <w:spacing w:before="0"/>
        <w:rPr>
          <w:rFonts w:cstheme="minorHAnsi"/>
        </w:rPr>
      </w:pPr>
      <w:r>
        <w:rPr>
          <w:rFonts w:cstheme="minorHAnsi"/>
        </w:rPr>
        <w:t>Voorraad pagina waarin de voorraad bijgehouden kan worden.</w:t>
      </w:r>
    </w:p>
    <w:p w14:paraId="5DBB3539" w14:textId="65542419" w:rsidR="00CC450E" w:rsidRDefault="00CC450E" w:rsidP="00CC450E">
      <w:pPr>
        <w:pStyle w:val="Lijstalinea"/>
        <w:numPr>
          <w:ilvl w:val="0"/>
          <w:numId w:val="15"/>
        </w:numPr>
        <w:spacing w:before="0"/>
        <w:rPr>
          <w:rFonts w:cstheme="minorHAnsi"/>
        </w:rPr>
      </w:pPr>
      <w:r>
        <w:rPr>
          <w:rFonts w:cstheme="minorHAnsi"/>
        </w:rPr>
        <w:t>Waarde pagina waar de waarde van de voorraad word berekend.</w:t>
      </w:r>
    </w:p>
    <w:p w14:paraId="36ACA0AC" w14:textId="42110E97" w:rsidR="00CC450E" w:rsidRDefault="00CC450E" w:rsidP="00CC450E">
      <w:pPr>
        <w:spacing w:before="0"/>
        <w:rPr>
          <w:rFonts w:cstheme="minorHAnsi"/>
        </w:rPr>
      </w:pPr>
    </w:p>
    <w:p w14:paraId="23697EB7" w14:textId="51939C34" w:rsidR="00CC450E" w:rsidRPr="00CC450E" w:rsidRDefault="00CC450E" w:rsidP="00CC450E">
      <w:pPr>
        <w:spacing w:before="0"/>
        <w:rPr>
          <w:rFonts w:cstheme="minorHAnsi"/>
          <w:b/>
          <w:bCs/>
        </w:rPr>
      </w:pPr>
      <w:r w:rsidRPr="00CC450E">
        <w:rPr>
          <w:rFonts w:cstheme="minorHAnsi"/>
          <w:b/>
          <w:bCs/>
        </w:rPr>
        <w:t>Klanten</w:t>
      </w:r>
    </w:p>
    <w:p w14:paraId="52F6B3D4" w14:textId="0C16D71D" w:rsidR="00CC450E" w:rsidRDefault="00CC450E" w:rsidP="00CC450E">
      <w:pPr>
        <w:pStyle w:val="Lijstalinea"/>
        <w:numPr>
          <w:ilvl w:val="0"/>
          <w:numId w:val="15"/>
        </w:numPr>
        <w:spacing w:before="0"/>
        <w:rPr>
          <w:rFonts w:cstheme="minorHAnsi"/>
        </w:rPr>
      </w:pPr>
      <w:r>
        <w:rPr>
          <w:rFonts w:cstheme="minorHAnsi"/>
        </w:rPr>
        <w:t>Bestel pagina waar klanten producten kunnen bestellen.</w:t>
      </w:r>
    </w:p>
    <w:p w14:paraId="300D52FC" w14:textId="5A140C2B" w:rsidR="00CC450E" w:rsidRPr="00CC450E" w:rsidRDefault="00CC450E" w:rsidP="00CC450E">
      <w:pPr>
        <w:pStyle w:val="Lijstalinea"/>
        <w:numPr>
          <w:ilvl w:val="0"/>
          <w:numId w:val="15"/>
        </w:numPr>
        <w:spacing w:before="0"/>
        <w:rPr>
          <w:rFonts w:cstheme="minorHAnsi"/>
        </w:rPr>
      </w:pPr>
      <w:r>
        <w:rPr>
          <w:rFonts w:cstheme="minorHAnsi"/>
        </w:rPr>
        <w:t>Factuurpagina voor het uitdraaien van een factuur.</w:t>
      </w:r>
    </w:p>
    <w:p w14:paraId="1E7ED21B" w14:textId="1D9DE69A" w:rsidR="00E22D98" w:rsidRDefault="00E22D98" w:rsidP="00946854">
      <w:pPr>
        <w:rPr>
          <w:rFonts w:cstheme="minorHAnsi"/>
        </w:rPr>
      </w:pPr>
    </w:p>
    <w:p w14:paraId="4DA476D7" w14:textId="0692856A" w:rsidR="00620543" w:rsidRDefault="001F2671" w:rsidP="00620543">
      <w:pPr>
        <w:pStyle w:val="Kop2"/>
      </w:pPr>
      <w:bookmarkStart w:id="3" w:name="_Toc55292913"/>
      <w:r>
        <w:t>D</w:t>
      </w:r>
      <w:r w:rsidR="00620543">
        <w:t>oelen van de website</w:t>
      </w:r>
      <w:bookmarkEnd w:id="3"/>
    </w:p>
    <w:p w14:paraId="0228BD43" w14:textId="0E34D3EC" w:rsidR="00620543" w:rsidRDefault="00620543" w:rsidP="00620543">
      <w:r>
        <w:t>Het doel van de website is dat klanten uiteindelijk een bestelling kunnen plaatsen. Zo word de service aan de klanten verbeterd omdat de medewerker een duidelijk overzicht hebben van hun voorraad.</w:t>
      </w:r>
    </w:p>
    <w:p w14:paraId="1BB2BFC8" w14:textId="65A3A9FD" w:rsidR="00620543" w:rsidRDefault="00620543" w:rsidP="00620543">
      <w:r>
        <w:t xml:space="preserve">De voorraad word automatisch bij en op peil gehouden. Ook geeft het systeem een melding als de voorraad beneden een bepaald minimum komt. </w:t>
      </w:r>
    </w:p>
    <w:p w14:paraId="52BD3E07" w14:textId="41017AB2" w:rsidR="00620543" w:rsidRDefault="00620543" w:rsidP="00620543"/>
    <w:p w14:paraId="70CCC492" w14:textId="7A9E00EF" w:rsidR="00620543" w:rsidRDefault="00620543" w:rsidP="00620543"/>
    <w:p w14:paraId="1A96C03F" w14:textId="40C07C4F" w:rsidR="00620543" w:rsidRDefault="001F2671" w:rsidP="00620543">
      <w:pPr>
        <w:pStyle w:val="Kop2"/>
      </w:pPr>
      <w:bookmarkStart w:id="4" w:name="_Toc55292914"/>
      <w:r>
        <w:lastRenderedPageBreak/>
        <w:t>D</w:t>
      </w:r>
      <w:r w:rsidR="00620543">
        <w:t>oelgroepen van de website</w:t>
      </w:r>
      <w:bookmarkEnd w:id="4"/>
    </w:p>
    <w:p w14:paraId="4F51D890" w14:textId="78B1F919" w:rsidR="00620543" w:rsidRDefault="00620543" w:rsidP="00620543">
      <w:r>
        <w:t>Klanten die producten kunnen bestellen en bekijken of ze op voorraad zijn. Medewerker die een duidelijk beeld hebben van hun voorraad.</w:t>
      </w:r>
    </w:p>
    <w:p w14:paraId="5EAE3555" w14:textId="5C40E474" w:rsidR="00620543" w:rsidRDefault="00620543" w:rsidP="00620543"/>
    <w:p w14:paraId="40892988" w14:textId="12E9D730" w:rsidR="00620543" w:rsidRDefault="001F2671" w:rsidP="00620543">
      <w:pPr>
        <w:pStyle w:val="Kop2"/>
      </w:pPr>
      <w:bookmarkStart w:id="5" w:name="_Toc55292915"/>
      <w:r>
        <w:t>V</w:t>
      </w:r>
      <w:r w:rsidR="00620543">
        <w:t>ormgeving</w:t>
      </w:r>
      <w:bookmarkEnd w:id="5"/>
    </w:p>
    <w:p w14:paraId="44934EA6" w14:textId="2A2F446F" w:rsidR="00620543" w:rsidRDefault="000018B0" w:rsidP="00620543">
      <w:r>
        <w:t xml:space="preserve">De hoofdkleuren van de website zijn zwart, wit, geel en lichtblauw. Deze kleuren geven de website een </w:t>
      </w:r>
      <w:r w:rsidR="002708D0">
        <w:t>professionele</w:t>
      </w:r>
      <w:r>
        <w:t xml:space="preserve"> maar ook een leuke </w:t>
      </w:r>
      <w:r w:rsidR="00CD56B5">
        <w:t>uitstraling</w:t>
      </w:r>
      <w:r>
        <w:t xml:space="preserve">. </w:t>
      </w:r>
    </w:p>
    <w:p w14:paraId="3E9ADAB3" w14:textId="1184B8C9" w:rsidR="000018B0" w:rsidRDefault="000018B0" w:rsidP="00CD56B5">
      <w:r>
        <w:t xml:space="preserve">Het logo van de website komt linksboven in de website te staan. Daaronder komt de navigatiebar van de website hierin word ook verzen naar de inlog en </w:t>
      </w:r>
      <w:proofErr w:type="spellStart"/>
      <w:r>
        <w:t>registaie</w:t>
      </w:r>
      <w:proofErr w:type="spellEnd"/>
      <w:r>
        <w:t>.</w:t>
      </w:r>
      <w:r w:rsidR="00CD56B5">
        <w:t xml:space="preserve"> </w:t>
      </w:r>
      <w:r>
        <w:t xml:space="preserve">Vervolgens een </w:t>
      </w:r>
      <w:proofErr w:type="spellStart"/>
      <w:r>
        <w:t>carousel</w:t>
      </w:r>
      <w:proofErr w:type="spellEnd"/>
      <w:r>
        <w:t xml:space="preserve"> met filiaal afbeeldingen en </w:t>
      </w:r>
      <w:proofErr w:type="spellStart"/>
      <w:r>
        <w:t>actie’s</w:t>
      </w:r>
      <w:proofErr w:type="spellEnd"/>
      <w:r>
        <w:t>.</w:t>
      </w:r>
      <w:r w:rsidR="00CD56B5">
        <w:t xml:space="preserve"> </w:t>
      </w:r>
    </w:p>
    <w:p w14:paraId="6687FE26" w14:textId="583FABFE" w:rsidR="000018B0" w:rsidRDefault="000018B0" w:rsidP="00620543">
      <w:r>
        <w:rPr>
          <w:noProof/>
        </w:rPr>
        <w:drawing>
          <wp:anchor distT="0" distB="0" distL="114300" distR="114300" simplePos="0" relativeHeight="251659264" behindDoc="0" locked="0" layoutInCell="1" allowOverlap="1" wp14:anchorId="500318BB" wp14:editId="335737DD">
            <wp:simplePos x="0" y="0"/>
            <wp:positionH relativeFrom="column">
              <wp:posOffset>-9525</wp:posOffset>
            </wp:positionH>
            <wp:positionV relativeFrom="paragraph">
              <wp:posOffset>464185</wp:posOffset>
            </wp:positionV>
            <wp:extent cx="5724525" cy="388620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anchor>
        </w:drawing>
      </w:r>
      <w:r w:rsidR="00CD56B5">
        <w:t>Het vlekkenplan ziet er als volgt uit:</w:t>
      </w:r>
    </w:p>
    <w:p w14:paraId="1FFABD20" w14:textId="77777777" w:rsidR="000018B0" w:rsidRDefault="000018B0" w:rsidP="00620543"/>
    <w:p w14:paraId="59F4E062" w14:textId="4E202874" w:rsidR="00620543" w:rsidRDefault="001F2671" w:rsidP="00CD56B5">
      <w:pPr>
        <w:pStyle w:val="Kop2"/>
      </w:pPr>
      <w:bookmarkStart w:id="6" w:name="_Toc55292916"/>
      <w:r>
        <w:t>I</w:t>
      </w:r>
      <w:r w:rsidR="00CD56B5">
        <w:t>nformatie op de website</w:t>
      </w:r>
      <w:bookmarkEnd w:id="6"/>
    </w:p>
    <w:p w14:paraId="41D86E46" w14:textId="132EDDF3" w:rsidR="00CD56B5" w:rsidRDefault="00CD56B5" w:rsidP="00CD56B5">
      <w:r>
        <w:t>Er komt wat globale informatie over het bedrijf beschikbaar op de home pagina. Ook kan je de locatie en contactgegevens vinden op de website vinden in de contact pagina. Verder komt er niet heel veel informatie op de website te staan.</w:t>
      </w:r>
    </w:p>
    <w:p w14:paraId="08056183" w14:textId="77777777" w:rsidR="00CD56B5" w:rsidRDefault="00CD56B5" w:rsidP="00CD56B5"/>
    <w:p w14:paraId="7602345C" w14:textId="77777777" w:rsidR="00CD56B5" w:rsidRDefault="00CD56B5" w:rsidP="00CD56B5"/>
    <w:p w14:paraId="63A5C213" w14:textId="5D0DD8FF" w:rsidR="00CD56B5" w:rsidRDefault="00CD56B5" w:rsidP="00CD56B5">
      <w:pPr>
        <w:pStyle w:val="Kop2"/>
      </w:pPr>
      <w:r>
        <w:lastRenderedPageBreak/>
        <w:t xml:space="preserve"> </w:t>
      </w:r>
      <w:bookmarkStart w:id="7" w:name="_Toc55292917"/>
      <w:r w:rsidR="001F2671">
        <w:t>I</w:t>
      </w:r>
      <w:r>
        <w:t>nteractie van de webiste</w:t>
      </w:r>
      <w:bookmarkEnd w:id="7"/>
    </w:p>
    <w:p w14:paraId="730A12A2" w14:textId="5AB28064" w:rsidR="00CD56B5" w:rsidRDefault="00CD56B5" w:rsidP="00CD56B5">
      <w:pPr>
        <w:rPr>
          <w:b/>
          <w:bCs/>
        </w:rPr>
      </w:pPr>
      <w:r w:rsidRPr="00CD56B5">
        <w:rPr>
          <w:b/>
          <w:bCs/>
        </w:rPr>
        <w:t>Klanten</w:t>
      </w:r>
    </w:p>
    <w:p w14:paraId="0CF4695A" w14:textId="21E5B3EF" w:rsidR="00CD56B5" w:rsidRPr="00CD56B5" w:rsidRDefault="00CD56B5" w:rsidP="00CD56B5">
      <w:pPr>
        <w:pStyle w:val="Lijstalinea"/>
        <w:numPr>
          <w:ilvl w:val="0"/>
          <w:numId w:val="17"/>
        </w:numPr>
        <w:rPr>
          <w:b/>
          <w:bCs/>
        </w:rPr>
      </w:pPr>
      <w:r>
        <w:t>Registreren</w:t>
      </w:r>
    </w:p>
    <w:p w14:paraId="0434A082" w14:textId="3AAE6B63" w:rsidR="00CD56B5" w:rsidRPr="00CD56B5" w:rsidRDefault="00CD56B5" w:rsidP="00CD56B5">
      <w:pPr>
        <w:pStyle w:val="Lijstalinea"/>
        <w:numPr>
          <w:ilvl w:val="0"/>
          <w:numId w:val="17"/>
        </w:numPr>
        <w:rPr>
          <w:b/>
          <w:bCs/>
        </w:rPr>
      </w:pPr>
      <w:r>
        <w:t>Inloggen</w:t>
      </w:r>
    </w:p>
    <w:p w14:paraId="0CE5E929" w14:textId="7CC3E623" w:rsidR="00CD56B5" w:rsidRPr="00CD56B5" w:rsidRDefault="00CD56B5" w:rsidP="00CD56B5">
      <w:pPr>
        <w:pStyle w:val="Lijstalinea"/>
        <w:numPr>
          <w:ilvl w:val="0"/>
          <w:numId w:val="17"/>
        </w:numPr>
        <w:rPr>
          <w:b/>
          <w:bCs/>
        </w:rPr>
      </w:pPr>
      <w:r>
        <w:t>Producten bekijken en bestellen</w:t>
      </w:r>
    </w:p>
    <w:p w14:paraId="58E15EAB" w14:textId="36B42FF7" w:rsidR="00CD56B5" w:rsidRPr="00CD56B5" w:rsidRDefault="00CD56B5" w:rsidP="00CD56B5">
      <w:pPr>
        <w:pStyle w:val="Lijstalinea"/>
        <w:numPr>
          <w:ilvl w:val="0"/>
          <w:numId w:val="17"/>
        </w:numPr>
        <w:rPr>
          <w:b/>
          <w:bCs/>
        </w:rPr>
      </w:pPr>
      <w:r>
        <w:t>Factuur uitdraaien</w:t>
      </w:r>
    </w:p>
    <w:p w14:paraId="10967A0A" w14:textId="1C7E8527" w:rsidR="00CD56B5" w:rsidRPr="00CD56B5" w:rsidRDefault="00CD56B5" w:rsidP="00CD56B5">
      <w:pPr>
        <w:pStyle w:val="Lijstalinea"/>
        <w:numPr>
          <w:ilvl w:val="0"/>
          <w:numId w:val="17"/>
        </w:numPr>
      </w:pPr>
      <w:r w:rsidRPr="00CD56B5">
        <w:t>Uitloggen</w:t>
      </w:r>
    </w:p>
    <w:p w14:paraId="25DDB395" w14:textId="2609A2AD" w:rsidR="00CD56B5" w:rsidRPr="00CD56B5" w:rsidRDefault="00CD56B5" w:rsidP="00CD56B5">
      <w:pPr>
        <w:rPr>
          <w:b/>
          <w:bCs/>
        </w:rPr>
      </w:pPr>
      <w:r w:rsidRPr="00CD56B5">
        <w:rPr>
          <w:b/>
          <w:bCs/>
        </w:rPr>
        <w:t>Medewerkers</w:t>
      </w:r>
    </w:p>
    <w:p w14:paraId="6979FFC9" w14:textId="2309496F" w:rsidR="00CD56B5" w:rsidRDefault="00CD56B5" w:rsidP="00CD56B5">
      <w:pPr>
        <w:pStyle w:val="Lijstalinea"/>
        <w:numPr>
          <w:ilvl w:val="0"/>
          <w:numId w:val="18"/>
        </w:numPr>
      </w:pPr>
      <w:r>
        <w:t>In- en uitloggen</w:t>
      </w:r>
    </w:p>
    <w:p w14:paraId="3652F567" w14:textId="3A9503F8" w:rsidR="00CD56B5" w:rsidRDefault="00CD56B5" w:rsidP="00CD56B5">
      <w:pPr>
        <w:pStyle w:val="Lijstalinea"/>
        <w:numPr>
          <w:ilvl w:val="0"/>
          <w:numId w:val="18"/>
        </w:numPr>
      </w:pPr>
      <w:r>
        <w:t>Voorraad bekijken en bijhouden per locatie</w:t>
      </w:r>
    </w:p>
    <w:p w14:paraId="01C6213B" w14:textId="66E7AF70" w:rsidR="00CD56B5" w:rsidRDefault="00CD56B5" w:rsidP="00CD56B5">
      <w:pPr>
        <w:pStyle w:val="Lijstalinea"/>
        <w:numPr>
          <w:ilvl w:val="0"/>
          <w:numId w:val="18"/>
        </w:numPr>
      </w:pPr>
      <w:r>
        <w:t>Melding als een product onder een minimum</w:t>
      </w:r>
      <w:r w:rsidR="00C32471">
        <w:t xml:space="preserve"> komt</w:t>
      </w:r>
    </w:p>
    <w:p w14:paraId="50141F36" w14:textId="00BBC97F" w:rsidR="00CD56B5" w:rsidRDefault="001F2671" w:rsidP="00CD56B5">
      <w:pPr>
        <w:pStyle w:val="Kop2"/>
      </w:pPr>
      <w:bookmarkStart w:id="8" w:name="_Toc55292918"/>
      <w:r>
        <w:t>O</w:t>
      </w:r>
      <w:r w:rsidR="00CD56B5">
        <w:t>verzicht en rapportages</w:t>
      </w:r>
      <w:bookmarkEnd w:id="8"/>
    </w:p>
    <w:p w14:paraId="6C4A59C7" w14:textId="259740FD" w:rsidR="00CD56B5" w:rsidRDefault="00C32471" w:rsidP="00CD56B5">
      <w:r>
        <w:t>De overzichten en rapportages worden door de heer P. Norton geleverd na het functioneel ontwerp.</w:t>
      </w:r>
    </w:p>
    <w:p w14:paraId="36A4ED7F" w14:textId="5A850A39" w:rsidR="00C32471" w:rsidRDefault="001F2671" w:rsidP="00C32471">
      <w:pPr>
        <w:pStyle w:val="Kop2"/>
      </w:pPr>
      <w:bookmarkStart w:id="9" w:name="_Toc55292919"/>
      <w:r>
        <w:t>T</w:t>
      </w:r>
      <w:r w:rsidR="00C32471">
        <w:t>ot slot</w:t>
      </w:r>
      <w:bookmarkEnd w:id="9"/>
    </w:p>
    <w:p w14:paraId="0D9941D9" w14:textId="2D27E538" w:rsidR="00FB62E8" w:rsidRPr="00FB7630" w:rsidRDefault="00C32471" w:rsidP="00A7352A">
      <w:r>
        <w:t>De directie wilt niet meteen alles implementeren, maar langzaam het systeem opbouwen. In eerste instantie is het onderdeel voorraad beheer het belangrijkste</w:t>
      </w:r>
      <w:r w:rsidR="00A7352A">
        <w:t>.</w:t>
      </w:r>
    </w:p>
    <w:sectPr w:rsidR="00FB62E8" w:rsidRPr="00FB7630" w:rsidSect="00CA74A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874EC" w14:textId="77777777" w:rsidR="008D7C91" w:rsidRDefault="008D7C91">
      <w:r>
        <w:separator/>
      </w:r>
    </w:p>
    <w:p w14:paraId="13BA58BB" w14:textId="77777777" w:rsidR="008D7C91" w:rsidRDefault="008D7C91"/>
  </w:endnote>
  <w:endnote w:type="continuationSeparator" w:id="0">
    <w:p w14:paraId="3BFB4272" w14:textId="77777777" w:rsidR="008D7C91" w:rsidRDefault="008D7C91">
      <w:r>
        <w:continuationSeparator/>
      </w:r>
    </w:p>
    <w:p w14:paraId="3130F5D8" w14:textId="77777777" w:rsidR="008D7C91" w:rsidRDefault="008D7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3EAD2"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155F4377" w14:textId="77777777" w:rsidTr="005A54FA">
      <w:tc>
        <w:tcPr>
          <w:tcW w:w="750" w:type="pct"/>
        </w:tcPr>
        <w:p w14:paraId="3A9A5025" w14:textId="1D283FFE" w:rsidR="00FC58C2" w:rsidRDefault="008D7C91" w:rsidP="00547E56">
          <w:pPr>
            <w:pStyle w:val="Voettekst"/>
          </w:pPr>
          <w:sdt>
            <w:sdtPr>
              <w:alias w:val="Datum:"/>
              <w:tag w:val="Datum:"/>
              <w:id w:val="-581765881"/>
              <w:placeholder>
                <w:docPart w:val="4F7A19D0FF974B888300B240D8B1F627"/>
              </w:placeholder>
              <w:dataBinding w:prefixMappings="xmlns:ns0='http://schemas.microsoft.com/office/2006/coverPageProps' " w:xpath="/ns0:CoverPageProperties[1]/ns0:CompanyFax[1]" w:storeItemID="{55AF091B-3C7A-41E3-B477-F2FDAA23CFDA}"/>
              <w15:appearance w15:val="hidden"/>
              <w:text/>
            </w:sdtPr>
            <w:sdtEndPr/>
            <w:sdtContent>
              <w:r w:rsidR="00A339A3">
                <w:t>3-11-2020</w:t>
              </w:r>
            </w:sdtContent>
          </w:sdt>
        </w:p>
      </w:tc>
      <w:tc>
        <w:tcPr>
          <w:tcW w:w="3500" w:type="pct"/>
        </w:tcPr>
        <w:sdt>
          <w:sdtPr>
            <w:alias w:val="Titel:"/>
            <w:tag w:val="Titel:"/>
            <w:id w:val="1369803302"/>
            <w:placeholder>
              <w:docPart w:val="D003A10E75D84C3794058BB4172B6FE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D016997" w14:textId="16B56536" w:rsidR="00FC58C2" w:rsidRDefault="00A339A3" w:rsidP="00547E56">
              <w:pPr>
                <w:pStyle w:val="Voettekst"/>
                <w:jc w:val="center"/>
              </w:pPr>
              <w:r>
                <w:t>Behoefteanalyse</w:t>
              </w:r>
            </w:p>
          </w:sdtContent>
        </w:sdt>
      </w:tc>
      <w:tc>
        <w:tcPr>
          <w:tcW w:w="750" w:type="pct"/>
        </w:tcPr>
        <w:p w14:paraId="4A3CB101"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02ABE661"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51C9C"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6FEBE" w14:textId="77777777" w:rsidR="008D7C91" w:rsidRDefault="008D7C91">
      <w:r>
        <w:separator/>
      </w:r>
    </w:p>
    <w:p w14:paraId="105782FD" w14:textId="77777777" w:rsidR="008D7C91" w:rsidRDefault="008D7C91"/>
  </w:footnote>
  <w:footnote w:type="continuationSeparator" w:id="0">
    <w:p w14:paraId="6C08F351" w14:textId="77777777" w:rsidR="008D7C91" w:rsidRDefault="008D7C91">
      <w:r>
        <w:continuationSeparator/>
      </w:r>
    </w:p>
    <w:p w14:paraId="2E6B64B6" w14:textId="77777777" w:rsidR="008D7C91" w:rsidRDefault="008D7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0225A"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3457F" w14:textId="77777777" w:rsidR="00FC58C2" w:rsidRDefault="008D7C91">
    <w:pPr>
      <w:pStyle w:val="Koptekst"/>
    </w:pPr>
    <w:sdt>
      <w:sdtPr>
        <w:alias w:val="Vertrouwelijk:"/>
        <w:tag w:val="Vertrouwelijk:"/>
        <w:id w:val="-1822729698"/>
        <w:placeholder>
          <w:docPart w:val="EAEA5BCAEA5845D1AD5921335B5B3699"/>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5A343"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7EE7C6C3" wp14:editId="1CC12D6A">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9E22A0"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A4CC8"/>
    <w:multiLevelType w:val="hybridMultilevel"/>
    <w:tmpl w:val="A00A0C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6386E"/>
    <w:multiLevelType w:val="hybridMultilevel"/>
    <w:tmpl w:val="490807FA"/>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4782E83"/>
    <w:multiLevelType w:val="hybridMultilevel"/>
    <w:tmpl w:val="3F6C8CC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65EF5D2B"/>
    <w:multiLevelType w:val="hybridMultilevel"/>
    <w:tmpl w:val="B9103CF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6" w15:restartNumberingAfterBreak="0">
    <w:nsid w:val="662433FC"/>
    <w:multiLevelType w:val="hybridMultilevel"/>
    <w:tmpl w:val="F1F60994"/>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A3"/>
    <w:rsid w:val="000018B0"/>
    <w:rsid w:val="000C1EF1"/>
    <w:rsid w:val="00155E73"/>
    <w:rsid w:val="001912B2"/>
    <w:rsid w:val="001F2671"/>
    <w:rsid w:val="00250ADB"/>
    <w:rsid w:val="002708D0"/>
    <w:rsid w:val="00290347"/>
    <w:rsid w:val="002A0044"/>
    <w:rsid w:val="002B62B6"/>
    <w:rsid w:val="002C7F47"/>
    <w:rsid w:val="003A445F"/>
    <w:rsid w:val="003A4FE1"/>
    <w:rsid w:val="003C0801"/>
    <w:rsid w:val="003D1754"/>
    <w:rsid w:val="003F66FA"/>
    <w:rsid w:val="004224CB"/>
    <w:rsid w:val="00474746"/>
    <w:rsid w:val="004D5282"/>
    <w:rsid w:val="004F0E9B"/>
    <w:rsid w:val="00547E56"/>
    <w:rsid w:val="005A40B4"/>
    <w:rsid w:val="005A54FA"/>
    <w:rsid w:val="005B2EAF"/>
    <w:rsid w:val="005B3755"/>
    <w:rsid w:val="00620543"/>
    <w:rsid w:val="006E67C4"/>
    <w:rsid w:val="006F2718"/>
    <w:rsid w:val="007D770B"/>
    <w:rsid w:val="007F4B9C"/>
    <w:rsid w:val="007F6D58"/>
    <w:rsid w:val="008400AB"/>
    <w:rsid w:val="008D7C91"/>
    <w:rsid w:val="0090428B"/>
    <w:rsid w:val="009063BF"/>
    <w:rsid w:val="00946854"/>
    <w:rsid w:val="00A339A3"/>
    <w:rsid w:val="00A638EC"/>
    <w:rsid w:val="00A7352A"/>
    <w:rsid w:val="00A94C93"/>
    <w:rsid w:val="00AA133F"/>
    <w:rsid w:val="00BE0195"/>
    <w:rsid w:val="00C32471"/>
    <w:rsid w:val="00CA74A9"/>
    <w:rsid w:val="00CC450E"/>
    <w:rsid w:val="00CD56B5"/>
    <w:rsid w:val="00D11CA8"/>
    <w:rsid w:val="00D5350B"/>
    <w:rsid w:val="00E22D98"/>
    <w:rsid w:val="00F9069F"/>
    <w:rsid w:val="00FB62E8"/>
    <w:rsid w:val="00FB7630"/>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E57C37"/>
  <w15:chartTrackingRefBased/>
  <w15:docId w15:val="{E352928D-1364-48F8-B614-D970A4A6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Lijstalinea">
    <w:name w:val="List Paragraph"/>
    <w:basedOn w:val="Standaard"/>
    <w:uiPriority w:val="34"/>
    <w:unhideWhenUsed/>
    <w:qFormat/>
    <w:rsid w:val="00FB62E8"/>
    <w:pPr>
      <w:ind w:left="720"/>
      <w:contextualSpacing/>
    </w:pPr>
  </w:style>
  <w:style w:type="paragraph" w:styleId="Inhopg2">
    <w:name w:val="toc 2"/>
    <w:basedOn w:val="Standaard"/>
    <w:next w:val="Standaard"/>
    <w:autoRedefine/>
    <w:uiPriority w:val="39"/>
    <w:unhideWhenUsed/>
    <w:rsid w:val="00A735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FC4E82FD6A412C893F7F878E181CC2"/>
        <w:category>
          <w:name w:val="Algemeen"/>
          <w:gallery w:val="placeholder"/>
        </w:category>
        <w:types>
          <w:type w:val="bbPlcHdr"/>
        </w:types>
        <w:behaviors>
          <w:behavior w:val="content"/>
        </w:behaviors>
        <w:guid w:val="{F26219ED-E505-421A-AAEF-5F1D13025F91}"/>
      </w:docPartPr>
      <w:docPartBody>
        <w:p w:rsidR="008B01ED" w:rsidRDefault="00AE43A6">
          <w:pPr>
            <w:pStyle w:val="76FC4E82FD6A412C893F7F878E181CC2"/>
          </w:pPr>
          <w:r w:rsidRPr="00A638EC">
            <w:rPr>
              <w:lang w:bidi="nl-NL"/>
            </w:rPr>
            <w:t>Versie</w:t>
          </w:r>
        </w:p>
      </w:docPartBody>
    </w:docPart>
    <w:docPart>
      <w:docPartPr>
        <w:name w:val="F8FBDA3BA50B4960988FB9D453065FE6"/>
        <w:category>
          <w:name w:val="Algemeen"/>
          <w:gallery w:val="placeholder"/>
        </w:category>
        <w:types>
          <w:type w:val="bbPlcHdr"/>
        </w:types>
        <w:behaviors>
          <w:behavior w:val="content"/>
        </w:behaviors>
        <w:guid w:val="{3801CE6E-0184-4742-8627-7057D5D56EFA}"/>
      </w:docPartPr>
      <w:docPartBody>
        <w:p w:rsidR="008B01ED" w:rsidRDefault="00AE43A6">
          <w:pPr>
            <w:pStyle w:val="F8FBDA3BA50B4960988FB9D453065FE6"/>
          </w:pPr>
          <w:r>
            <w:rPr>
              <w:lang w:bidi="nl-NL"/>
            </w:rPr>
            <w:t>Datum</w:t>
          </w:r>
        </w:p>
      </w:docPartBody>
    </w:docPart>
    <w:docPart>
      <w:docPartPr>
        <w:name w:val="92E694F42A084C8AB46A5346D28F4BF4"/>
        <w:category>
          <w:name w:val="Algemeen"/>
          <w:gallery w:val="placeholder"/>
        </w:category>
        <w:types>
          <w:type w:val="bbPlcHdr"/>
        </w:types>
        <w:behaviors>
          <w:behavior w:val="content"/>
        </w:behaviors>
        <w:guid w:val="{4FD47ECE-9C6F-49E8-8FE5-731B066C9E56}"/>
      </w:docPartPr>
      <w:docPartBody>
        <w:p w:rsidR="008B01ED" w:rsidRDefault="00AE43A6">
          <w:pPr>
            <w:pStyle w:val="92E694F42A084C8AB46A5346D28F4BF4"/>
          </w:pPr>
          <w:r w:rsidRPr="002A0044">
            <w:rPr>
              <w:lang w:bidi="nl-NL"/>
            </w:rPr>
            <w:t>Tactisch marketingplan</w:t>
          </w:r>
        </w:p>
      </w:docPartBody>
    </w:docPart>
    <w:docPart>
      <w:docPartPr>
        <w:name w:val="E4189D1E38B644079E339D954B625CC5"/>
        <w:category>
          <w:name w:val="Algemeen"/>
          <w:gallery w:val="placeholder"/>
        </w:category>
        <w:types>
          <w:type w:val="bbPlcHdr"/>
        </w:types>
        <w:behaviors>
          <w:behavior w:val="content"/>
        </w:behaviors>
        <w:guid w:val="{52192CD7-0701-4BDD-AF7C-5604E7780439}"/>
      </w:docPartPr>
      <w:docPartBody>
        <w:p w:rsidR="008B01ED" w:rsidRDefault="00AE43A6">
          <w:pPr>
            <w:pStyle w:val="E4189D1E38B644079E339D954B625CC5"/>
          </w:pPr>
          <w:r>
            <w:rPr>
              <w:lang w:bidi="nl-NL"/>
            </w:rPr>
            <w:t>Subtitel van document</w:t>
          </w:r>
        </w:p>
      </w:docPartBody>
    </w:docPart>
    <w:docPart>
      <w:docPartPr>
        <w:name w:val="BB47F9CA22F440B79BA4A5E80FEC380D"/>
        <w:category>
          <w:name w:val="Algemeen"/>
          <w:gallery w:val="placeholder"/>
        </w:category>
        <w:types>
          <w:type w:val="bbPlcHdr"/>
        </w:types>
        <w:behaviors>
          <w:behavior w:val="content"/>
        </w:behaviors>
        <w:guid w:val="{16C0AD46-6268-493F-93C4-6D9CB2BF88A4}"/>
      </w:docPartPr>
      <w:docPartBody>
        <w:p w:rsidR="008B01ED" w:rsidRDefault="00AE43A6">
          <w:pPr>
            <w:pStyle w:val="BB47F9CA22F440B79BA4A5E80FEC380D"/>
          </w:pPr>
          <w:r w:rsidRPr="004D5282">
            <w:rPr>
              <w:lang w:bidi="nl-NL"/>
            </w:rPr>
            <w:t>Gepresenteerd door:</w:t>
          </w:r>
        </w:p>
      </w:docPartBody>
    </w:docPart>
    <w:docPart>
      <w:docPartPr>
        <w:name w:val="5E5D687889CA40CBA1C136B15A43EC2A"/>
        <w:category>
          <w:name w:val="Algemeen"/>
          <w:gallery w:val="placeholder"/>
        </w:category>
        <w:types>
          <w:type w:val="bbPlcHdr"/>
        </w:types>
        <w:behaviors>
          <w:behavior w:val="content"/>
        </w:behaviors>
        <w:guid w:val="{1C6D4AAD-3A92-405B-ACDA-3004B78FD405}"/>
      </w:docPartPr>
      <w:docPartBody>
        <w:p w:rsidR="008B01ED" w:rsidRDefault="00AE43A6">
          <w:pPr>
            <w:pStyle w:val="5E5D687889CA40CBA1C136B15A43EC2A"/>
          </w:pPr>
          <w:r w:rsidRPr="004D5282">
            <w:rPr>
              <w:lang w:bidi="nl-NL"/>
            </w:rPr>
            <w:t>bedrijfsnaam</w:t>
          </w:r>
        </w:p>
      </w:docPartBody>
    </w:docPart>
    <w:docPart>
      <w:docPartPr>
        <w:name w:val="4F7A19D0FF974B888300B240D8B1F627"/>
        <w:category>
          <w:name w:val="Algemeen"/>
          <w:gallery w:val="placeholder"/>
        </w:category>
        <w:types>
          <w:type w:val="bbPlcHdr"/>
        </w:types>
        <w:behaviors>
          <w:behavior w:val="content"/>
        </w:behaviors>
        <w:guid w:val="{D43F460D-B349-4AD2-B14B-8224ACD9D000}"/>
      </w:docPartPr>
      <w:docPartBody>
        <w:p w:rsidR="008B01ED" w:rsidRDefault="00AE43A6">
          <w:pPr>
            <w:pStyle w:val="4F7A19D0FF974B888300B240D8B1F627"/>
          </w:pPr>
          <w:r>
            <w:rPr>
              <w:lang w:bidi="nl-NL"/>
            </w:rPr>
            <w:t>Definieer de doorslaggevende aanbieding.</w:t>
          </w:r>
        </w:p>
      </w:docPartBody>
    </w:docPart>
    <w:docPart>
      <w:docPartPr>
        <w:name w:val="D003A10E75D84C3794058BB4172B6FEB"/>
        <w:category>
          <w:name w:val="Algemeen"/>
          <w:gallery w:val="placeholder"/>
        </w:category>
        <w:types>
          <w:type w:val="bbPlcHdr"/>
        </w:types>
        <w:behaviors>
          <w:behavior w:val="content"/>
        </w:behaviors>
        <w:guid w:val="{056FA554-7BAD-4605-A195-E578610538E4}"/>
      </w:docPartPr>
      <w:docPartBody>
        <w:p w:rsidR="008B01ED" w:rsidRDefault="00AE43A6">
          <w:pPr>
            <w:pStyle w:val="D003A10E75D84C3794058BB4172B6FEB"/>
          </w:pPr>
          <w:r>
            <w:rPr>
              <w:lang w:bidi="nl-NL"/>
            </w:rPr>
            <w:t>Proces</w:t>
          </w:r>
        </w:p>
      </w:docPartBody>
    </w:docPart>
    <w:docPart>
      <w:docPartPr>
        <w:name w:val="EAEA5BCAEA5845D1AD5921335B5B3699"/>
        <w:category>
          <w:name w:val="Algemeen"/>
          <w:gallery w:val="placeholder"/>
        </w:category>
        <w:types>
          <w:type w:val="bbPlcHdr"/>
        </w:types>
        <w:behaviors>
          <w:behavior w:val="content"/>
        </w:behaviors>
        <w:guid w:val="{AF715DC5-5A99-4611-9559-74A44A62BE27}"/>
      </w:docPartPr>
      <w:docPartBody>
        <w:p w:rsidR="008B01ED" w:rsidRDefault="00AE43A6">
          <w:pPr>
            <w:pStyle w:val="EAEA5BCAEA5845D1AD5921335B5B3699"/>
          </w:pPr>
          <w:r>
            <w:rPr>
              <w:lang w:bidi="nl-NL"/>
            </w:rPr>
            <w:t>Opmerking: Nieuwe handtekeningen zijn 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A6"/>
    <w:rsid w:val="00533C24"/>
    <w:rsid w:val="0080580E"/>
    <w:rsid w:val="008B01ED"/>
    <w:rsid w:val="00AE4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6FC4E82FD6A412C893F7F878E181CC2">
    <w:name w:val="76FC4E82FD6A412C893F7F878E181CC2"/>
  </w:style>
  <w:style w:type="paragraph" w:customStyle="1" w:styleId="F8FBDA3BA50B4960988FB9D453065FE6">
    <w:name w:val="F8FBDA3BA50B4960988FB9D453065FE6"/>
  </w:style>
  <w:style w:type="paragraph" w:customStyle="1" w:styleId="92E694F42A084C8AB46A5346D28F4BF4">
    <w:name w:val="92E694F42A084C8AB46A5346D28F4BF4"/>
  </w:style>
  <w:style w:type="paragraph" w:customStyle="1" w:styleId="E4189D1E38B644079E339D954B625CC5">
    <w:name w:val="E4189D1E38B644079E339D954B625CC5"/>
  </w:style>
  <w:style w:type="paragraph" w:customStyle="1" w:styleId="BB47F9CA22F440B79BA4A5E80FEC380D">
    <w:name w:val="BB47F9CA22F440B79BA4A5E80FEC380D"/>
  </w:style>
  <w:style w:type="paragraph" w:customStyle="1" w:styleId="5E5D687889CA40CBA1C136B15A43EC2A">
    <w:name w:val="5E5D687889CA40CBA1C136B15A43EC2A"/>
  </w:style>
  <w:style w:type="character" w:styleId="Nadruk">
    <w:name w:val="Emphasis"/>
    <w:basedOn w:val="Standaardalinea-lettertype"/>
    <w:uiPriority w:val="20"/>
    <w:rPr>
      <w:i/>
      <w:iCs/>
      <w:color w:val="595959" w:themeColor="text1" w:themeTint="A6"/>
    </w:rPr>
  </w:style>
  <w:style w:type="paragraph" w:customStyle="1" w:styleId="4F7A19D0FF974B888300B240D8B1F627">
    <w:name w:val="4F7A19D0FF974B888300B240D8B1F627"/>
  </w:style>
  <w:style w:type="paragraph" w:customStyle="1" w:styleId="D003A10E75D84C3794058BB4172B6FEB">
    <w:name w:val="D003A10E75D84C3794058BB4172B6FEB"/>
  </w:style>
  <w:style w:type="character" w:styleId="Tekstvantijdelijkeaanduiding">
    <w:name w:val="Placeholder Text"/>
    <w:basedOn w:val="Standaardalinea-lettertype"/>
    <w:uiPriority w:val="2"/>
    <w:rPr>
      <w:i/>
      <w:iCs/>
      <w:color w:val="808080"/>
    </w:rPr>
  </w:style>
  <w:style w:type="paragraph" w:customStyle="1" w:styleId="EAEA5BCAEA5845D1AD5921335B5B3699">
    <w:name w:val="EAEA5BCAEA5845D1AD5921335B5B3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3-11-2020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25B66-7BA0-49BA-825E-1BAF5367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1407</TotalTime>
  <Pages>5</Pages>
  <Words>698</Words>
  <Characters>3844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FastDevelopment</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ToolsForEver</dc:subject>
  <dc:creator>Tim</dc:creator>
  <cp:keywords>Behoefteanalyse</cp:keywords>
  <cp:lastModifiedBy>Tim Bouma</cp:lastModifiedBy>
  <cp:revision>7</cp:revision>
  <dcterms:created xsi:type="dcterms:W3CDTF">2020-11-03T08:20:00Z</dcterms:created>
  <dcterms:modified xsi:type="dcterms:W3CDTF">2020-11-05T09:32:00Z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