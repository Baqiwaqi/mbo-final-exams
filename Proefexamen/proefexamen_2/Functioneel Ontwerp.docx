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6642" w14:textId="54457E6F" w:rsidR="00A638EC" w:rsidRPr="00E22D98" w:rsidRDefault="00A04830" w:rsidP="00A638EC">
      <w:pPr>
        <w:pStyle w:val="Ondertitel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Versie:"/>
          <w:tag w:val="Versie:"/>
          <w:id w:val="1459911874"/>
          <w:placeholder>
            <w:docPart w:val="76FC4E82FD6A412C893F7F878E181CC2"/>
          </w:placeholder>
          <w:temporary/>
          <w:showingPlcHdr/>
          <w15:appearance w15:val="hidden"/>
        </w:sdtPr>
        <w:sdtEndPr/>
        <w:sdtContent>
          <w:r w:rsidR="00A638EC" w:rsidRPr="00E22D98">
            <w:rPr>
              <w:rFonts w:asciiTheme="minorHAnsi" w:hAnsiTheme="minorHAnsi" w:cstheme="minorHAnsi"/>
              <w:lang w:bidi="nl-NL"/>
            </w:rPr>
            <w:t>Versie</w:t>
          </w:r>
        </w:sdtContent>
      </w:sdt>
      <w:r w:rsidR="00A638EC" w:rsidRPr="00E22D98">
        <w:rPr>
          <w:rFonts w:asciiTheme="minorHAnsi" w:hAnsiTheme="minorHAnsi" w:cstheme="minorHAnsi"/>
          <w:lang w:bidi="nl-NL"/>
        </w:rPr>
        <w:t xml:space="preserve"> </w:t>
      </w:r>
      <w:r w:rsidR="00A339A3" w:rsidRPr="00E22D98">
        <w:rPr>
          <w:rFonts w:asciiTheme="minorHAnsi" w:hAnsiTheme="minorHAnsi" w:cstheme="minorHAnsi"/>
        </w:rPr>
        <w:t>1.0</w:t>
      </w:r>
    </w:p>
    <w:p w14:paraId="2188E6B8" w14:textId="41F5113D" w:rsidR="00A638EC" w:rsidRPr="00E22D98" w:rsidRDefault="00A04830" w:rsidP="00A638EC">
      <w:pPr>
        <w:pStyle w:val="Ondertitel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Voer datum in:"/>
          <w:tag w:val="Voer datum in:"/>
          <w:id w:val="-664086759"/>
          <w:placeholder>
            <w:docPart w:val="F8FBDA3BA50B4960988FB9D453065FE6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A339A3" w:rsidRPr="00E22D98">
            <w:rPr>
              <w:rFonts w:asciiTheme="minorHAnsi" w:hAnsiTheme="minorHAnsi" w:cstheme="minorHAnsi"/>
            </w:rPr>
            <w:t>3-11-2020</w:t>
          </w:r>
        </w:sdtContent>
      </w:sdt>
    </w:p>
    <w:p w14:paraId="1C07D452" w14:textId="535B65DB" w:rsidR="00A638EC" w:rsidRPr="00E22D98" w:rsidRDefault="00A339A3" w:rsidP="00A638EC">
      <w:pPr>
        <w:pStyle w:val="Logo"/>
        <w:rPr>
          <w:rFonts w:cstheme="minorHAnsi"/>
        </w:rPr>
      </w:pPr>
      <w:r w:rsidRPr="00E22D9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8BD1E49" wp14:editId="02A8C745">
            <wp:simplePos x="0" y="0"/>
            <wp:positionH relativeFrom="column">
              <wp:posOffset>3324860</wp:posOffset>
            </wp:positionH>
            <wp:positionV relativeFrom="paragraph">
              <wp:posOffset>1503128</wp:posOffset>
            </wp:positionV>
            <wp:extent cx="2096770" cy="2096770"/>
            <wp:effectExtent l="0" t="0" r="0" b="0"/>
            <wp:wrapSquare wrapText="bothSides"/>
            <wp:docPr id="4" name="Afbeelding 4" descr="Tools-PNG-Transparent-Image – IPM Specia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-PNG-Transparent-Image – IPM Specia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hAnsiTheme="minorHAnsi" w:cstheme="minorHAnsi"/>
        </w:rPr>
        <w:alias w:val="Voer titel in:"/>
        <w:tag w:val=""/>
        <w:id w:val="390237733"/>
        <w:placeholder>
          <w:docPart w:val="92E694F42A084C8AB46A5346D28F4BF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91F75" w14:textId="77DE4932" w:rsidR="00A638EC" w:rsidRPr="00E22D98" w:rsidRDefault="00BB78FC" w:rsidP="00A638EC">
          <w:pPr>
            <w:pStyle w:val="Titel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Functioneel ontwerp</w:t>
          </w:r>
        </w:p>
      </w:sdtContent>
    </w:sdt>
    <w:sdt>
      <w:sdtPr>
        <w:rPr>
          <w:rFonts w:asciiTheme="minorHAnsi" w:hAnsiTheme="minorHAnsi" w:cstheme="minorHAnsi"/>
        </w:rPr>
        <w:alias w:val="Voer subtitel in:"/>
        <w:tag w:val="Voer subtitel in:"/>
        <w:id w:val="1134748392"/>
        <w:placeholder>
          <w:docPart w:val="E4189D1E38B644079E339D954B625CC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22E8CB42" w14:textId="28AC05E6" w:rsidR="00A638EC" w:rsidRPr="00E22D98" w:rsidRDefault="00A339A3" w:rsidP="00A638EC">
          <w:pPr>
            <w:pStyle w:val="Ondertitel"/>
            <w:rPr>
              <w:rFonts w:asciiTheme="minorHAnsi" w:hAnsiTheme="minorHAnsi" w:cstheme="minorHAnsi"/>
            </w:rPr>
          </w:pPr>
          <w:r w:rsidRPr="00E22D98">
            <w:rPr>
              <w:rFonts w:asciiTheme="minorHAnsi" w:hAnsiTheme="minorHAnsi" w:cstheme="minorHAnsi"/>
            </w:rPr>
            <w:t>ToolsForEver</w:t>
          </w:r>
        </w:p>
      </w:sdtContent>
    </w:sdt>
    <w:p w14:paraId="57CA7147" w14:textId="1B3428E3" w:rsidR="00A638EC" w:rsidRPr="00E22D98" w:rsidRDefault="00A04830" w:rsidP="004D5282">
      <w:pPr>
        <w:pStyle w:val="Contactgegevens"/>
        <w:rPr>
          <w:rFonts w:cstheme="minorHAnsi"/>
        </w:rPr>
      </w:pPr>
      <w:sdt>
        <w:sdtPr>
          <w:rPr>
            <w:rFonts w:cstheme="minorHAnsi"/>
          </w:rPr>
          <w:alias w:val="Gepresenteerd door: "/>
          <w:tag w:val="Gepresenteerd door: "/>
          <w:id w:val="529071456"/>
          <w:placeholder>
            <w:docPart w:val="BB47F9CA22F440B79BA4A5E80FEC380D"/>
          </w:placeholder>
          <w:temporary/>
          <w:showingPlcHdr/>
          <w15:appearance w15:val="hidden"/>
        </w:sdtPr>
        <w:sdtEndPr/>
        <w:sdtContent>
          <w:r w:rsidR="00A638EC" w:rsidRPr="00E22D98">
            <w:rPr>
              <w:rFonts w:cstheme="minorHAnsi"/>
              <w:lang w:bidi="nl-NL"/>
            </w:rPr>
            <w:t>Gepresenteerd door:</w:t>
          </w:r>
        </w:sdtContent>
      </w:sdt>
      <w:r w:rsidR="00A638EC" w:rsidRPr="00E22D98">
        <w:rPr>
          <w:rFonts w:cstheme="minorHAnsi"/>
          <w:lang w:bidi="nl-NL"/>
        </w:rPr>
        <w:t xml:space="preserve"> </w:t>
      </w:r>
      <w:r w:rsidR="00A339A3" w:rsidRPr="00E22D98">
        <w:rPr>
          <w:rFonts w:cstheme="minorHAnsi"/>
        </w:rPr>
        <w:t>Tim Bouma</w:t>
      </w:r>
    </w:p>
    <w:p w14:paraId="0C688384" w14:textId="26231D38" w:rsidR="00A638EC" w:rsidRPr="00E22D98" w:rsidRDefault="00A04830" w:rsidP="004D5282">
      <w:pPr>
        <w:pStyle w:val="Contactgegevens"/>
        <w:rPr>
          <w:rFonts w:cstheme="minorHAnsi"/>
        </w:rPr>
      </w:pPr>
      <w:sdt>
        <w:sdtPr>
          <w:rPr>
            <w:rFonts w:cstheme="minorHAnsi"/>
          </w:rPr>
          <w:alias w:val="Voer bedrijfsnaam in:"/>
          <w:tag w:val=""/>
          <w:id w:val="-874304286"/>
          <w:placeholder>
            <w:docPart w:val="5E5D687889CA40CBA1C136B15A43EC2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A339A3" w:rsidRPr="00E22D98">
            <w:rPr>
              <w:rFonts w:cstheme="minorHAnsi"/>
            </w:rPr>
            <w:t>FastDevelopment</w:t>
          </w:r>
        </w:sdtContent>
      </w:sdt>
    </w:p>
    <w:p w14:paraId="6C9613DE" w14:textId="7C2C50C1" w:rsidR="00FC58C2" w:rsidRPr="00E22D98" w:rsidRDefault="00A339A3" w:rsidP="00A339A3">
      <w:pPr>
        <w:pStyle w:val="Contactgegevens"/>
        <w:rPr>
          <w:rFonts w:cstheme="minorHAnsi"/>
        </w:rPr>
      </w:pPr>
      <w:r w:rsidRPr="00E22D98">
        <w:rPr>
          <w:rFonts w:cstheme="minorHAnsi"/>
        </w:rPr>
        <w:t>Roc van Amsterdam</w:t>
      </w:r>
    </w:p>
    <w:p w14:paraId="4B22E876" w14:textId="584C3F3B" w:rsidR="00A339A3" w:rsidRPr="00E22D98" w:rsidRDefault="00A339A3" w:rsidP="00A339A3">
      <w:pPr>
        <w:pStyle w:val="Contactgegevens"/>
        <w:rPr>
          <w:rFonts w:cstheme="minorHAnsi"/>
        </w:rPr>
      </w:pPr>
    </w:p>
    <w:p w14:paraId="00229374" w14:textId="497F7486" w:rsidR="00A339A3" w:rsidRPr="00E22D98" w:rsidRDefault="00A339A3" w:rsidP="00A339A3">
      <w:pPr>
        <w:pStyle w:val="Contactgegevens"/>
        <w:rPr>
          <w:rFonts w:cstheme="minorHAnsi"/>
        </w:rPr>
      </w:pPr>
    </w:p>
    <w:p w14:paraId="39A6190A" w14:textId="341B6D20" w:rsidR="00A339A3" w:rsidRPr="00E22D98" w:rsidRDefault="00A339A3" w:rsidP="00A339A3">
      <w:pPr>
        <w:pStyle w:val="Contactgegevens"/>
        <w:rPr>
          <w:rFonts w:cstheme="minorHAnsi"/>
        </w:rPr>
      </w:pPr>
    </w:p>
    <w:p w14:paraId="1B362BF6" w14:textId="08412CD9" w:rsidR="00A339A3" w:rsidRPr="00E22D98" w:rsidRDefault="00A339A3" w:rsidP="00A339A3">
      <w:pPr>
        <w:pStyle w:val="Contactgegevens"/>
        <w:rPr>
          <w:rFonts w:cstheme="minorHAnsi"/>
        </w:rPr>
      </w:pPr>
    </w:p>
    <w:p w14:paraId="47624850" w14:textId="207D09D8" w:rsidR="00A339A3" w:rsidRPr="00E22D98" w:rsidRDefault="00A339A3" w:rsidP="00A339A3">
      <w:pPr>
        <w:pStyle w:val="Contactgegevens"/>
        <w:rPr>
          <w:rFonts w:cstheme="minorHAnsi"/>
        </w:rPr>
      </w:pPr>
    </w:p>
    <w:p w14:paraId="77EF62B5" w14:textId="35AA9F48" w:rsidR="00A339A3" w:rsidRPr="00E22D98" w:rsidRDefault="00A339A3" w:rsidP="00A339A3">
      <w:pPr>
        <w:pStyle w:val="Contactgegevens"/>
        <w:rPr>
          <w:rFonts w:cstheme="minorHAnsi"/>
        </w:rPr>
      </w:pPr>
    </w:p>
    <w:p w14:paraId="6DAD6BCA" w14:textId="310D0E08" w:rsidR="00A339A3" w:rsidRPr="00E22D98" w:rsidRDefault="00A339A3" w:rsidP="00A339A3">
      <w:pPr>
        <w:pStyle w:val="Contactgegevens"/>
        <w:rPr>
          <w:rFonts w:cstheme="minorHAnsi"/>
        </w:rPr>
      </w:pPr>
    </w:p>
    <w:p w14:paraId="5CE0273D" w14:textId="1E4E434D" w:rsidR="00A339A3" w:rsidRPr="00E22D98" w:rsidRDefault="00A339A3" w:rsidP="00A339A3">
      <w:pPr>
        <w:pStyle w:val="Contactgegevens"/>
        <w:rPr>
          <w:rFonts w:cstheme="minorHAnsi"/>
        </w:rPr>
      </w:pPr>
    </w:p>
    <w:p w14:paraId="4E5DFFC5" w14:textId="072A1238" w:rsidR="00A339A3" w:rsidRPr="00E22D98" w:rsidRDefault="00A339A3" w:rsidP="00FB7630">
      <w:pPr>
        <w:pStyle w:val="Contactgegevens"/>
        <w:ind w:left="0"/>
        <w:jc w:val="left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caps w:val="0"/>
          <w:color w:val="auto"/>
          <w:sz w:val="22"/>
          <w:szCs w:val="22"/>
        </w:rPr>
        <w:id w:val="1170759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89D40" w14:textId="687D1D92" w:rsidR="00A339A3" w:rsidRPr="00E22D98" w:rsidRDefault="00A339A3">
          <w:pPr>
            <w:pStyle w:val="Kopvaninhoudsopgave"/>
            <w:rPr>
              <w:rFonts w:asciiTheme="minorHAnsi" w:hAnsiTheme="minorHAnsi" w:cstheme="minorHAnsi"/>
            </w:rPr>
          </w:pPr>
          <w:r w:rsidRPr="00E22D98">
            <w:rPr>
              <w:rFonts w:asciiTheme="minorHAnsi" w:hAnsiTheme="minorHAnsi" w:cstheme="minorHAnsi"/>
            </w:rPr>
            <w:t>Inhoud</w:t>
          </w:r>
        </w:p>
        <w:p w14:paraId="22A51EA7" w14:textId="054E467B" w:rsidR="00C46450" w:rsidRDefault="00A339A3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r w:rsidRPr="00E22D98">
            <w:rPr>
              <w:rFonts w:cstheme="minorHAnsi"/>
            </w:rPr>
            <w:fldChar w:fldCharType="begin"/>
          </w:r>
          <w:r w:rsidRPr="00E22D98">
            <w:rPr>
              <w:rFonts w:cstheme="minorHAnsi"/>
            </w:rPr>
            <w:instrText xml:space="preserve"> TOC \o "1-3" \h \z \u </w:instrText>
          </w:r>
          <w:r w:rsidRPr="00E22D98">
            <w:rPr>
              <w:rFonts w:cstheme="minorHAnsi"/>
            </w:rPr>
            <w:fldChar w:fldCharType="separate"/>
          </w:r>
          <w:hyperlink w:anchor="_Toc55383131" w:history="1">
            <w:r w:rsidR="00C46450" w:rsidRPr="00396CD2">
              <w:rPr>
                <w:rStyle w:val="Hyperlink"/>
                <w:noProof/>
              </w:rPr>
              <w:t>Functionaliteiten</w:t>
            </w:r>
            <w:r w:rsidR="00C46450">
              <w:rPr>
                <w:noProof/>
                <w:webHidden/>
              </w:rPr>
              <w:tab/>
            </w:r>
            <w:r w:rsidR="00C46450">
              <w:rPr>
                <w:noProof/>
                <w:webHidden/>
              </w:rPr>
              <w:fldChar w:fldCharType="begin"/>
            </w:r>
            <w:r w:rsidR="00C46450">
              <w:rPr>
                <w:noProof/>
                <w:webHidden/>
              </w:rPr>
              <w:instrText xml:space="preserve"> PAGEREF _Toc55383131 \h </w:instrText>
            </w:r>
            <w:r w:rsidR="00C46450">
              <w:rPr>
                <w:noProof/>
                <w:webHidden/>
              </w:rPr>
            </w:r>
            <w:r w:rsidR="00C46450">
              <w:rPr>
                <w:noProof/>
                <w:webHidden/>
              </w:rPr>
              <w:fldChar w:fldCharType="separate"/>
            </w:r>
            <w:r w:rsidR="00C46450">
              <w:rPr>
                <w:noProof/>
                <w:webHidden/>
              </w:rPr>
              <w:t>2</w:t>
            </w:r>
            <w:r w:rsidR="00C46450">
              <w:rPr>
                <w:noProof/>
                <w:webHidden/>
              </w:rPr>
              <w:fldChar w:fldCharType="end"/>
            </w:r>
          </w:hyperlink>
        </w:p>
        <w:p w14:paraId="3395A6AA" w14:textId="7A8D528C" w:rsidR="00C46450" w:rsidRDefault="00C46450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32" w:history="1">
            <w:r w:rsidRPr="00396CD2">
              <w:rPr>
                <w:rStyle w:val="Hyperlink"/>
                <w:noProof/>
              </w:rPr>
              <w:t>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791DD" w14:textId="7D6EAA9B" w:rsidR="00C46450" w:rsidRDefault="00C46450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33" w:history="1">
            <w:r w:rsidRPr="00396CD2">
              <w:rPr>
                <w:rStyle w:val="Hyperlink"/>
                <w:noProof/>
              </w:rPr>
              <w:t>Lijst met alle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9769" w14:textId="20C8D418" w:rsidR="00C46450" w:rsidRDefault="00C46450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34" w:history="1">
            <w:r w:rsidRPr="00396CD2">
              <w:rPr>
                <w:rStyle w:val="Hyperlink"/>
                <w:noProof/>
              </w:rPr>
              <w:t>Paginaontwerp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85F7" w14:textId="6E345B6B" w:rsidR="00C46450" w:rsidRDefault="00C46450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35" w:history="1">
            <w:r w:rsidRPr="00396CD2">
              <w:rPr>
                <w:rStyle w:val="Hyperlink"/>
                <w:noProof/>
              </w:rPr>
              <w:t>homepagina en assortiment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2115" w14:textId="57E7951A" w:rsidR="00C46450" w:rsidRDefault="00C46450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36" w:history="1">
            <w:r w:rsidRPr="00396CD2">
              <w:rPr>
                <w:rStyle w:val="Hyperlink"/>
                <w:noProof/>
              </w:rPr>
              <w:t>Formulierontwerp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FFFD" w14:textId="6D13887B" w:rsidR="00C46450" w:rsidRDefault="00C46450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37" w:history="1">
            <w:r w:rsidRPr="00396CD2">
              <w:rPr>
                <w:rStyle w:val="Hyperlink"/>
                <w:noProof/>
              </w:rPr>
              <w:t>Registreren en inlogen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7330" w14:textId="6E6B5972" w:rsidR="00C46450" w:rsidRDefault="00C46450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38" w:history="1">
            <w:r w:rsidRPr="00396CD2">
              <w:rPr>
                <w:rStyle w:val="Hyperlink"/>
                <w:noProof/>
              </w:rPr>
              <w:t>Bestel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CFF4" w14:textId="6B82227A" w:rsidR="00C46450" w:rsidRDefault="00C46450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39" w:history="1">
            <w:r w:rsidRPr="00396CD2">
              <w:rPr>
                <w:rStyle w:val="Hyperlink"/>
                <w:noProof/>
              </w:rPr>
              <w:t>waarde formulier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A37A" w14:textId="31B8D615" w:rsidR="00C46450" w:rsidRDefault="00C46450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40" w:history="1">
            <w:r w:rsidRPr="00396CD2">
              <w:rPr>
                <w:rStyle w:val="Hyperlink"/>
                <w:noProof/>
              </w:rPr>
              <w:t>bestellijst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3F02" w14:textId="6A81EAB2" w:rsidR="00C46450" w:rsidRDefault="00C46450">
          <w:pPr>
            <w:pStyle w:val="Inhopg3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41" w:history="1">
            <w:r w:rsidRPr="00396CD2">
              <w:rPr>
                <w:rStyle w:val="Hyperlink"/>
                <w:noProof/>
              </w:rPr>
              <w:t>Voorraad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18B3" w14:textId="6D6EAD80" w:rsidR="00C46450" w:rsidRDefault="00C46450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5383142" w:history="1">
            <w:r w:rsidRPr="00396CD2">
              <w:rPr>
                <w:rStyle w:val="Hyperlink"/>
                <w:noProof/>
              </w:rPr>
              <w:t>Grafisch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84F5" w14:textId="2711773A" w:rsidR="00A339A3" w:rsidRPr="00E22D98" w:rsidRDefault="00A339A3">
          <w:pPr>
            <w:rPr>
              <w:rFonts w:cstheme="minorHAnsi"/>
            </w:rPr>
          </w:pPr>
          <w:r w:rsidRPr="00E22D98">
            <w:rPr>
              <w:rFonts w:cstheme="minorHAnsi"/>
              <w:b/>
              <w:bCs/>
            </w:rPr>
            <w:fldChar w:fldCharType="end"/>
          </w:r>
        </w:p>
      </w:sdtContent>
    </w:sdt>
    <w:p w14:paraId="7409A62A" w14:textId="61D7789B" w:rsidR="00FB7630" w:rsidRPr="00E22D98" w:rsidRDefault="00FB7630" w:rsidP="00A339A3">
      <w:pPr>
        <w:pStyle w:val="Contactgegevens"/>
        <w:jc w:val="left"/>
        <w:rPr>
          <w:rFonts w:cstheme="minorHAnsi"/>
        </w:rPr>
      </w:pPr>
    </w:p>
    <w:p w14:paraId="223AC27A" w14:textId="77777777" w:rsidR="00FB7630" w:rsidRPr="00E22D98" w:rsidRDefault="00FB7630" w:rsidP="00E22D98">
      <w:pPr>
        <w:spacing w:before="0" w:line="252" w:lineRule="auto"/>
        <w:ind w:left="0" w:right="0"/>
        <w:rPr>
          <w:rFonts w:cstheme="minorHAnsi"/>
          <w:caps/>
        </w:rPr>
      </w:pPr>
      <w:r w:rsidRPr="00E22D98">
        <w:rPr>
          <w:rFonts w:cstheme="minorHAnsi"/>
        </w:rPr>
        <w:br w:type="page"/>
      </w:r>
    </w:p>
    <w:p w14:paraId="74AE8854" w14:textId="223BA98F" w:rsidR="00AE0087" w:rsidRDefault="005B3875" w:rsidP="005B3875">
      <w:pPr>
        <w:pStyle w:val="Kop2"/>
      </w:pPr>
      <w:bookmarkStart w:id="0" w:name="_Toc55383131"/>
      <w:r>
        <w:lastRenderedPageBreak/>
        <w:t>Functionaliteiten</w:t>
      </w:r>
      <w:bookmarkEnd w:id="0"/>
    </w:p>
    <w:p w14:paraId="65E4A07F" w14:textId="1DAE5898" w:rsidR="005B3875" w:rsidRDefault="005B3875" w:rsidP="005B3875">
      <w:r>
        <w:t>We web applicatie moet de volgende functies hebben.</w:t>
      </w:r>
    </w:p>
    <w:p w14:paraId="6BB6927C" w14:textId="004ACB79" w:rsidR="005B3875" w:rsidRDefault="005B3875" w:rsidP="005B3875">
      <w:pPr>
        <w:pStyle w:val="Lijstalinea"/>
        <w:numPr>
          <w:ilvl w:val="0"/>
          <w:numId w:val="21"/>
        </w:numPr>
        <w:spacing w:line="360" w:lineRule="auto"/>
        <w:ind w:left="782" w:hanging="357"/>
      </w:pPr>
      <w:r>
        <w:t>Hoofdpagina met een carrousel en informatie over het bedrijf.</w:t>
      </w:r>
    </w:p>
    <w:p w14:paraId="35CB5D2A" w14:textId="6FACA45F" w:rsidR="005B3875" w:rsidRDefault="005B3875" w:rsidP="005B3875">
      <w:pPr>
        <w:pStyle w:val="Lijstalinea"/>
        <w:numPr>
          <w:ilvl w:val="0"/>
          <w:numId w:val="21"/>
        </w:numPr>
        <w:spacing w:line="360" w:lineRule="auto"/>
        <w:ind w:left="782" w:hanging="357"/>
      </w:pPr>
      <w:r>
        <w:t>Contactpagina met adres en contact gegevens van het bedrijf en filialen.</w:t>
      </w:r>
    </w:p>
    <w:p w14:paraId="08D139F1" w14:textId="77777777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left="782" w:right="0" w:hanging="357"/>
      </w:pPr>
      <w:r>
        <w:t>Klanten moeten zich kunnen registreren.</w:t>
      </w:r>
    </w:p>
    <w:p w14:paraId="5DA87C36" w14:textId="77777777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left="782" w:right="0" w:hanging="357"/>
      </w:pPr>
      <w:r>
        <w:t>Klanten moeten kunnen inloggen.</w:t>
      </w:r>
    </w:p>
    <w:p w14:paraId="23B1FD29" w14:textId="77777777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>Klanten moeten een bestelling kunnen plaatsen.</w:t>
      </w:r>
    </w:p>
    <w:p w14:paraId="7E49C3B1" w14:textId="77777777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>Klanten moeten kunnen uitloggen.</w:t>
      </w:r>
    </w:p>
    <w:p w14:paraId="6CE85626" w14:textId="77777777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>Klanten moeten een factuur kunnen uitdraaien.</w:t>
      </w:r>
    </w:p>
    <w:p w14:paraId="7A647CCA" w14:textId="5B134681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 xml:space="preserve">Medewerkers van </w:t>
      </w:r>
      <w:proofErr w:type="spellStart"/>
      <w:r>
        <w:t>ToolsForEver</w:t>
      </w:r>
      <w:proofErr w:type="spellEnd"/>
      <w:r>
        <w:t xml:space="preserve"> moeten kunnen inloggen.</w:t>
      </w:r>
    </w:p>
    <w:p w14:paraId="7C14496A" w14:textId="1576D360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 xml:space="preserve">Medewerkers van </w:t>
      </w:r>
      <w:proofErr w:type="spellStart"/>
      <w:r>
        <w:t>ToolsFor</w:t>
      </w:r>
      <w:r>
        <w:t>E</w:t>
      </w:r>
      <w:r>
        <w:t>ver</w:t>
      </w:r>
      <w:proofErr w:type="spellEnd"/>
      <w:r>
        <w:t xml:space="preserve"> moeten kunnen uitloggen.</w:t>
      </w:r>
    </w:p>
    <w:p w14:paraId="31516769" w14:textId="681D49A1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>Medewerkers van</w:t>
      </w:r>
      <w:r>
        <w:t xml:space="preserve"> </w:t>
      </w:r>
      <w:proofErr w:type="spellStart"/>
      <w:r>
        <w:t>ToolsForEver</w:t>
      </w:r>
      <w:proofErr w:type="spellEnd"/>
      <w:r>
        <w:t xml:space="preserve"> moeten een lijst kunnen </w:t>
      </w:r>
      <w:r w:rsidR="009906D6">
        <w:t xml:space="preserve">opvragen </w:t>
      </w:r>
      <w:r>
        <w:t>met de voorraad</w:t>
      </w:r>
      <w:r>
        <w:t xml:space="preserve"> v</w:t>
      </w:r>
      <w:r w:rsidR="009906D6">
        <w:t>an</w:t>
      </w:r>
      <w:r>
        <w:t xml:space="preserve"> hun winkel.</w:t>
      </w:r>
    </w:p>
    <w:p w14:paraId="1AF90362" w14:textId="7C5DA6BC" w:rsidR="005B3875" w:rsidRDefault="005B3875" w:rsidP="005B3875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 xml:space="preserve">Medewerkers van </w:t>
      </w:r>
      <w:proofErr w:type="spellStart"/>
      <w:r>
        <w:t>ToolsForEver</w:t>
      </w:r>
      <w:proofErr w:type="spellEnd"/>
      <w:r>
        <w:t xml:space="preserve"> </w:t>
      </w:r>
      <w:r>
        <w:t xml:space="preserve">moeten </w:t>
      </w:r>
      <w:r w:rsidR="009906D6">
        <w:t>de waarde(inkoop- en -verkoopwaarde) van de voorraad kunnen opvragen</w:t>
      </w:r>
      <w:r>
        <w:t>.</w:t>
      </w:r>
    </w:p>
    <w:p w14:paraId="49E19B3C" w14:textId="6D0B12DB" w:rsidR="005B3875" w:rsidRDefault="009906D6" w:rsidP="005B3875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>Het systeem</w:t>
      </w:r>
      <w:r w:rsidR="005B3875">
        <w:t xml:space="preserve"> van </w:t>
      </w:r>
      <w:proofErr w:type="spellStart"/>
      <w:r w:rsidR="005B3875">
        <w:t>ToolsForEver</w:t>
      </w:r>
      <w:proofErr w:type="spellEnd"/>
      <w:r w:rsidR="005B3875">
        <w:t xml:space="preserve"> moeten </w:t>
      </w:r>
      <w:r>
        <w:t>medewerkers waarschuwen als een product beneden een minimum komt</w:t>
      </w:r>
      <w:r w:rsidR="005B3875">
        <w:t>.</w:t>
      </w:r>
    </w:p>
    <w:p w14:paraId="59926E32" w14:textId="1BB3DC69" w:rsidR="009906D6" w:rsidRDefault="009906D6" w:rsidP="009906D6">
      <w:pPr>
        <w:pStyle w:val="Lijstalinea"/>
        <w:numPr>
          <w:ilvl w:val="0"/>
          <w:numId w:val="21"/>
        </w:numPr>
        <w:spacing w:before="0" w:line="360" w:lineRule="auto"/>
        <w:ind w:right="0"/>
      </w:pPr>
      <w:r>
        <w:t>Het s</w:t>
      </w:r>
      <w:r>
        <w:t xml:space="preserve">ysteem van </w:t>
      </w:r>
      <w:proofErr w:type="spellStart"/>
      <w:r>
        <w:t>ToolsForEver</w:t>
      </w:r>
      <w:proofErr w:type="spellEnd"/>
      <w:r>
        <w:t xml:space="preserve"> moeten medewerker</w:t>
      </w:r>
      <w:r>
        <w:t xml:space="preserve"> een voorstel doen voor het aantal van het product dat besteld moet worden.</w:t>
      </w:r>
    </w:p>
    <w:p w14:paraId="5CCFDAD3" w14:textId="23DE424A" w:rsidR="009906D6" w:rsidRDefault="009906D6" w:rsidP="009906D6">
      <w:pPr>
        <w:ind w:left="425"/>
      </w:pPr>
    </w:p>
    <w:p w14:paraId="20A1DBF7" w14:textId="7C80465A" w:rsidR="009906D6" w:rsidRDefault="009906D6" w:rsidP="009906D6">
      <w:pPr>
        <w:ind w:left="425"/>
      </w:pPr>
    </w:p>
    <w:p w14:paraId="6017F0AA" w14:textId="1178A146" w:rsidR="009906D6" w:rsidRDefault="009906D6" w:rsidP="009906D6">
      <w:pPr>
        <w:ind w:left="425"/>
      </w:pPr>
    </w:p>
    <w:p w14:paraId="5BCFA30A" w14:textId="47AEA1B5" w:rsidR="009906D6" w:rsidRDefault="009906D6" w:rsidP="009906D6">
      <w:pPr>
        <w:ind w:left="425"/>
      </w:pPr>
    </w:p>
    <w:p w14:paraId="117E65E3" w14:textId="391773BB" w:rsidR="009906D6" w:rsidRDefault="009906D6" w:rsidP="009906D6">
      <w:pPr>
        <w:ind w:left="425"/>
      </w:pPr>
    </w:p>
    <w:p w14:paraId="53BFA499" w14:textId="7A1A6F59" w:rsidR="009906D6" w:rsidRDefault="009906D6" w:rsidP="009906D6">
      <w:pPr>
        <w:ind w:left="425"/>
      </w:pPr>
    </w:p>
    <w:p w14:paraId="632EAD81" w14:textId="10C31797" w:rsidR="009906D6" w:rsidRDefault="009906D6" w:rsidP="009906D6">
      <w:pPr>
        <w:ind w:left="425"/>
      </w:pPr>
    </w:p>
    <w:p w14:paraId="276CBAA6" w14:textId="11412E07" w:rsidR="009906D6" w:rsidRDefault="009906D6" w:rsidP="009906D6">
      <w:pPr>
        <w:ind w:left="425"/>
      </w:pPr>
    </w:p>
    <w:p w14:paraId="0C8F6D1B" w14:textId="75595EE0" w:rsidR="009906D6" w:rsidRDefault="009906D6" w:rsidP="009906D6">
      <w:pPr>
        <w:ind w:left="425"/>
      </w:pPr>
    </w:p>
    <w:p w14:paraId="0099AED1" w14:textId="22D429B8" w:rsidR="009906D6" w:rsidRDefault="009906D6" w:rsidP="009906D6">
      <w:pPr>
        <w:ind w:left="425"/>
      </w:pPr>
    </w:p>
    <w:p w14:paraId="40514E9D" w14:textId="0A41A90E" w:rsidR="009906D6" w:rsidRDefault="009906D6" w:rsidP="009906D6">
      <w:pPr>
        <w:ind w:left="425"/>
      </w:pPr>
    </w:p>
    <w:p w14:paraId="13FF28F3" w14:textId="3ED2A1DB" w:rsidR="009906D6" w:rsidRDefault="009906D6" w:rsidP="009906D6">
      <w:pPr>
        <w:ind w:left="425"/>
      </w:pPr>
    </w:p>
    <w:p w14:paraId="31983583" w14:textId="3749AC18" w:rsidR="009906D6" w:rsidRDefault="009906D6" w:rsidP="009906D6">
      <w:pPr>
        <w:ind w:left="425"/>
      </w:pPr>
    </w:p>
    <w:p w14:paraId="205BF5D4" w14:textId="02F28915" w:rsidR="009906D6" w:rsidRDefault="009906D6" w:rsidP="009906D6">
      <w:pPr>
        <w:ind w:left="425"/>
      </w:pPr>
    </w:p>
    <w:p w14:paraId="2D818D8C" w14:textId="5E200010" w:rsidR="009906D6" w:rsidRDefault="009906D6" w:rsidP="009906D6">
      <w:pPr>
        <w:ind w:left="425"/>
      </w:pPr>
    </w:p>
    <w:p w14:paraId="0CAF4C3E" w14:textId="3C0CA59D" w:rsidR="009906D6" w:rsidRDefault="009906D6" w:rsidP="009906D6">
      <w:pPr>
        <w:ind w:left="425"/>
      </w:pPr>
    </w:p>
    <w:p w14:paraId="4C3A4FA0" w14:textId="3C1D6681" w:rsidR="009906D6" w:rsidRDefault="003A567B" w:rsidP="009906D6">
      <w:pPr>
        <w:pStyle w:val="Kop2"/>
      </w:pPr>
      <w:bookmarkStart w:id="1" w:name="_Toc55383132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4A9504" wp14:editId="55BD9AA3">
            <wp:simplePos x="0" y="0"/>
            <wp:positionH relativeFrom="column">
              <wp:posOffset>-914400</wp:posOffset>
            </wp:positionH>
            <wp:positionV relativeFrom="paragraph">
              <wp:posOffset>285750</wp:posOffset>
            </wp:positionV>
            <wp:extent cx="7533005" cy="3848100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6D6">
        <w:t>Navigatie</w:t>
      </w:r>
      <w:bookmarkEnd w:id="1"/>
    </w:p>
    <w:p w14:paraId="4D9030C4" w14:textId="4DD9DB77" w:rsidR="003A567B" w:rsidRDefault="003A567B" w:rsidP="003A567B"/>
    <w:p w14:paraId="39C54676" w14:textId="602CFBBA" w:rsidR="00B8122C" w:rsidRDefault="00B8122C" w:rsidP="003A567B"/>
    <w:p w14:paraId="38C1E6C3" w14:textId="01BE98AA" w:rsidR="00B8122C" w:rsidRDefault="00B8122C" w:rsidP="003A567B"/>
    <w:p w14:paraId="07F372B9" w14:textId="2184E932" w:rsidR="00B8122C" w:rsidRDefault="00B8122C" w:rsidP="003A567B"/>
    <w:p w14:paraId="02F2E04D" w14:textId="3A939698" w:rsidR="00B8122C" w:rsidRDefault="00B8122C" w:rsidP="003A567B"/>
    <w:p w14:paraId="4B051249" w14:textId="1C9B5124" w:rsidR="00B8122C" w:rsidRDefault="00B8122C" w:rsidP="003A567B"/>
    <w:p w14:paraId="0D8484A8" w14:textId="2FE1EBD0" w:rsidR="00B8122C" w:rsidRDefault="00B8122C" w:rsidP="003A567B"/>
    <w:p w14:paraId="092048AF" w14:textId="369104F1" w:rsidR="00B8122C" w:rsidRDefault="00B8122C" w:rsidP="003A567B"/>
    <w:p w14:paraId="74776132" w14:textId="22D8BE97" w:rsidR="00B8122C" w:rsidRDefault="00B8122C" w:rsidP="003A567B"/>
    <w:p w14:paraId="70147168" w14:textId="5B4F98B8" w:rsidR="00B8122C" w:rsidRDefault="00B8122C" w:rsidP="003A567B"/>
    <w:p w14:paraId="17A2A117" w14:textId="550AA574" w:rsidR="00B8122C" w:rsidRDefault="00B8122C" w:rsidP="003A567B"/>
    <w:p w14:paraId="147A3287" w14:textId="2EF12149" w:rsidR="00B8122C" w:rsidRDefault="00B8122C" w:rsidP="003A567B"/>
    <w:p w14:paraId="7396C8DB" w14:textId="7AA46381" w:rsidR="00B8122C" w:rsidRDefault="00B8122C" w:rsidP="003A567B"/>
    <w:p w14:paraId="0F8A4613" w14:textId="46AF0445" w:rsidR="00B8122C" w:rsidRDefault="00B8122C" w:rsidP="003A567B"/>
    <w:p w14:paraId="43439BD7" w14:textId="13BE599B" w:rsidR="00B8122C" w:rsidRDefault="00B8122C" w:rsidP="003A567B"/>
    <w:p w14:paraId="08804243" w14:textId="77777777" w:rsidR="00B8122C" w:rsidRDefault="00B8122C" w:rsidP="003A567B"/>
    <w:p w14:paraId="31BDFFAB" w14:textId="6881AEB2" w:rsidR="00B8122C" w:rsidRDefault="00B8122C" w:rsidP="00B8122C">
      <w:pPr>
        <w:pStyle w:val="Kop2"/>
      </w:pPr>
      <w:bookmarkStart w:id="2" w:name="_Toc55383133"/>
      <w:r>
        <w:lastRenderedPageBreak/>
        <w:t>Lijst met alle pagina’s</w:t>
      </w:r>
      <w:bookmarkEnd w:id="2"/>
    </w:p>
    <w:tbl>
      <w:tblPr>
        <w:tblStyle w:val="Rastertabel3-Accent2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4536"/>
        <w:gridCol w:w="1229"/>
      </w:tblGrid>
      <w:tr w:rsidR="00504F29" w14:paraId="0EED4050" w14:textId="77777777" w:rsidTr="00504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6038AB27" w14:textId="1BA56EE8" w:rsidR="00642BE4" w:rsidRDefault="00642BE4" w:rsidP="003A567B">
            <w:pPr>
              <w:ind w:left="0"/>
            </w:pPr>
            <w:r>
              <w:t>Naam pagina</w:t>
            </w:r>
          </w:p>
        </w:tc>
        <w:tc>
          <w:tcPr>
            <w:tcW w:w="851" w:type="dxa"/>
          </w:tcPr>
          <w:p w14:paraId="790AE888" w14:textId="4CAC6823" w:rsidR="00642BE4" w:rsidRDefault="00B8122C" w:rsidP="003A567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642BE4">
              <w:t>ormulier</w:t>
            </w:r>
          </w:p>
        </w:tc>
        <w:tc>
          <w:tcPr>
            <w:tcW w:w="4536" w:type="dxa"/>
          </w:tcPr>
          <w:p w14:paraId="3287A2CB" w14:textId="35EBA7EE" w:rsidR="00642BE4" w:rsidRDefault="00B8122C" w:rsidP="003A567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642BE4">
              <w:t>unctie</w:t>
            </w:r>
          </w:p>
        </w:tc>
        <w:tc>
          <w:tcPr>
            <w:tcW w:w="1229" w:type="dxa"/>
          </w:tcPr>
          <w:p w14:paraId="187D031D" w14:textId="25F27883" w:rsidR="00642BE4" w:rsidRDefault="00642BE4" w:rsidP="003A567B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Afwijkend ontwerp</w:t>
            </w:r>
          </w:p>
        </w:tc>
      </w:tr>
      <w:tr w:rsidR="00504F29" w14:paraId="77D5C359" w14:textId="77777777" w:rsidTr="0050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EC8E932" w14:textId="5BD6994F" w:rsidR="00642BE4" w:rsidRDefault="00B8122C" w:rsidP="003A567B">
            <w:pPr>
              <w:ind w:left="0"/>
            </w:pPr>
            <w:r>
              <w:t>H</w:t>
            </w:r>
            <w:r w:rsidR="00642BE4">
              <w:t>omepagina</w:t>
            </w:r>
          </w:p>
        </w:tc>
        <w:tc>
          <w:tcPr>
            <w:tcW w:w="851" w:type="dxa"/>
          </w:tcPr>
          <w:p w14:paraId="3CA6FC7B" w14:textId="2CFE162E" w:rsidR="00642BE4" w:rsidRDefault="00B8122C" w:rsidP="00642BE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6D30C1F0" w14:textId="73D0EB86" w:rsidR="00642BE4" w:rsidRDefault="00B8122C" w:rsidP="003A567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Belangstelling</w:t>
            </w:r>
            <w:r w:rsidR="00504F29">
              <w:t xml:space="preserve"> voor artikelen. Informatie over het bedrijf.</w:t>
            </w:r>
          </w:p>
        </w:tc>
        <w:tc>
          <w:tcPr>
            <w:tcW w:w="1229" w:type="dxa"/>
          </w:tcPr>
          <w:p w14:paraId="028D0A6E" w14:textId="5BA88756" w:rsidR="00642BE4" w:rsidRDefault="00B8122C" w:rsidP="00642BE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6AF475BB" w14:textId="77777777" w:rsidTr="00504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EB41FAC" w14:textId="7024F61F" w:rsidR="00642BE4" w:rsidRDefault="00642BE4" w:rsidP="003A567B">
            <w:pPr>
              <w:ind w:left="0"/>
            </w:pPr>
            <w:r>
              <w:t>Inloggen medewerker</w:t>
            </w:r>
          </w:p>
        </w:tc>
        <w:tc>
          <w:tcPr>
            <w:tcW w:w="851" w:type="dxa"/>
          </w:tcPr>
          <w:p w14:paraId="3F300172" w14:textId="4FA28ED8" w:rsidR="00642BE4" w:rsidRDefault="00B8122C" w:rsidP="00642BE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536" w:type="dxa"/>
          </w:tcPr>
          <w:p w14:paraId="2FB444D6" w14:textId="14B68293" w:rsidR="00642BE4" w:rsidRDefault="00504F29" w:rsidP="003A567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Medewerker login</w:t>
            </w:r>
          </w:p>
        </w:tc>
        <w:tc>
          <w:tcPr>
            <w:tcW w:w="1229" w:type="dxa"/>
          </w:tcPr>
          <w:p w14:paraId="31C19817" w14:textId="64BED968" w:rsidR="00642BE4" w:rsidRDefault="00B8122C" w:rsidP="00642BE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6CFEEE8D" w14:textId="77777777" w:rsidTr="0050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F557CCC" w14:textId="708C4DCA" w:rsidR="00642BE4" w:rsidRDefault="00642BE4" w:rsidP="003A567B">
            <w:pPr>
              <w:ind w:left="0"/>
            </w:pPr>
            <w:r>
              <w:t>Inloggen klant</w:t>
            </w:r>
          </w:p>
        </w:tc>
        <w:tc>
          <w:tcPr>
            <w:tcW w:w="851" w:type="dxa"/>
          </w:tcPr>
          <w:p w14:paraId="4DA16D4F" w14:textId="2E1F296C" w:rsidR="00642BE4" w:rsidRDefault="00B8122C" w:rsidP="00642BE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536" w:type="dxa"/>
          </w:tcPr>
          <w:p w14:paraId="44EB4950" w14:textId="20DB44E6" w:rsidR="00642BE4" w:rsidRDefault="00504F29" w:rsidP="003A567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login</w:t>
            </w:r>
          </w:p>
        </w:tc>
        <w:tc>
          <w:tcPr>
            <w:tcW w:w="1229" w:type="dxa"/>
          </w:tcPr>
          <w:p w14:paraId="11686532" w14:textId="08A75868" w:rsidR="00642BE4" w:rsidRDefault="00B8122C" w:rsidP="00642BE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1E0C1529" w14:textId="77777777" w:rsidTr="00504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B128AB1" w14:textId="3D950E75" w:rsidR="00642BE4" w:rsidRDefault="00642BE4" w:rsidP="003A567B">
            <w:pPr>
              <w:ind w:left="0"/>
            </w:pPr>
            <w:r>
              <w:t>Registreren</w:t>
            </w:r>
          </w:p>
        </w:tc>
        <w:tc>
          <w:tcPr>
            <w:tcW w:w="851" w:type="dxa"/>
          </w:tcPr>
          <w:p w14:paraId="615F5854" w14:textId="104CBBFF" w:rsidR="00642BE4" w:rsidRDefault="00B8122C" w:rsidP="00642BE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536" w:type="dxa"/>
          </w:tcPr>
          <w:p w14:paraId="21CC78EA" w14:textId="123701F3" w:rsidR="00642BE4" w:rsidRDefault="00504F29" w:rsidP="003A567B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Registreren van medewerker en klant</w:t>
            </w:r>
          </w:p>
        </w:tc>
        <w:tc>
          <w:tcPr>
            <w:tcW w:w="1229" w:type="dxa"/>
          </w:tcPr>
          <w:p w14:paraId="3C478026" w14:textId="16F7374B" w:rsidR="00642BE4" w:rsidRDefault="00B8122C" w:rsidP="00642BE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40F3F9BF" w14:textId="77777777" w:rsidTr="0050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0949A30" w14:textId="60299C81" w:rsidR="00642BE4" w:rsidRDefault="00642BE4" w:rsidP="00642BE4">
            <w:pPr>
              <w:ind w:left="0"/>
            </w:pPr>
            <w:r>
              <w:t>Contactpagina</w:t>
            </w:r>
          </w:p>
        </w:tc>
        <w:tc>
          <w:tcPr>
            <w:tcW w:w="851" w:type="dxa"/>
          </w:tcPr>
          <w:p w14:paraId="6FEC0A89" w14:textId="3A83E818" w:rsidR="00642BE4" w:rsidRDefault="00B8122C" w:rsidP="00642BE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4D5D2793" w14:textId="6A39BB9F" w:rsidR="00642BE4" w:rsidRDefault="00504F29" w:rsidP="00642BE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 en contact gegevens</w:t>
            </w:r>
          </w:p>
        </w:tc>
        <w:tc>
          <w:tcPr>
            <w:tcW w:w="1229" w:type="dxa"/>
          </w:tcPr>
          <w:p w14:paraId="09C40B59" w14:textId="1EBD66EC" w:rsidR="00642BE4" w:rsidRDefault="00B8122C" w:rsidP="00642BE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69279872" w14:textId="77777777" w:rsidTr="00504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C0F8DD" w14:textId="221FD679" w:rsidR="00642BE4" w:rsidRDefault="00642BE4" w:rsidP="00642BE4">
            <w:pPr>
              <w:ind w:left="0"/>
            </w:pPr>
            <w:r>
              <w:t>Assortiment</w:t>
            </w:r>
          </w:p>
        </w:tc>
        <w:tc>
          <w:tcPr>
            <w:tcW w:w="851" w:type="dxa"/>
          </w:tcPr>
          <w:p w14:paraId="08182662" w14:textId="0556E01E" w:rsidR="00642BE4" w:rsidRDefault="00B8122C" w:rsidP="00642BE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218526E4" w14:textId="70224442" w:rsidR="00642BE4" w:rsidRDefault="00504F29" w:rsidP="00642BE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Overzicht van producten voor een klant</w:t>
            </w:r>
          </w:p>
        </w:tc>
        <w:tc>
          <w:tcPr>
            <w:tcW w:w="1229" w:type="dxa"/>
          </w:tcPr>
          <w:p w14:paraId="0C31AF87" w14:textId="63223F81" w:rsidR="00642BE4" w:rsidRDefault="00B8122C" w:rsidP="00642BE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11AE8282" w14:textId="77777777" w:rsidTr="0050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F10356A" w14:textId="7AAF143F" w:rsidR="00B8122C" w:rsidRDefault="00B8122C" w:rsidP="00B8122C">
            <w:pPr>
              <w:ind w:left="0"/>
            </w:pPr>
            <w:r>
              <w:t>Voorraad beheer</w:t>
            </w:r>
          </w:p>
        </w:tc>
        <w:tc>
          <w:tcPr>
            <w:tcW w:w="851" w:type="dxa"/>
          </w:tcPr>
          <w:p w14:paraId="1BDE01D8" w14:textId="45E08A00" w:rsidR="00B8122C" w:rsidRDefault="00B8122C" w:rsidP="00B8122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2EF9893F" w14:textId="4BA41AC0" w:rsidR="00B8122C" w:rsidRDefault="00504F29" w:rsidP="00B8122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Overzicht van 3 keuzes </w:t>
            </w:r>
          </w:p>
        </w:tc>
        <w:tc>
          <w:tcPr>
            <w:tcW w:w="1229" w:type="dxa"/>
          </w:tcPr>
          <w:p w14:paraId="3612FE32" w14:textId="33EB148D" w:rsidR="00B8122C" w:rsidRDefault="00B8122C" w:rsidP="00B8122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684BB7FF" w14:textId="77777777" w:rsidTr="00504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9A8A6C8" w14:textId="763E3A74" w:rsidR="00B8122C" w:rsidRDefault="00B8122C" w:rsidP="00106143">
            <w:pPr>
              <w:ind w:left="0"/>
            </w:pPr>
            <w:r>
              <w:t>Voorraad bestellen</w:t>
            </w:r>
          </w:p>
        </w:tc>
        <w:tc>
          <w:tcPr>
            <w:tcW w:w="851" w:type="dxa"/>
          </w:tcPr>
          <w:p w14:paraId="4612FDBA" w14:textId="23E8EEB8" w:rsidR="00B8122C" w:rsidRDefault="00B8122C" w:rsidP="0010614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619CB5D0" w14:textId="77B71EDC" w:rsidR="00B8122C" w:rsidRDefault="00504F29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Bestellijst</w:t>
            </w:r>
          </w:p>
        </w:tc>
        <w:tc>
          <w:tcPr>
            <w:tcW w:w="1229" w:type="dxa"/>
          </w:tcPr>
          <w:p w14:paraId="53F7E652" w14:textId="5C803326" w:rsidR="00B8122C" w:rsidRDefault="00B8122C" w:rsidP="0010614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2843DA1B" w14:textId="77777777" w:rsidTr="0050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BDE942B" w14:textId="7A7D8A13" w:rsidR="00B8122C" w:rsidRDefault="00B8122C" w:rsidP="00106143">
            <w:pPr>
              <w:ind w:left="0"/>
            </w:pPr>
            <w:r>
              <w:t>Voorraad overzicht</w:t>
            </w:r>
          </w:p>
        </w:tc>
        <w:tc>
          <w:tcPr>
            <w:tcW w:w="851" w:type="dxa"/>
          </w:tcPr>
          <w:p w14:paraId="64E709FD" w14:textId="72D65C79" w:rsidR="00B8122C" w:rsidRDefault="00B8122C" w:rsidP="0010614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0E771CFC" w14:textId="0C468707" w:rsidR="00B8122C" w:rsidRDefault="00504F29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Voorraad overzicht</w:t>
            </w:r>
          </w:p>
        </w:tc>
        <w:tc>
          <w:tcPr>
            <w:tcW w:w="1229" w:type="dxa"/>
          </w:tcPr>
          <w:p w14:paraId="0A9F9C82" w14:textId="3D370F0C" w:rsidR="00B8122C" w:rsidRDefault="00B8122C" w:rsidP="0010614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0FEF8666" w14:textId="77777777" w:rsidTr="00504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E12FE19" w14:textId="1D1047A7" w:rsidR="00B8122C" w:rsidRDefault="00B8122C" w:rsidP="00106143">
            <w:pPr>
              <w:ind w:left="0"/>
            </w:pPr>
            <w:r>
              <w:t>Voorraad</w:t>
            </w:r>
            <w:r>
              <w:t xml:space="preserve"> waarde</w:t>
            </w:r>
          </w:p>
        </w:tc>
        <w:tc>
          <w:tcPr>
            <w:tcW w:w="851" w:type="dxa"/>
          </w:tcPr>
          <w:p w14:paraId="49AAD914" w14:textId="67A5DB9D" w:rsidR="00B8122C" w:rsidRDefault="00B8122C" w:rsidP="0010614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3A569F7F" w14:textId="1625AF30" w:rsidR="00B8122C" w:rsidRDefault="00504F29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Voorraad overzicht (waarde- inkoop en verkoop)</w:t>
            </w:r>
          </w:p>
        </w:tc>
        <w:tc>
          <w:tcPr>
            <w:tcW w:w="1229" w:type="dxa"/>
          </w:tcPr>
          <w:p w14:paraId="28318CB3" w14:textId="04491BD3" w:rsidR="00B8122C" w:rsidRDefault="00B8122C" w:rsidP="0010614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1658F27D" w14:textId="77777777" w:rsidTr="0050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03A296" w14:textId="42006A44" w:rsidR="00B8122C" w:rsidRDefault="00B8122C" w:rsidP="00106143">
            <w:pPr>
              <w:ind w:left="0"/>
            </w:pPr>
            <w:r>
              <w:t>Overzicht medewerker</w:t>
            </w:r>
          </w:p>
        </w:tc>
        <w:tc>
          <w:tcPr>
            <w:tcW w:w="851" w:type="dxa"/>
          </w:tcPr>
          <w:p w14:paraId="6D8142C9" w14:textId="438B792C" w:rsidR="00B8122C" w:rsidRDefault="00B8122C" w:rsidP="0010614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12EC013F" w14:textId="7C71680A" w:rsidR="00B8122C" w:rsidRDefault="00504F29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medewerkers en gegevens</w:t>
            </w:r>
          </w:p>
        </w:tc>
        <w:tc>
          <w:tcPr>
            <w:tcW w:w="1229" w:type="dxa"/>
          </w:tcPr>
          <w:p w14:paraId="02F89AD8" w14:textId="03BD26AD" w:rsidR="00B8122C" w:rsidRDefault="00B8122C" w:rsidP="0010614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0ADE0723" w14:textId="77777777" w:rsidTr="00504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D5B6AB8" w14:textId="0CA51EA8" w:rsidR="00B8122C" w:rsidRDefault="00B8122C" w:rsidP="00106143">
            <w:pPr>
              <w:ind w:left="0"/>
            </w:pPr>
            <w:r>
              <w:t>Medewerker toevoegen</w:t>
            </w:r>
          </w:p>
        </w:tc>
        <w:tc>
          <w:tcPr>
            <w:tcW w:w="851" w:type="dxa"/>
          </w:tcPr>
          <w:p w14:paraId="671A065C" w14:textId="1B07A7C4" w:rsidR="00B8122C" w:rsidRDefault="00B8122C" w:rsidP="0010614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536" w:type="dxa"/>
          </w:tcPr>
          <w:p w14:paraId="6C72D874" w14:textId="27719C4C" w:rsidR="00B8122C" w:rsidRDefault="00504F29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Registreren van medewerker en klant</w:t>
            </w:r>
          </w:p>
        </w:tc>
        <w:tc>
          <w:tcPr>
            <w:tcW w:w="1229" w:type="dxa"/>
          </w:tcPr>
          <w:p w14:paraId="0CE6BC9A" w14:textId="0A817718" w:rsidR="00B8122C" w:rsidRDefault="00B8122C" w:rsidP="0010614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448EDBA2" w14:textId="77777777" w:rsidTr="0050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2C47D1F" w14:textId="5AE8DC22" w:rsidR="00B8122C" w:rsidRDefault="00B8122C" w:rsidP="00106143">
            <w:pPr>
              <w:ind w:left="0"/>
            </w:pPr>
            <w:r>
              <w:t>Product bestellen</w:t>
            </w:r>
          </w:p>
        </w:tc>
        <w:tc>
          <w:tcPr>
            <w:tcW w:w="851" w:type="dxa"/>
          </w:tcPr>
          <w:p w14:paraId="4700B29A" w14:textId="352E36EC" w:rsidR="00B8122C" w:rsidRDefault="00B8122C" w:rsidP="0010614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536" w:type="dxa"/>
          </w:tcPr>
          <w:p w14:paraId="00D09B76" w14:textId="05FFD793" w:rsidR="00B8122C" w:rsidRDefault="00504F29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Klant kan een artikel bestellen</w:t>
            </w:r>
          </w:p>
        </w:tc>
        <w:tc>
          <w:tcPr>
            <w:tcW w:w="1229" w:type="dxa"/>
          </w:tcPr>
          <w:p w14:paraId="5DE8BC5B" w14:textId="23C288B2" w:rsidR="00B8122C" w:rsidRDefault="00B8122C" w:rsidP="0010614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4D66E800" w14:textId="77777777" w:rsidTr="00504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8C9C5C" w14:textId="39EC23CD" w:rsidR="00B8122C" w:rsidRDefault="00B8122C" w:rsidP="00106143">
            <w:pPr>
              <w:ind w:left="0"/>
            </w:pPr>
            <w:r>
              <w:t>Factuur genereren</w:t>
            </w:r>
          </w:p>
        </w:tc>
        <w:tc>
          <w:tcPr>
            <w:tcW w:w="851" w:type="dxa"/>
          </w:tcPr>
          <w:p w14:paraId="28574C57" w14:textId="481EEFE2" w:rsidR="00B8122C" w:rsidRDefault="00B8122C" w:rsidP="0010614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4536" w:type="dxa"/>
          </w:tcPr>
          <w:p w14:paraId="3818740E" w14:textId="56B611CE" w:rsidR="00B8122C" w:rsidRDefault="00504F29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Klant kan een factuur generen en uitdraaien</w:t>
            </w:r>
          </w:p>
        </w:tc>
        <w:tc>
          <w:tcPr>
            <w:tcW w:w="1229" w:type="dxa"/>
          </w:tcPr>
          <w:p w14:paraId="1D291DBF" w14:textId="7902D83F" w:rsidR="00B8122C" w:rsidRDefault="00B8122C" w:rsidP="0010614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  <w:tr w:rsidR="00504F29" w14:paraId="5B3E8D56" w14:textId="77777777" w:rsidTr="0050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FDF2A01" w14:textId="0C591926" w:rsidR="00B8122C" w:rsidRDefault="00B8122C" w:rsidP="00106143">
            <w:pPr>
              <w:ind w:left="0"/>
            </w:pPr>
            <w:r>
              <w:t>Klantgegevens</w:t>
            </w:r>
          </w:p>
        </w:tc>
        <w:tc>
          <w:tcPr>
            <w:tcW w:w="851" w:type="dxa"/>
          </w:tcPr>
          <w:p w14:paraId="2F5B58AF" w14:textId="30DF5EEF" w:rsidR="00B8122C" w:rsidRDefault="00B8122C" w:rsidP="0010614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536" w:type="dxa"/>
          </w:tcPr>
          <w:p w14:paraId="5E65EFD7" w14:textId="060F7175" w:rsidR="00B8122C" w:rsidRDefault="00504F29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Overzicht van klant gegevens</w:t>
            </w:r>
          </w:p>
        </w:tc>
        <w:tc>
          <w:tcPr>
            <w:tcW w:w="1229" w:type="dxa"/>
          </w:tcPr>
          <w:p w14:paraId="07AEE2C6" w14:textId="7D2EE2F1" w:rsidR="00B8122C" w:rsidRDefault="00B8122C" w:rsidP="00106143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3202EB62" w14:textId="19803CC5" w:rsidR="003A567B" w:rsidRDefault="003A567B" w:rsidP="003A567B"/>
    <w:p w14:paraId="67A80BEF" w14:textId="34DEBCC5" w:rsidR="00504F29" w:rsidRDefault="00504F29" w:rsidP="003A567B"/>
    <w:p w14:paraId="5FFCAF73" w14:textId="7BE3BF77" w:rsidR="00504F29" w:rsidRDefault="00504F29" w:rsidP="003A567B"/>
    <w:p w14:paraId="6B353FA0" w14:textId="74D6BFA7" w:rsidR="00504F29" w:rsidRDefault="00504F29" w:rsidP="003A567B"/>
    <w:p w14:paraId="6D836479" w14:textId="64B26B11" w:rsidR="00504F29" w:rsidRDefault="00504F29" w:rsidP="003A567B"/>
    <w:p w14:paraId="2BC267C8" w14:textId="5C14401E" w:rsidR="00504F29" w:rsidRDefault="00504F29" w:rsidP="003A567B"/>
    <w:p w14:paraId="0FEC9E49" w14:textId="038112C4" w:rsidR="00504F29" w:rsidRDefault="00504F29" w:rsidP="003A567B"/>
    <w:p w14:paraId="09B99E2E" w14:textId="30F60E4C" w:rsidR="00504F29" w:rsidRDefault="00504F29" w:rsidP="003A567B"/>
    <w:p w14:paraId="6A8F4D4D" w14:textId="16957F0F" w:rsidR="00504F29" w:rsidRDefault="00504F29" w:rsidP="003A567B"/>
    <w:p w14:paraId="00380E23" w14:textId="01830439" w:rsidR="00504F29" w:rsidRDefault="00504F29" w:rsidP="003A567B"/>
    <w:p w14:paraId="1A45B855" w14:textId="7FBD4A83" w:rsidR="00504F29" w:rsidRDefault="00504F29" w:rsidP="003A567B"/>
    <w:p w14:paraId="1BE07A81" w14:textId="0DC86488" w:rsidR="00504F29" w:rsidRDefault="00504F29" w:rsidP="003A567B"/>
    <w:p w14:paraId="5BC57BB0" w14:textId="4226F750" w:rsidR="00504F29" w:rsidRDefault="00504F29" w:rsidP="003A567B"/>
    <w:p w14:paraId="6BEA92E0" w14:textId="21117AE9" w:rsidR="00504F29" w:rsidRDefault="00504F29" w:rsidP="003A567B"/>
    <w:p w14:paraId="36A506E6" w14:textId="74067F9E" w:rsidR="00504F29" w:rsidRDefault="00504F29" w:rsidP="003A567B"/>
    <w:p w14:paraId="385AB6FA" w14:textId="0B2A61ED" w:rsidR="00504F29" w:rsidRDefault="00504F29" w:rsidP="003A567B"/>
    <w:p w14:paraId="73FB710D" w14:textId="39E0F7D4" w:rsidR="00504F29" w:rsidRDefault="00504F29" w:rsidP="00504F29">
      <w:pPr>
        <w:pStyle w:val="Kop2"/>
      </w:pPr>
      <w:bookmarkStart w:id="3" w:name="_Toc55383134"/>
      <w:r>
        <w:lastRenderedPageBreak/>
        <w:t>Paginaontwerp</w:t>
      </w:r>
      <w:bookmarkEnd w:id="3"/>
    </w:p>
    <w:p w14:paraId="7C2FE75C" w14:textId="45A990B6" w:rsidR="007D4290" w:rsidRDefault="00224CCE" w:rsidP="007D4290">
      <w:pPr>
        <w:pStyle w:val="Kop3"/>
        <w:rPr>
          <w:sz w:val="22"/>
          <w:szCs w:val="22"/>
        </w:rPr>
      </w:pPr>
      <w:bookmarkStart w:id="4" w:name="_Toc55383135"/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1B89700" wp14:editId="77C904DA">
            <wp:simplePos x="0" y="0"/>
            <wp:positionH relativeFrom="column">
              <wp:posOffset>3096296</wp:posOffset>
            </wp:positionH>
            <wp:positionV relativeFrom="paragraph">
              <wp:posOffset>312719</wp:posOffset>
            </wp:positionV>
            <wp:extent cx="2875915" cy="1983740"/>
            <wp:effectExtent l="0" t="0" r="635" b="0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290">
        <w:rPr>
          <w:noProof/>
        </w:rPr>
        <w:drawing>
          <wp:anchor distT="0" distB="0" distL="114300" distR="114300" simplePos="0" relativeHeight="251660288" behindDoc="0" locked="0" layoutInCell="1" allowOverlap="1" wp14:anchorId="069FFBC7" wp14:editId="0B0A1530">
            <wp:simplePos x="0" y="0"/>
            <wp:positionH relativeFrom="column">
              <wp:posOffset>42545</wp:posOffset>
            </wp:positionH>
            <wp:positionV relativeFrom="paragraph">
              <wp:posOffset>321945</wp:posOffset>
            </wp:positionV>
            <wp:extent cx="2907030" cy="1974215"/>
            <wp:effectExtent l="0" t="0" r="7620" b="6985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290" w:rsidRPr="007D4290">
        <w:rPr>
          <w:sz w:val="22"/>
          <w:szCs w:val="22"/>
        </w:rPr>
        <w:t>homepagina</w:t>
      </w:r>
      <w:r>
        <w:rPr>
          <w:sz w:val="22"/>
          <w:szCs w:val="22"/>
        </w:rPr>
        <w:t xml:space="preserve"> en assortiment</w:t>
      </w:r>
      <w:bookmarkEnd w:id="4"/>
    </w:p>
    <w:p w14:paraId="381C1965" w14:textId="042C27CB" w:rsidR="007D4290" w:rsidRDefault="007D4290" w:rsidP="007D4290"/>
    <w:p w14:paraId="2C769623" w14:textId="5B463D83" w:rsidR="007D4290" w:rsidRDefault="00224CCE" w:rsidP="00224CCE">
      <w:pPr>
        <w:pStyle w:val="Kop2"/>
      </w:pPr>
      <w:bookmarkStart w:id="5" w:name="_Toc55383136"/>
      <w:r>
        <w:t>Formulierontwerp</w:t>
      </w:r>
      <w:bookmarkEnd w:id="5"/>
    </w:p>
    <w:p w14:paraId="127B1BF8" w14:textId="17ECBAF5" w:rsidR="00224CCE" w:rsidRDefault="00224CCE" w:rsidP="00224CCE">
      <w:pPr>
        <w:pStyle w:val="Kop3"/>
      </w:pPr>
      <w:bookmarkStart w:id="6" w:name="_Toc55383137"/>
      <w:r>
        <w:rPr>
          <w:noProof/>
        </w:rPr>
        <w:drawing>
          <wp:anchor distT="0" distB="0" distL="114300" distR="114300" simplePos="0" relativeHeight="251664384" behindDoc="0" locked="0" layoutInCell="1" allowOverlap="1" wp14:anchorId="5B51BDA0" wp14:editId="010E69C0">
            <wp:simplePos x="0" y="0"/>
            <wp:positionH relativeFrom="column">
              <wp:posOffset>-123190</wp:posOffset>
            </wp:positionH>
            <wp:positionV relativeFrom="paragraph">
              <wp:posOffset>339090</wp:posOffset>
            </wp:positionV>
            <wp:extent cx="3142615" cy="2286000"/>
            <wp:effectExtent l="0" t="0" r="635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9C8F93" wp14:editId="5103C1D8">
            <wp:simplePos x="0" y="0"/>
            <wp:positionH relativeFrom="column">
              <wp:posOffset>3096092</wp:posOffset>
            </wp:positionH>
            <wp:positionV relativeFrom="paragraph">
              <wp:posOffset>339090</wp:posOffset>
            </wp:positionV>
            <wp:extent cx="3099435" cy="2286000"/>
            <wp:effectExtent l="0" t="0" r="5715" b="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Registreren en inloge</w:t>
      </w:r>
      <w:r>
        <w:t>n</w:t>
      </w:r>
      <w:bookmarkEnd w:id="6"/>
    </w:p>
    <w:p w14:paraId="779A78C7" w14:textId="78A03BF0" w:rsidR="007D4290" w:rsidRDefault="00224CCE" w:rsidP="00224CCE">
      <w:pPr>
        <w:pStyle w:val="Kop3"/>
      </w:pPr>
      <w:bookmarkStart w:id="7" w:name="_Toc55383138"/>
      <w:r>
        <w:rPr>
          <w:noProof/>
        </w:rPr>
        <w:drawing>
          <wp:anchor distT="0" distB="0" distL="114300" distR="114300" simplePos="0" relativeHeight="251665408" behindDoc="0" locked="0" layoutInCell="1" allowOverlap="1" wp14:anchorId="56FDEBFC" wp14:editId="2C525156">
            <wp:simplePos x="0" y="0"/>
            <wp:positionH relativeFrom="column">
              <wp:posOffset>-121357</wp:posOffset>
            </wp:positionH>
            <wp:positionV relativeFrom="paragraph">
              <wp:posOffset>2623820</wp:posOffset>
            </wp:positionV>
            <wp:extent cx="3091330" cy="2268747"/>
            <wp:effectExtent l="0" t="0" r="0" b="0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30" cy="226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Bestel pagina</w:t>
      </w:r>
      <w:bookmarkEnd w:id="7"/>
    </w:p>
    <w:p w14:paraId="6A678818" w14:textId="362857EE" w:rsidR="00224CCE" w:rsidRDefault="00224CCE" w:rsidP="00224CCE"/>
    <w:p w14:paraId="44C2151C" w14:textId="20156D61" w:rsidR="00224CCE" w:rsidRDefault="00224CCE" w:rsidP="00224CCE"/>
    <w:p w14:paraId="7111F016" w14:textId="583471A1" w:rsidR="00224CCE" w:rsidRDefault="00224CCE" w:rsidP="00224CCE"/>
    <w:p w14:paraId="6EF80E38" w14:textId="3D46674A" w:rsidR="00224CCE" w:rsidRDefault="00224CCE" w:rsidP="00224CCE"/>
    <w:p w14:paraId="50F55FEB" w14:textId="706D92A2" w:rsidR="00224CCE" w:rsidRDefault="00224CCE" w:rsidP="00224CCE"/>
    <w:p w14:paraId="369F5001" w14:textId="18CD19A5" w:rsidR="00224CCE" w:rsidRDefault="00224CCE" w:rsidP="00224CCE"/>
    <w:p w14:paraId="0F5D9C45" w14:textId="1540C7EE" w:rsidR="00224CCE" w:rsidRDefault="00224CCE" w:rsidP="00224CCE"/>
    <w:p w14:paraId="7142A629" w14:textId="24ED75A5" w:rsidR="00224CCE" w:rsidRDefault="00224CCE" w:rsidP="00224CCE"/>
    <w:p w14:paraId="44C7136F" w14:textId="244150A8" w:rsidR="00224CCE" w:rsidRDefault="00224CCE" w:rsidP="00224CCE"/>
    <w:p w14:paraId="78C013DF" w14:textId="7BC73FDA" w:rsidR="00224CCE" w:rsidRDefault="00224CCE" w:rsidP="00224CCE"/>
    <w:p w14:paraId="25E9997D" w14:textId="0DB21DAA" w:rsidR="00224CCE" w:rsidRDefault="00224CCE" w:rsidP="00224CCE"/>
    <w:p w14:paraId="0528C0A7" w14:textId="28295363" w:rsidR="00224CCE" w:rsidRDefault="00224CCE" w:rsidP="00224CCE">
      <w:pPr>
        <w:pStyle w:val="Kop3"/>
      </w:pPr>
      <w:bookmarkStart w:id="8" w:name="_Toc55383139"/>
      <w:r>
        <w:lastRenderedPageBreak/>
        <w:t>waarde formulier</w:t>
      </w:r>
      <w:bookmarkEnd w:id="8"/>
    </w:p>
    <w:tbl>
      <w:tblPr>
        <w:tblStyle w:val="Rastertabel3-Accent2"/>
        <w:tblW w:w="0" w:type="auto"/>
        <w:tblLook w:val="04A0" w:firstRow="1" w:lastRow="0" w:firstColumn="1" w:lastColumn="0" w:noHBand="0" w:noVBand="1"/>
      </w:tblPr>
      <w:tblGrid>
        <w:gridCol w:w="1655"/>
        <w:gridCol w:w="1205"/>
        <w:gridCol w:w="1240"/>
        <w:gridCol w:w="1229"/>
        <w:gridCol w:w="1200"/>
        <w:gridCol w:w="1246"/>
        <w:gridCol w:w="1251"/>
      </w:tblGrid>
      <w:tr w:rsidR="00571127" w14:paraId="41900C8A" w14:textId="77777777" w:rsidTr="00571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25948F1" w14:textId="3B3C53A6" w:rsidR="00224CCE" w:rsidRDefault="00224CCE" w:rsidP="00224CCE">
            <w:pPr>
              <w:ind w:left="0"/>
            </w:pPr>
            <w:r>
              <w:t>Product</w:t>
            </w:r>
          </w:p>
        </w:tc>
        <w:tc>
          <w:tcPr>
            <w:tcW w:w="1205" w:type="dxa"/>
          </w:tcPr>
          <w:p w14:paraId="064FFC1B" w14:textId="7D2703C1" w:rsidR="00224CCE" w:rsidRDefault="00224CCE" w:rsidP="00224CC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0" w:type="dxa"/>
          </w:tcPr>
          <w:p w14:paraId="458744EA" w14:textId="2A9F697D" w:rsidR="00224CCE" w:rsidRDefault="00ED0CDB" w:rsidP="00224CC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Merk</w:t>
            </w:r>
          </w:p>
        </w:tc>
        <w:tc>
          <w:tcPr>
            <w:tcW w:w="1229" w:type="dxa"/>
          </w:tcPr>
          <w:p w14:paraId="716BAC2E" w14:textId="08BA49CD" w:rsidR="00224CCE" w:rsidRDefault="00571127" w:rsidP="00224CC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</w:t>
            </w:r>
          </w:p>
        </w:tc>
        <w:tc>
          <w:tcPr>
            <w:tcW w:w="1200" w:type="dxa"/>
          </w:tcPr>
          <w:p w14:paraId="4AB9657C" w14:textId="23452778" w:rsidR="00224CCE" w:rsidRDefault="00ED0CDB" w:rsidP="00224CC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571127">
              <w:t>rijs</w:t>
            </w:r>
          </w:p>
        </w:tc>
        <w:tc>
          <w:tcPr>
            <w:tcW w:w="1246" w:type="dxa"/>
          </w:tcPr>
          <w:p w14:paraId="45771ACA" w14:textId="2FCE0525" w:rsidR="00224CCE" w:rsidRDefault="00571127" w:rsidP="00224CC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inkoop</w:t>
            </w:r>
          </w:p>
        </w:tc>
        <w:tc>
          <w:tcPr>
            <w:tcW w:w="1251" w:type="dxa"/>
          </w:tcPr>
          <w:p w14:paraId="054BA1EF" w14:textId="531E66D8" w:rsidR="00224CCE" w:rsidRDefault="00571127" w:rsidP="00224CC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Waarde </w:t>
            </w:r>
            <w:r>
              <w:t>ver</w:t>
            </w:r>
            <w:r>
              <w:t>koop</w:t>
            </w:r>
          </w:p>
        </w:tc>
      </w:tr>
      <w:tr w:rsidR="00571127" w14:paraId="3B5AABD2" w14:textId="77777777" w:rsidTr="0057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7"/>
          </w:tcPr>
          <w:p w14:paraId="21D67531" w14:textId="306F9A2D" w:rsidR="00571127" w:rsidRPr="00571127" w:rsidRDefault="00571127" w:rsidP="00571127">
            <w:pPr>
              <w:ind w:left="0"/>
              <w:jc w:val="left"/>
              <w:rPr>
                <w:b/>
                <w:bCs/>
              </w:rPr>
            </w:pPr>
            <w:r w:rsidRPr="00571127">
              <w:rPr>
                <w:b/>
                <w:bCs/>
              </w:rPr>
              <w:t>Locatie Rotterdam</w:t>
            </w:r>
          </w:p>
        </w:tc>
      </w:tr>
      <w:tr w:rsidR="00224CCE" w14:paraId="16CDCDF7" w14:textId="77777777" w:rsidTr="00571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207E7B05" w14:textId="4C5D974A" w:rsidR="00224CCE" w:rsidRDefault="00571127" w:rsidP="00571127">
            <w:pPr>
              <w:ind w:left="0"/>
              <w:jc w:val="left"/>
            </w:pPr>
            <w:r>
              <w:t>Boormachine</w:t>
            </w:r>
          </w:p>
        </w:tc>
        <w:tc>
          <w:tcPr>
            <w:tcW w:w="1205" w:type="dxa"/>
          </w:tcPr>
          <w:p w14:paraId="2F423F97" w14:textId="31AF8F7D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1B8E565B" w14:textId="3DDBBB5C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14:paraId="3E939403" w14:textId="215E6880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3EA1FE59" w14:textId="24BA7D1C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6" w:type="dxa"/>
          </w:tcPr>
          <w:p w14:paraId="67A76C34" w14:textId="77777777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1CEEF8DC" w14:textId="77777777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127" w14:paraId="26BDCEE2" w14:textId="77777777" w:rsidTr="0057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0633F7D" w14:textId="4E99A795" w:rsidR="00224CCE" w:rsidRDefault="00571127" w:rsidP="00571127">
            <w:pPr>
              <w:ind w:left="0"/>
              <w:jc w:val="left"/>
            </w:pPr>
            <w:r>
              <w:t>Verstekzaag</w:t>
            </w:r>
          </w:p>
        </w:tc>
        <w:tc>
          <w:tcPr>
            <w:tcW w:w="1205" w:type="dxa"/>
          </w:tcPr>
          <w:p w14:paraId="2A87988B" w14:textId="11248BD3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2EF3E955" w14:textId="3010D768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14:paraId="5E4B3DBD" w14:textId="76798C86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078C7007" w14:textId="37208ACC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</w:tcPr>
          <w:p w14:paraId="31B27364" w14:textId="77777777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26019BAC" w14:textId="77777777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4CCE" w14:paraId="1926A12B" w14:textId="77777777" w:rsidTr="00571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AB66CD2" w14:textId="29DBB68A" w:rsidR="00224CCE" w:rsidRDefault="00571127" w:rsidP="00571127">
            <w:pPr>
              <w:ind w:left="0"/>
              <w:jc w:val="left"/>
            </w:pPr>
            <w:r>
              <w:t>Schuurmachine</w:t>
            </w:r>
          </w:p>
        </w:tc>
        <w:tc>
          <w:tcPr>
            <w:tcW w:w="1205" w:type="dxa"/>
          </w:tcPr>
          <w:p w14:paraId="2379A163" w14:textId="485CE969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0C31186D" w14:textId="22022BF4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14:paraId="5282CFAF" w14:textId="31E464F7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7F664E5A" w14:textId="4214C55D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6" w:type="dxa"/>
          </w:tcPr>
          <w:p w14:paraId="12D8D479" w14:textId="77777777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235BF083" w14:textId="77777777" w:rsidR="00224CCE" w:rsidRDefault="00224CCE" w:rsidP="00224CC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1127" w14:paraId="0FA6FB4F" w14:textId="77777777" w:rsidTr="004A2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9" w:type="dxa"/>
            <w:gridSpan w:val="5"/>
          </w:tcPr>
          <w:p w14:paraId="720291A3" w14:textId="58580724" w:rsidR="00571127" w:rsidRDefault="00571127" w:rsidP="00224CCE">
            <w:pPr>
              <w:ind w:left="0"/>
            </w:pPr>
            <w:r>
              <w:t>Totaal locatie</w:t>
            </w:r>
          </w:p>
        </w:tc>
        <w:tc>
          <w:tcPr>
            <w:tcW w:w="1246" w:type="dxa"/>
          </w:tcPr>
          <w:p w14:paraId="6799FDF1" w14:textId="77777777" w:rsidR="00571127" w:rsidRDefault="00571127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19AFFDC4" w14:textId="77777777" w:rsidR="00571127" w:rsidRDefault="00571127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127" w14:paraId="41886A4D" w14:textId="77777777" w:rsidTr="00571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7"/>
          </w:tcPr>
          <w:p w14:paraId="029FA4F8" w14:textId="676ABF05" w:rsidR="00571127" w:rsidRPr="00571127" w:rsidRDefault="00571127" w:rsidP="00571127">
            <w:pPr>
              <w:ind w:left="0"/>
              <w:jc w:val="left"/>
              <w:rPr>
                <w:b/>
                <w:bCs/>
              </w:rPr>
            </w:pPr>
            <w:r w:rsidRPr="00571127">
              <w:rPr>
                <w:b/>
                <w:bCs/>
              </w:rPr>
              <w:t>Locatie Amsterdam</w:t>
            </w:r>
          </w:p>
        </w:tc>
      </w:tr>
      <w:tr w:rsidR="00571127" w14:paraId="3EB1785E" w14:textId="77777777" w:rsidTr="0057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2962EC42" w14:textId="34BF8439" w:rsidR="00224CCE" w:rsidRDefault="00571127" w:rsidP="00571127">
            <w:pPr>
              <w:ind w:left="0"/>
              <w:jc w:val="left"/>
            </w:pPr>
            <w:r>
              <w:t>Alleszuiger</w:t>
            </w:r>
          </w:p>
        </w:tc>
        <w:tc>
          <w:tcPr>
            <w:tcW w:w="1205" w:type="dxa"/>
          </w:tcPr>
          <w:p w14:paraId="530E7A1D" w14:textId="00316C39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6D6F9814" w14:textId="72ECC43E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14:paraId="6D2A2688" w14:textId="2F733CB5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05152592" w14:textId="77777777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</w:tcPr>
          <w:p w14:paraId="174F16C0" w14:textId="77777777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50288CE1" w14:textId="77777777" w:rsidR="00224CCE" w:rsidRDefault="00224CCE" w:rsidP="00224CC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1127" w14:paraId="48CDB143" w14:textId="77777777" w:rsidTr="00571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6385D1" w14:textId="6708C41D" w:rsidR="00571127" w:rsidRDefault="00571127" w:rsidP="00571127">
            <w:pPr>
              <w:ind w:left="0"/>
              <w:jc w:val="left"/>
            </w:pPr>
            <w:r>
              <w:t>Boormachine</w:t>
            </w:r>
          </w:p>
        </w:tc>
        <w:tc>
          <w:tcPr>
            <w:tcW w:w="1205" w:type="dxa"/>
          </w:tcPr>
          <w:p w14:paraId="3A116A55" w14:textId="73F1428F" w:rsidR="00571127" w:rsidRDefault="00571127" w:rsidP="0057112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49291CB0" w14:textId="7ED2B185" w:rsidR="00571127" w:rsidRDefault="00571127" w:rsidP="0057112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14:paraId="493E75A9" w14:textId="501633EB" w:rsidR="00571127" w:rsidRDefault="00571127" w:rsidP="0057112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7C34B98B" w14:textId="03117731" w:rsidR="00571127" w:rsidRDefault="00571127" w:rsidP="0057112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6" w:type="dxa"/>
          </w:tcPr>
          <w:p w14:paraId="0DBF11F2" w14:textId="77777777" w:rsidR="00571127" w:rsidRDefault="00571127" w:rsidP="0057112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76201B8C" w14:textId="77777777" w:rsidR="00571127" w:rsidRDefault="00571127" w:rsidP="0057112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250" w14:paraId="5CEB1B64" w14:textId="77777777" w:rsidTr="0057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2B5DD7B" w14:textId="68DF8C8C" w:rsidR="00324250" w:rsidRDefault="00324250" w:rsidP="00324250">
            <w:pPr>
              <w:ind w:left="0"/>
              <w:jc w:val="left"/>
            </w:pPr>
            <w:r>
              <w:t>Schuurmachine</w:t>
            </w:r>
          </w:p>
        </w:tc>
        <w:tc>
          <w:tcPr>
            <w:tcW w:w="1205" w:type="dxa"/>
          </w:tcPr>
          <w:p w14:paraId="05FE9007" w14:textId="62FA380F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14:paraId="11E815F1" w14:textId="7F510A04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14:paraId="0F9E7746" w14:textId="76463AF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4D527F29" w14:textId="099362E9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6" w:type="dxa"/>
          </w:tcPr>
          <w:p w14:paraId="70E533B7" w14:textId="7777777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23FDDBEF" w14:textId="7777777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250" w14:paraId="72E36206" w14:textId="77777777" w:rsidTr="00106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9" w:type="dxa"/>
            <w:gridSpan w:val="5"/>
          </w:tcPr>
          <w:p w14:paraId="74980CDC" w14:textId="77777777" w:rsidR="00324250" w:rsidRDefault="00324250" w:rsidP="00324250">
            <w:pPr>
              <w:ind w:left="0"/>
            </w:pPr>
            <w:r>
              <w:t>Totaal locatie</w:t>
            </w:r>
          </w:p>
        </w:tc>
        <w:tc>
          <w:tcPr>
            <w:tcW w:w="1246" w:type="dxa"/>
          </w:tcPr>
          <w:p w14:paraId="08325148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0D64E64A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250" w14:paraId="034F664D" w14:textId="77777777" w:rsidTr="00571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9" w:type="dxa"/>
            <w:gridSpan w:val="5"/>
          </w:tcPr>
          <w:p w14:paraId="1834626A" w14:textId="3B337C73" w:rsidR="00324250" w:rsidRDefault="00324250" w:rsidP="00324250">
            <w:pPr>
              <w:ind w:left="0"/>
            </w:pPr>
            <w:r>
              <w:t>Eindtotaal</w:t>
            </w:r>
          </w:p>
        </w:tc>
        <w:tc>
          <w:tcPr>
            <w:tcW w:w="1246" w:type="dxa"/>
          </w:tcPr>
          <w:p w14:paraId="2CB03515" w14:textId="7777777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1" w:type="dxa"/>
          </w:tcPr>
          <w:p w14:paraId="7EF11F6C" w14:textId="7777777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70B84F" w14:textId="59646689" w:rsidR="00224CCE" w:rsidRDefault="00324250" w:rsidP="00324250">
      <w:pPr>
        <w:pStyle w:val="Kop3"/>
      </w:pPr>
      <w:bookmarkStart w:id="9" w:name="_Toc55383140"/>
      <w:r>
        <w:t>bestellijst</w:t>
      </w:r>
      <w:bookmarkEnd w:id="9"/>
    </w:p>
    <w:tbl>
      <w:tblPr>
        <w:tblStyle w:val="Rastertabel3-Accent2"/>
        <w:tblW w:w="0" w:type="auto"/>
        <w:tblInd w:w="5" w:type="dxa"/>
        <w:tblLook w:val="04A0" w:firstRow="1" w:lastRow="0" w:firstColumn="1" w:lastColumn="0" w:noHBand="0" w:noVBand="1"/>
      </w:tblPr>
      <w:tblGrid>
        <w:gridCol w:w="1803"/>
        <w:gridCol w:w="1174"/>
        <w:gridCol w:w="1985"/>
        <w:gridCol w:w="1984"/>
        <w:gridCol w:w="2070"/>
      </w:tblGrid>
      <w:tr w:rsidR="00324250" w14:paraId="7B09587E" w14:textId="77777777" w:rsidTr="00324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3DEBCE28" w14:textId="49B7C5BD" w:rsidR="00324250" w:rsidRDefault="00324250" w:rsidP="00324250">
            <w:pPr>
              <w:ind w:left="0"/>
            </w:pPr>
            <w:r>
              <w:t>Product</w:t>
            </w:r>
          </w:p>
        </w:tc>
        <w:tc>
          <w:tcPr>
            <w:tcW w:w="1174" w:type="dxa"/>
          </w:tcPr>
          <w:p w14:paraId="1A50A169" w14:textId="2CF8FEB9" w:rsidR="00324250" w:rsidRDefault="00324250" w:rsidP="0032425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85" w:type="dxa"/>
          </w:tcPr>
          <w:p w14:paraId="224CFA8F" w14:textId="79976777" w:rsidR="00324250" w:rsidRDefault="00ED0CDB" w:rsidP="0032425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Merk</w:t>
            </w:r>
          </w:p>
        </w:tc>
        <w:tc>
          <w:tcPr>
            <w:tcW w:w="1984" w:type="dxa"/>
          </w:tcPr>
          <w:p w14:paraId="7E350960" w14:textId="7CA1ACBE" w:rsidR="00324250" w:rsidRDefault="00324250" w:rsidP="0032425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Minimumaantal</w:t>
            </w:r>
          </w:p>
        </w:tc>
        <w:tc>
          <w:tcPr>
            <w:tcW w:w="2070" w:type="dxa"/>
          </w:tcPr>
          <w:p w14:paraId="53B5A860" w14:textId="3E62543A" w:rsidR="00324250" w:rsidRDefault="00324250" w:rsidP="0032425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 te bestellen</w:t>
            </w:r>
          </w:p>
        </w:tc>
      </w:tr>
      <w:tr w:rsidR="00324250" w14:paraId="394A45A2" w14:textId="77777777" w:rsidTr="0032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6ED69620" w14:textId="6F63EF97" w:rsidR="00324250" w:rsidRPr="00324250" w:rsidRDefault="00324250" w:rsidP="00324250">
            <w:pPr>
              <w:ind w:left="0"/>
              <w:jc w:val="left"/>
              <w:rPr>
                <w:b/>
                <w:bCs/>
              </w:rPr>
            </w:pPr>
            <w:r w:rsidRPr="00324250">
              <w:rPr>
                <w:b/>
                <w:bCs/>
              </w:rPr>
              <w:t>Locatie Rotterdam</w:t>
            </w:r>
          </w:p>
        </w:tc>
      </w:tr>
      <w:tr w:rsidR="00324250" w14:paraId="4DAF185A" w14:textId="77777777" w:rsidTr="0032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5E2301" w14:textId="52AF087C" w:rsidR="00324250" w:rsidRDefault="00324250" w:rsidP="00324250">
            <w:pPr>
              <w:ind w:left="0"/>
              <w:jc w:val="left"/>
            </w:pPr>
            <w:r>
              <w:t>verstekzaag</w:t>
            </w:r>
          </w:p>
        </w:tc>
        <w:tc>
          <w:tcPr>
            <w:tcW w:w="1174" w:type="dxa"/>
          </w:tcPr>
          <w:p w14:paraId="4371BE52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D9F2B6C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E51D40E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44106D0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250" w14:paraId="53F2C59F" w14:textId="77777777" w:rsidTr="00DE2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711BD622" w14:textId="04A841DB" w:rsidR="00324250" w:rsidRPr="00324250" w:rsidRDefault="00324250" w:rsidP="00324250">
            <w:pPr>
              <w:ind w:left="0"/>
              <w:jc w:val="left"/>
              <w:rPr>
                <w:b/>
                <w:bCs/>
              </w:rPr>
            </w:pPr>
            <w:r w:rsidRPr="00324250">
              <w:rPr>
                <w:b/>
                <w:bCs/>
              </w:rPr>
              <w:t>Locatie Amsterdam</w:t>
            </w:r>
          </w:p>
        </w:tc>
      </w:tr>
      <w:tr w:rsidR="00324250" w14:paraId="6CB7FC2F" w14:textId="77777777" w:rsidTr="0032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943490" w14:textId="413127EE" w:rsidR="00324250" w:rsidRDefault="00324250" w:rsidP="00324250">
            <w:pPr>
              <w:ind w:left="0"/>
              <w:jc w:val="left"/>
            </w:pPr>
            <w:r>
              <w:t>Alleszuiger</w:t>
            </w:r>
          </w:p>
        </w:tc>
        <w:tc>
          <w:tcPr>
            <w:tcW w:w="1174" w:type="dxa"/>
          </w:tcPr>
          <w:p w14:paraId="07B13CF3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7BF871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FF6C96F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99AA4FA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250" w14:paraId="22D25D40" w14:textId="77777777" w:rsidTr="0032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9529075" w14:textId="15D5A6E9" w:rsidR="00324250" w:rsidRDefault="00324250" w:rsidP="00324250">
            <w:pPr>
              <w:ind w:left="0"/>
              <w:jc w:val="left"/>
            </w:pPr>
            <w:r>
              <w:t>Boormachine</w:t>
            </w:r>
          </w:p>
        </w:tc>
        <w:tc>
          <w:tcPr>
            <w:tcW w:w="1174" w:type="dxa"/>
          </w:tcPr>
          <w:p w14:paraId="1F7CBC3C" w14:textId="7777777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F4E1A93" w14:textId="7777777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25E2589" w14:textId="7777777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0D2D216" w14:textId="77777777" w:rsidR="00324250" w:rsidRDefault="00324250" w:rsidP="0032425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250" w14:paraId="2A182DF2" w14:textId="77777777" w:rsidTr="0032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50301F" w14:textId="4070FD21" w:rsidR="00324250" w:rsidRDefault="00324250" w:rsidP="00324250">
            <w:pPr>
              <w:ind w:left="0"/>
              <w:jc w:val="left"/>
            </w:pPr>
            <w:r>
              <w:t>Schuurmachine</w:t>
            </w:r>
          </w:p>
        </w:tc>
        <w:tc>
          <w:tcPr>
            <w:tcW w:w="1174" w:type="dxa"/>
          </w:tcPr>
          <w:p w14:paraId="4E53073A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249208C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A728AF4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749824B" w14:textId="77777777" w:rsidR="00324250" w:rsidRDefault="00324250" w:rsidP="0032425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BE7646" w14:textId="6BD743BF" w:rsidR="00324250" w:rsidRDefault="00324250" w:rsidP="00324250">
      <w:pPr>
        <w:pStyle w:val="Kop3"/>
      </w:pPr>
      <w:bookmarkStart w:id="10" w:name="_Toc55383141"/>
      <w:r>
        <w:t>Voorraad</w:t>
      </w:r>
      <w:bookmarkEnd w:id="10"/>
    </w:p>
    <w:tbl>
      <w:tblPr>
        <w:tblStyle w:val="Rastertabel3-Accent2"/>
        <w:tblW w:w="0" w:type="auto"/>
        <w:tblInd w:w="5" w:type="dxa"/>
        <w:tblLook w:val="04A0" w:firstRow="1" w:lastRow="0" w:firstColumn="1" w:lastColumn="0" w:noHBand="0" w:noVBand="1"/>
      </w:tblPr>
      <w:tblGrid>
        <w:gridCol w:w="1655"/>
        <w:gridCol w:w="1202"/>
        <w:gridCol w:w="1239"/>
        <w:gridCol w:w="1227"/>
        <w:gridCol w:w="1198"/>
        <w:gridCol w:w="1245"/>
        <w:gridCol w:w="1250"/>
      </w:tblGrid>
      <w:tr w:rsidR="00324250" w14:paraId="1CAE6DD4" w14:textId="77777777" w:rsidTr="00324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4CF46E36" w14:textId="77777777" w:rsidR="00324250" w:rsidRDefault="00324250" w:rsidP="00106143">
            <w:pPr>
              <w:ind w:left="0"/>
            </w:pPr>
            <w:r>
              <w:t>Product</w:t>
            </w:r>
          </w:p>
        </w:tc>
        <w:tc>
          <w:tcPr>
            <w:tcW w:w="1202" w:type="dxa"/>
          </w:tcPr>
          <w:p w14:paraId="5834E00A" w14:textId="77777777" w:rsidR="00324250" w:rsidRDefault="00324250" w:rsidP="0010614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39" w:type="dxa"/>
          </w:tcPr>
          <w:p w14:paraId="7F83B1FA" w14:textId="6FDFFEB0" w:rsidR="00324250" w:rsidRDefault="00ED0CDB" w:rsidP="0010614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Merk</w:t>
            </w:r>
          </w:p>
        </w:tc>
        <w:tc>
          <w:tcPr>
            <w:tcW w:w="1227" w:type="dxa"/>
          </w:tcPr>
          <w:p w14:paraId="7A4FB58F" w14:textId="77777777" w:rsidR="00324250" w:rsidRDefault="00324250" w:rsidP="0010614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Aantal</w:t>
            </w:r>
          </w:p>
        </w:tc>
        <w:tc>
          <w:tcPr>
            <w:tcW w:w="1198" w:type="dxa"/>
          </w:tcPr>
          <w:p w14:paraId="5EF524F6" w14:textId="5D9E7B2E" w:rsidR="00324250" w:rsidRDefault="00ED0CDB" w:rsidP="0010614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324250">
              <w:t>rijs</w:t>
            </w:r>
          </w:p>
        </w:tc>
        <w:tc>
          <w:tcPr>
            <w:tcW w:w="1245" w:type="dxa"/>
          </w:tcPr>
          <w:p w14:paraId="7D97CE80" w14:textId="77777777" w:rsidR="00324250" w:rsidRDefault="00324250" w:rsidP="0010614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inkoop</w:t>
            </w:r>
          </w:p>
        </w:tc>
        <w:tc>
          <w:tcPr>
            <w:tcW w:w="1250" w:type="dxa"/>
          </w:tcPr>
          <w:p w14:paraId="43D9FC3C" w14:textId="77777777" w:rsidR="00324250" w:rsidRDefault="00324250" w:rsidP="0010614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verkoop</w:t>
            </w:r>
          </w:p>
        </w:tc>
      </w:tr>
      <w:tr w:rsidR="00324250" w:rsidRPr="00571127" w14:paraId="35555FFC" w14:textId="77777777" w:rsidTr="0032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14:paraId="6AB8244C" w14:textId="77777777" w:rsidR="00324250" w:rsidRPr="00571127" w:rsidRDefault="00324250" w:rsidP="00106143">
            <w:pPr>
              <w:ind w:left="0"/>
              <w:jc w:val="left"/>
              <w:rPr>
                <w:b/>
                <w:bCs/>
              </w:rPr>
            </w:pPr>
            <w:r w:rsidRPr="00571127">
              <w:rPr>
                <w:b/>
                <w:bCs/>
              </w:rPr>
              <w:t>Locatie Rotterdam</w:t>
            </w:r>
          </w:p>
        </w:tc>
      </w:tr>
      <w:tr w:rsidR="00324250" w14:paraId="29CD2AAE" w14:textId="77777777" w:rsidTr="0032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2750215D" w14:textId="77777777" w:rsidR="00324250" w:rsidRDefault="00324250" w:rsidP="00106143">
            <w:pPr>
              <w:ind w:left="0"/>
              <w:jc w:val="left"/>
            </w:pPr>
            <w:r>
              <w:t>Boormachine</w:t>
            </w:r>
          </w:p>
        </w:tc>
        <w:tc>
          <w:tcPr>
            <w:tcW w:w="1202" w:type="dxa"/>
          </w:tcPr>
          <w:p w14:paraId="481CA5F5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9" w:type="dxa"/>
          </w:tcPr>
          <w:p w14:paraId="0E177230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3484482C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51D18451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6DCE0A70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147363ED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250" w14:paraId="629D6962" w14:textId="77777777" w:rsidTr="0032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EB15CD" w14:textId="77777777" w:rsidR="00324250" w:rsidRDefault="00324250" w:rsidP="00106143">
            <w:pPr>
              <w:ind w:left="0"/>
              <w:jc w:val="left"/>
            </w:pPr>
            <w:r>
              <w:t>Verstekzaag</w:t>
            </w:r>
          </w:p>
        </w:tc>
        <w:tc>
          <w:tcPr>
            <w:tcW w:w="1202" w:type="dxa"/>
          </w:tcPr>
          <w:p w14:paraId="5BB022FA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9" w:type="dxa"/>
          </w:tcPr>
          <w:p w14:paraId="0F3AB1EE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59C8BA85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04A86FF7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4CDBFC92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2E753C77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250" w14:paraId="3117563D" w14:textId="77777777" w:rsidTr="0032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E0D1BB" w14:textId="77777777" w:rsidR="00324250" w:rsidRDefault="00324250" w:rsidP="00106143">
            <w:pPr>
              <w:ind w:left="0"/>
              <w:jc w:val="left"/>
            </w:pPr>
            <w:r>
              <w:t>Schuurmachine</w:t>
            </w:r>
          </w:p>
        </w:tc>
        <w:tc>
          <w:tcPr>
            <w:tcW w:w="1202" w:type="dxa"/>
          </w:tcPr>
          <w:p w14:paraId="0ADAD9D0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9" w:type="dxa"/>
          </w:tcPr>
          <w:p w14:paraId="08E2C31A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7E637B4F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497E6EC0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126B88B4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426829C6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250" w:rsidRPr="00571127" w14:paraId="35FFDB2A" w14:textId="77777777" w:rsidTr="0032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7"/>
          </w:tcPr>
          <w:p w14:paraId="1BE4DD05" w14:textId="77777777" w:rsidR="00324250" w:rsidRPr="00571127" w:rsidRDefault="00324250" w:rsidP="00106143">
            <w:pPr>
              <w:ind w:left="0"/>
              <w:jc w:val="left"/>
              <w:rPr>
                <w:b/>
                <w:bCs/>
              </w:rPr>
            </w:pPr>
            <w:r w:rsidRPr="00571127">
              <w:rPr>
                <w:b/>
                <w:bCs/>
              </w:rPr>
              <w:t>Locatie Amsterdam</w:t>
            </w:r>
          </w:p>
        </w:tc>
      </w:tr>
      <w:tr w:rsidR="00324250" w14:paraId="47E12014" w14:textId="77777777" w:rsidTr="0032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387A5A3" w14:textId="77777777" w:rsidR="00324250" w:rsidRDefault="00324250" w:rsidP="00106143">
            <w:pPr>
              <w:ind w:left="0"/>
              <w:jc w:val="left"/>
            </w:pPr>
            <w:r>
              <w:t>Alleszuiger</w:t>
            </w:r>
          </w:p>
        </w:tc>
        <w:tc>
          <w:tcPr>
            <w:tcW w:w="1202" w:type="dxa"/>
          </w:tcPr>
          <w:p w14:paraId="75EA2DB6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9" w:type="dxa"/>
          </w:tcPr>
          <w:p w14:paraId="33E8949B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7C99D0F3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33F207E5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67259B5B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28C5D09F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250" w14:paraId="403CC615" w14:textId="77777777" w:rsidTr="00324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22988193" w14:textId="77777777" w:rsidR="00324250" w:rsidRDefault="00324250" w:rsidP="00106143">
            <w:pPr>
              <w:ind w:left="0"/>
              <w:jc w:val="left"/>
            </w:pPr>
            <w:r>
              <w:t>Boormachine</w:t>
            </w:r>
          </w:p>
        </w:tc>
        <w:tc>
          <w:tcPr>
            <w:tcW w:w="1202" w:type="dxa"/>
          </w:tcPr>
          <w:p w14:paraId="4FAFA3DE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9" w:type="dxa"/>
          </w:tcPr>
          <w:p w14:paraId="202E4FB8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2BB5180B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5D681B70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7DF16F6D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324C9D56" w14:textId="77777777" w:rsidR="00324250" w:rsidRDefault="00324250" w:rsidP="0010614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4250" w14:paraId="4C18529D" w14:textId="77777777" w:rsidTr="0032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687E54C" w14:textId="77777777" w:rsidR="00324250" w:rsidRDefault="00324250" w:rsidP="00106143">
            <w:pPr>
              <w:ind w:left="0"/>
              <w:jc w:val="left"/>
            </w:pPr>
            <w:r>
              <w:t>Schuurmachine</w:t>
            </w:r>
          </w:p>
        </w:tc>
        <w:tc>
          <w:tcPr>
            <w:tcW w:w="1202" w:type="dxa"/>
          </w:tcPr>
          <w:p w14:paraId="5674945C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9" w:type="dxa"/>
          </w:tcPr>
          <w:p w14:paraId="516C8216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7" w:type="dxa"/>
          </w:tcPr>
          <w:p w14:paraId="4AC758B6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8" w:type="dxa"/>
          </w:tcPr>
          <w:p w14:paraId="5CA32C56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5" w:type="dxa"/>
          </w:tcPr>
          <w:p w14:paraId="7AE8C07F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</w:tcPr>
          <w:p w14:paraId="4E2DBF7F" w14:textId="77777777" w:rsidR="00324250" w:rsidRDefault="00324250" w:rsidP="0010614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4EF817" w14:textId="23E88228" w:rsidR="00324250" w:rsidRDefault="00324250" w:rsidP="00324250"/>
    <w:p w14:paraId="29D60855" w14:textId="3AA844C7" w:rsidR="00ED0CDB" w:rsidRDefault="00ED0CDB" w:rsidP="00ED0CDB">
      <w:pPr>
        <w:pStyle w:val="Kop2"/>
      </w:pPr>
      <w:bookmarkStart w:id="11" w:name="_Toc55383142"/>
      <w:r>
        <w:lastRenderedPageBreak/>
        <w:t>Grafisch ontwerp</w:t>
      </w:r>
      <w:bookmarkEnd w:id="11"/>
    </w:p>
    <w:p w14:paraId="64635783" w14:textId="6A9072A4" w:rsidR="00ED0CDB" w:rsidRDefault="00ED0CDB" w:rsidP="00ED0CDB">
      <w:r>
        <w:t xml:space="preserve">De hoofdkleuren van de website zijn zwart, wit, geel en lichtblauw. Deze kleuren geven de website een professionele maar toch een leuke uitstraling. Ook komt </w:t>
      </w:r>
      <w:r>
        <w:t>linksboven</w:t>
      </w:r>
      <w:r>
        <w:t xml:space="preserve"> in elke pagina het logo op de website te staan.</w:t>
      </w:r>
    </w:p>
    <w:p w14:paraId="4B689FAA" w14:textId="487CA8B6" w:rsidR="00ED0CDB" w:rsidRDefault="00ED0CDB" w:rsidP="00ED0CDB">
      <w:r>
        <w:t xml:space="preserve">Op het assortimenten pagina word een </w:t>
      </w:r>
      <w:proofErr w:type="spellStart"/>
      <w:r>
        <w:t>hover</w:t>
      </w:r>
      <w:proofErr w:type="spellEnd"/>
      <w:r>
        <w:t xml:space="preserve">- animatie gebruikt om de klant een grotere afbeelding van het product weer te geven. Zo krijgt de klant een beter beeld zonder op het product </w:t>
      </w:r>
      <w:r w:rsidR="00882FB6">
        <w:t>te klikken.</w:t>
      </w:r>
    </w:p>
    <w:p w14:paraId="59384FA5" w14:textId="77F6129D" w:rsidR="00882FB6" w:rsidRPr="00ED0CDB" w:rsidRDefault="00882FB6" w:rsidP="00ED0CDB">
      <w:r>
        <w:t>De formulieren worden zo simpel mogelijk vormgegeven. Hierdoor blijven ze zo overzichtelijk mogelijk en kunnen de medewerkers de voorraad makkelijk uitlezen.</w:t>
      </w:r>
    </w:p>
    <w:sectPr w:rsidR="00882FB6" w:rsidRPr="00ED0CDB" w:rsidSect="00CA74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59D95" w14:textId="77777777" w:rsidR="00A04830" w:rsidRDefault="00A04830">
      <w:r>
        <w:separator/>
      </w:r>
    </w:p>
    <w:p w14:paraId="037B438F" w14:textId="77777777" w:rsidR="00A04830" w:rsidRDefault="00A04830"/>
  </w:endnote>
  <w:endnote w:type="continuationSeparator" w:id="0">
    <w:p w14:paraId="42654B39" w14:textId="77777777" w:rsidR="00A04830" w:rsidRDefault="00A04830">
      <w:r>
        <w:continuationSeparator/>
      </w:r>
    </w:p>
    <w:p w14:paraId="4303B082" w14:textId="77777777" w:rsidR="00A04830" w:rsidRDefault="00A048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3EAD2" w14:textId="77777777" w:rsidR="007F4B9C" w:rsidRDefault="007F4B9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Voetteksttabel met datum, documenttitel en paginanummer"/>
    </w:tblPr>
    <w:tblGrid>
      <w:gridCol w:w="1354"/>
      <w:gridCol w:w="6318"/>
      <w:gridCol w:w="1354"/>
    </w:tblGrid>
    <w:tr w:rsidR="00FC58C2" w14:paraId="155F4377" w14:textId="77777777" w:rsidTr="005A54FA">
      <w:tc>
        <w:tcPr>
          <w:tcW w:w="750" w:type="pct"/>
        </w:tcPr>
        <w:p w14:paraId="3A9A5025" w14:textId="1D283FFE" w:rsidR="00FC58C2" w:rsidRDefault="00A04830" w:rsidP="00547E56">
          <w:pPr>
            <w:pStyle w:val="Voettekst"/>
          </w:pPr>
          <w:sdt>
            <w:sdtPr>
              <w:alias w:val="Datum:"/>
              <w:tag w:val="Datum:"/>
              <w:id w:val="-581765881"/>
              <w:placeholder>
                <w:docPart w:val="4F7A19D0FF974B888300B240D8B1F62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A339A3">
                <w:t>3-11-2020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D003A10E75D84C3794058BB4172B6FE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4D016997" w14:textId="3EC454A4" w:rsidR="00FC58C2" w:rsidRDefault="005B7873" w:rsidP="00547E56">
              <w:pPr>
                <w:pStyle w:val="Voettekst"/>
                <w:jc w:val="center"/>
              </w:pPr>
              <w:r>
                <w:t>Functioneel ontwerp</w:t>
              </w:r>
            </w:p>
          </w:sdtContent>
        </w:sdt>
      </w:tc>
      <w:tc>
        <w:tcPr>
          <w:tcW w:w="750" w:type="pct"/>
        </w:tcPr>
        <w:p w14:paraId="4A3CB101" w14:textId="77777777" w:rsidR="00FC58C2" w:rsidRDefault="004F0E9B" w:rsidP="00547E56">
          <w:pPr>
            <w:pStyle w:val="Voet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7F4B9C">
            <w:rPr>
              <w:noProof/>
              <w:lang w:bidi="nl-NL"/>
            </w:rPr>
            <w:t>4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02ABE661" w14:textId="77777777" w:rsidR="00FC58C2" w:rsidRDefault="00FC58C2">
    <w:pPr>
      <w:pStyle w:val="Voetteks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51C9C" w14:textId="77777777" w:rsidR="007F4B9C" w:rsidRDefault="007F4B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4AFED" w14:textId="77777777" w:rsidR="00A04830" w:rsidRDefault="00A04830">
      <w:r>
        <w:separator/>
      </w:r>
    </w:p>
    <w:p w14:paraId="434DEB04" w14:textId="77777777" w:rsidR="00A04830" w:rsidRDefault="00A04830"/>
  </w:footnote>
  <w:footnote w:type="continuationSeparator" w:id="0">
    <w:p w14:paraId="243D3BF3" w14:textId="77777777" w:rsidR="00A04830" w:rsidRDefault="00A04830">
      <w:r>
        <w:continuationSeparator/>
      </w:r>
    </w:p>
    <w:p w14:paraId="5C31B045" w14:textId="77777777" w:rsidR="00A04830" w:rsidRDefault="00A048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0225A" w14:textId="77777777" w:rsidR="007F4B9C" w:rsidRDefault="007F4B9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3457F" w14:textId="77777777" w:rsidR="00FC58C2" w:rsidRDefault="00A04830">
    <w:pPr>
      <w:pStyle w:val="Koptekst"/>
    </w:pPr>
    <w:sdt>
      <w:sdtPr>
        <w:alias w:val="Vertrouwelijk:"/>
        <w:tag w:val="Vertrouwelijk:"/>
        <w:id w:val="-1822729698"/>
        <w:placeholder>
          <w:docPart w:val="EAEA5BCAEA5845D1AD5921335B5B3699"/>
        </w:placeholder>
        <w:temporary/>
        <w:showingPlcHdr/>
        <w15:appearance w15:val="hidden"/>
      </w:sdtPr>
      <w:sdtEndPr/>
      <w:sdtContent>
        <w:r w:rsidR="003F66FA">
          <w:rPr>
            <w:lang w:bidi="nl-NL"/>
          </w:rPr>
          <w:t>Vertrouwelijk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5A343" w14:textId="77777777" w:rsidR="00A94C93" w:rsidRDefault="00A638EC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EE7C6C3" wp14:editId="1CC12D6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ep 1" descr="Decoratieve zijbal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hoe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hoe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89E22A0" id="Groep 1" o:spid="_x0000_s1026" alt="Decoratieve zijbalk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">
              <v:rect id="Rechthoe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hoe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A4CC8"/>
    <w:multiLevelType w:val="hybridMultilevel"/>
    <w:tmpl w:val="A00A0C62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6386E"/>
    <w:multiLevelType w:val="hybridMultilevel"/>
    <w:tmpl w:val="490807FA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3990A61"/>
    <w:multiLevelType w:val="hybridMultilevel"/>
    <w:tmpl w:val="2494BCD4"/>
    <w:lvl w:ilvl="0" w:tplc="B06A4D62">
      <w:start w:val="1"/>
      <w:numFmt w:val="decimal"/>
      <w:lvlText w:val="%1"/>
      <w:lvlJc w:val="left"/>
      <w:pPr>
        <w:ind w:left="284" w:hanging="284"/>
      </w:pPr>
      <w:rPr>
        <w:rFonts w:ascii="Calibri" w:hAnsi="Calibri" w:cs="Times New Roman" w:hint="default"/>
        <w:b w:val="0"/>
        <w:i w:val="0"/>
        <w:color w:val="000000" w:themeColor="text1"/>
        <w:sz w:val="20"/>
        <w:szCs w:val="20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50923519"/>
    <w:multiLevelType w:val="hybridMultilevel"/>
    <w:tmpl w:val="61F6BA68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0957C6E"/>
    <w:multiLevelType w:val="hybridMultilevel"/>
    <w:tmpl w:val="CD2A6538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64782E83"/>
    <w:multiLevelType w:val="hybridMultilevel"/>
    <w:tmpl w:val="3F6C8CC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5EF5D2B"/>
    <w:multiLevelType w:val="hybridMultilevel"/>
    <w:tmpl w:val="B9103CF0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62433FC"/>
    <w:multiLevelType w:val="hybridMultilevel"/>
    <w:tmpl w:val="F1F60994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A564570"/>
    <w:multiLevelType w:val="hybridMultilevel"/>
    <w:tmpl w:val="3A5C473E"/>
    <w:lvl w:ilvl="0" w:tplc="0413000F">
      <w:start w:val="1"/>
      <w:numFmt w:val="decimal"/>
      <w:lvlText w:val="%1."/>
      <w:lvlJc w:val="left"/>
      <w:pPr>
        <w:ind w:left="785" w:hanging="360"/>
      </w:p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8"/>
  </w:num>
  <w:num w:numId="16">
    <w:abstractNumId w:val="17"/>
  </w:num>
  <w:num w:numId="17">
    <w:abstractNumId w:val="10"/>
  </w:num>
  <w:num w:numId="18">
    <w:abstractNumId w:val="12"/>
  </w:num>
  <w:num w:numId="19">
    <w:abstractNumId w:val="15"/>
  </w:num>
  <w:num w:numId="20">
    <w:abstractNumId w:val="16"/>
  </w:num>
  <w:num w:numId="21">
    <w:abstractNumId w:val="20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A3"/>
    <w:rsid w:val="000018B0"/>
    <w:rsid w:val="000C1EF1"/>
    <w:rsid w:val="000D5A96"/>
    <w:rsid w:val="00155E73"/>
    <w:rsid w:val="001912B2"/>
    <w:rsid w:val="001F2671"/>
    <w:rsid w:val="00224CCE"/>
    <w:rsid w:val="00290347"/>
    <w:rsid w:val="002A0044"/>
    <w:rsid w:val="002B62B6"/>
    <w:rsid w:val="002C7F47"/>
    <w:rsid w:val="00324250"/>
    <w:rsid w:val="003A445F"/>
    <w:rsid w:val="003A4FE1"/>
    <w:rsid w:val="003A567B"/>
    <w:rsid w:val="003B4038"/>
    <w:rsid w:val="003C0801"/>
    <w:rsid w:val="003D1754"/>
    <w:rsid w:val="003F66FA"/>
    <w:rsid w:val="004224CB"/>
    <w:rsid w:val="00474746"/>
    <w:rsid w:val="004D5282"/>
    <w:rsid w:val="004F0E9B"/>
    <w:rsid w:val="00504F29"/>
    <w:rsid w:val="00547E56"/>
    <w:rsid w:val="00571127"/>
    <w:rsid w:val="005A40B4"/>
    <w:rsid w:val="005A54FA"/>
    <w:rsid w:val="005B2EAF"/>
    <w:rsid w:val="005B3755"/>
    <w:rsid w:val="005B3875"/>
    <w:rsid w:val="005B7873"/>
    <w:rsid w:val="00620543"/>
    <w:rsid w:val="00642BE4"/>
    <w:rsid w:val="00697ED4"/>
    <w:rsid w:val="006E67C4"/>
    <w:rsid w:val="006F2718"/>
    <w:rsid w:val="00791E28"/>
    <w:rsid w:val="007D4290"/>
    <w:rsid w:val="007D770B"/>
    <w:rsid w:val="007F4B9C"/>
    <w:rsid w:val="007F6D58"/>
    <w:rsid w:val="008400AB"/>
    <w:rsid w:val="00882FB6"/>
    <w:rsid w:val="008954B0"/>
    <w:rsid w:val="0090428B"/>
    <w:rsid w:val="009063BF"/>
    <w:rsid w:val="00946854"/>
    <w:rsid w:val="009906D6"/>
    <w:rsid w:val="009A46B9"/>
    <w:rsid w:val="009C4E1D"/>
    <w:rsid w:val="009F4A7F"/>
    <w:rsid w:val="00A04830"/>
    <w:rsid w:val="00A339A3"/>
    <w:rsid w:val="00A57AA9"/>
    <w:rsid w:val="00A638EC"/>
    <w:rsid w:val="00A7352A"/>
    <w:rsid w:val="00A94C93"/>
    <w:rsid w:val="00AA133F"/>
    <w:rsid w:val="00AE0087"/>
    <w:rsid w:val="00B8122C"/>
    <w:rsid w:val="00BB78FC"/>
    <w:rsid w:val="00BC03D9"/>
    <w:rsid w:val="00BE0195"/>
    <w:rsid w:val="00C32471"/>
    <w:rsid w:val="00C37A77"/>
    <w:rsid w:val="00C46450"/>
    <w:rsid w:val="00CA74A9"/>
    <w:rsid w:val="00CC450E"/>
    <w:rsid w:val="00CD56B5"/>
    <w:rsid w:val="00D5350B"/>
    <w:rsid w:val="00DD57DC"/>
    <w:rsid w:val="00E136C6"/>
    <w:rsid w:val="00E22D98"/>
    <w:rsid w:val="00ED0CDB"/>
    <w:rsid w:val="00F9069F"/>
    <w:rsid w:val="00FB62E8"/>
    <w:rsid w:val="00FB7630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E57C37"/>
  <w15:chartTrackingRefBased/>
  <w15:docId w15:val="{E352928D-1364-48F8-B614-D970A4A6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nl-NL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Geenranden">
    <w:name w:val="Geen randen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gegevens">
    <w:name w:val="Contactgegevens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Ondertekening">
    <w:name w:val="Ondertekening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echtsuitlijnen">
    <w:name w:val="Rechts uitlijne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355D7E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3B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3BF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FB62E8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7352A"/>
    <w:pPr>
      <w:spacing w:after="100"/>
      <w:ind w:left="220"/>
    </w:pPr>
  </w:style>
  <w:style w:type="table" w:styleId="Rastertabel3-Accent2">
    <w:name w:val="Grid Table 3 Accent 2"/>
    <w:basedOn w:val="Standaardtabel"/>
    <w:uiPriority w:val="48"/>
    <w:rsid w:val="00DD57D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DD57DC"/>
    <w:rPr>
      <w:color w:val="605E5C"/>
      <w:shd w:val="clear" w:color="auto" w:fill="E1DFDD"/>
    </w:rPr>
  </w:style>
  <w:style w:type="table" w:styleId="Rastertabel2-Accent2">
    <w:name w:val="Grid Table 2 Accent 2"/>
    <w:basedOn w:val="Standaardtabel"/>
    <w:uiPriority w:val="47"/>
    <w:rsid w:val="008954B0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BC03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Tactisch%20bedrijf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FC4E82FD6A412C893F7F878E181C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6219ED-E505-421A-AAEF-5F1D13025F91}"/>
      </w:docPartPr>
      <w:docPartBody>
        <w:p w:rsidR="008B01ED" w:rsidRDefault="00AE43A6">
          <w:pPr>
            <w:pStyle w:val="76FC4E82FD6A412C893F7F878E181CC2"/>
          </w:pPr>
          <w:r w:rsidRPr="00A638EC">
            <w:rPr>
              <w:lang w:bidi="nl-NL"/>
            </w:rPr>
            <w:t>Versie</w:t>
          </w:r>
        </w:p>
      </w:docPartBody>
    </w:docPart>
    <w:docPart>
      <w:docPartPr>
        <w:name w:val="F8FBDA3BA50B4960988FB9D453065F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801CE6E-0184-4742-8627-7057D5D56EFA}"/>
      </w:docPartPr>
      <w:docPartBody>
        <w:p w:rsidR="008B01ED" w:rsidRDefault="00AE43A6">
          <w:pPr>
            <w:pStyle w:val="F8FBDA3BA50B4960988FB9D453065FE6"/>
          </w:pPr>
          <w:r>
            <w:rPr>
              <w:lang w:bidi="nl-NL"/>
            </w:rPr>
            <w:t>Datum</w:t>
          </w:r>
        </w:p>
      </w:docPartBody>
    </w:docPart>
    <w:docPart>
      <w:docPartPr>
        <w:name w:val="92E694F42A084C8AB46A5346D28F4B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D47ECE-9C6F-49E8-8FE5-731B066C9E56}"/>
      </w:docPartPr>
      <w:docPartBody>
        <w:p w:rsidR="008B01ED" w:rsidRDefault="00AE43A6">
          <w:pPr>
            <w:pStyle w:val="92E694F42A084C8AB46A5346D28F4BF4"/>
          </w:pPr>
          <w:r w:rsidRPr="002A0044">
            <w:rPr>
              <w:lang w:bidi="nl-NL"/>
            </w:rPr>
            <w:t>Tactisch marketingplan</w:t>
          </w:r>
        </w:p>
      </w:docPartBody>
    </w:docPart>
    <w:docPart>
      <w:docPartPr>
        <w:name w:val="E4189D1E38B644079E339D954B625CC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192CD7-0701-4BDD-AF7C-5604E7780439}"/>
      </w:docPartPr>
      <w:docPartBody>
        <w:p w:rsidR="008B01ED" w:rsidRDefault="00AE43A6">
          <w:pPr>
            <w:pStyle w:val="E4189D1E38B644079E339D954B625CC5"/>
          </w:pPr>
          <w:r>
            <w:rPr>
              <w:lang w:bidi="nl-NL"/>
            </w:rPr>
            <w:t>Subtitel van document</w:t>
          </w:r>
        </w:p>
      </w:docPartBody>
    </w:docPart>
    <w:docPart>
      <w:docPartPr>
        <w:name w:val="BB47F9CA22F440B79BA4A5E80FEC38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C0AD46-6268-493F-93C4-6D9CB2BF88A4}"/>
      </w:docPartPr>
      <w:docPartBody>
        <w:p w:rsidR="008B01ED" w:rsidRDefault="00AE43A6">
          <w:pPr>
            <w:pStyle w:val="BB47F9CA22F440B79BA4A5E80FEC380D"/>
          </w:pPr>
          <w:r w:rsidRPr="004D5282">
            <w:rPr>
              <w:lang w:bidi="nl-NL"/>
            </w:rPr>
            <w:t>Gepresenteerd door:</w:t>
          </w:r>
        </w:p>
      </w:docPartBody>
    </w:docPart>
    <w:docPart>
      <w:docPartPr>
        <w:name w:val="5E5D687889CA40CBA1C136B15A43EC2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6D4AAD-3A92-405B-ACDA-3004B78FD405}"/>
      </w:docPartPr>
      <w:docPartBody>
        <w:p w:rsidR="008B01ED" w:rsidRDefault="00AE43A6">
          <w:pPr>
            <w:pStyle w:val="5E5D687889CA40CBA1C136B15A43EC2A"/>
          </w:pPr>
          <w:r w:rsidRPr="004D5282">
            <w:rPr>
              <w:lang w:bidi="nl-NL"/>
            </w:rPr>
            <w:t>bedrijfsnaam</w:t>
          </w:r>
        </w:p>
      </w:docPartBody>
    </w:docPart>
    <w:docPart>
      <w:docPartPr>
        <w:name w:val="4F7A19D0FF974B888300B240D8B1F6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43F460D-B349-4AD2-B14B-8224ACD9D000}"/>
      </w:docPartPr>
      <w:docPartBody>
        <w:p w:rsidR="008B01ED" w:rsidRDefault="00AE43A6">
          <w:pPr>
            <w:pStyle w:val="4F7A19D0FF974B888300B240D8B1F627"/>
          </w:pPr>
          <w:r>
            <w:rPr>
              <w:lang w:bidi="nl-NL"/>
            </w:rPr>
            <w:t>Definieer de doorslaggevende aanbieding.</w:t>
          </w:r>
        </w:p>
      </w:docPartBody>
    </w:docPart>
    <w:docPart>
      <w:docPartPr>
        <w:name w:val="D003A10E75D84C3794058BB4172B6F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6FA554-7BAD-4605-A195-E578610538E4}"/>
      </w:docPartPr>
      <w:docPartBody>
        <w:p w:rsidR="008B01ED" w:rsidRDefault="00AE43A6">
          <w:pPr>
            <w:pStyle w:val="D003A10E75D84C3794058BB4172B6FEB"/>
          </w:pPr>
          <w:r>
            <w:rPr>
              <w:lang w:bidi="nl-NL"/>
            </w:rPr>
            <w:t>Proces</w:t>
          </w:r>
        </w:p>
      </w:docPartBody>
    </w:docPart>
    <w:docPart>
      <w:docPartPr>
        <w:name w:val="EAEA5BCAEA5845D1AD5921335B5B369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715DC5-5A99-4611-9559-74A44A62BE27}"/>
      </w:docPartPr>
      <w:docPartBody>
        <w:p w:rsidR="008B01ED" w:rsidRDefault="00AE43A6">
          <w:pPr>
            <w:pStyle w:val="EAEA5BCAEA5845D1AD5921335B5B3699"/>
          </w:pPr>
          <w:r>
            <w:rPr>
              <w:lang w:bidi="nl-NL"/>
            </w:rPr>
            <w:t>Opmerking: Nieuwe handtekeningen zijn mogelijk vereist als het document op verzoek van de klant aanzienlijk wordt gewijzigd.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A6"/>
    <w:rsid w:val="008B01ED"/>
    <w:rsid w:val="00966A77"/>
    <w:rsid w:val="00A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FC4E82FD6A412C893F7F878E181CC2">
    <w:name w:val="76FC4E82FD6A412C893F7F878E181CC2"/>
  </w:style>
  <w:style w:type="paragraph" w:customStyle="1" w:styleId="F8FBDA3BA50B4960988FB9D453065FE6">
    <w:name w:val="F8FBDA3BA50B4960988FB9D453065FE6"/>
  </w:style>
  <w:style w:type="paragraph" w:customStyle="1" w:styleId="92E694F42A084C8AB46A5346D28F4BF4">
    <w:name w:val="92E694F42A084C8AB46A5346D28F4BF4"/>
  </w:style>
  <w:style w:type="paragraph" w:customStyle="1" w:styleId="E4189D1E38B644079E339D954B625CC5">
    <w:name w:val="E4189D1E38B644079E339D954B625CC5"/>
  </w:style>
  <w:style w:type="paragraph" w:customStyle="1" w:styleId="BB47F9CA22F440B79BA4A5E80FEC380D">
    <w:name w:val="BB47F9CA22F440B79BA4A5E80FEC380D"/>
  </w:style>
  <w:style w:type="paragraph" w:customStyle="1" w:styleId="5E5D687889CA40CBA1C136B15A43EC2A">
    <w:name w:val="5E5D687889CA40CBA1C136B15A43EC2A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4F7A19D0FF974B888300B240D8B1F627">
    <w:name w:val="4F7A19D0FF974B888300B240D8B1F627"/>
  </w:style>
  <w:style w:type="paragraph" w:customStyle="1" w:styleId="D003A10E75D84C3794058BB4172B6FEB">
    <w:name w:val="D003A10E75D84C3794058BB4172B6FEB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EAEA5BCAEA5845D1AD5921335B5B3699">
    <w:name w:val="EAEA5BCAEA5845D1AD5921335B5B3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3-11-2020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325B66-7BA0-49BA-825E-1BAF5367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Tactisch bedrijfsmarketingplan</Template>
  <TotalTime>400</TotalTime>
  <Pages>8</Pages>
  <Words>683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FastDevelopment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ToolsForEver</dc:subject>
  <dc:creator>Tim</dc:creator>
  <cp:keywords>Functioneel ontwerp</cp:keywords>
  <cp:lastModifiedBy>Tim Bouma</cp:lastModifiedBy>
  <cp:revision>6</cp:revision>
  <dcterms:created xsi:type="dcterms:W3CDTF">2020-11-03T11:01:00Z</dcterms:created>
  <dcterms:modified xsi:type="dcterms:W3CDTF">2020-11-04T10:51:00Z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