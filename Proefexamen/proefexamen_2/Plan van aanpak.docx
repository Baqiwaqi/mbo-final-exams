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6642" w14:textId="54457E6F" w:rsidR="00A638EC" w:rsidRPr="00E22D98" w:rsidRDefault="004165D9" w:rsidP="00A638EC">
      <w:pPr>
        <w:pStyle w:val="Ondertitel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Versie:"/>
          <w:tag w:val="Versie:"/>
          <w:id w:val="1459911874"/>
          <w:placeholder>
            <w:docPart w:val="76FC4E82FD6A412C893F7F878E181CC2"/>
          </w:placeholder>
          <w:temporary/>
          <w:showingPlcHdr/>
          <w15:appearance w15:val="hidden"/>
        </w:sdtPr>
        <w:sdtEndPr/>
        <w:sdtContent>
          <w:r w:rsidR="00A638EC" w:rsidRPr="00E22D98">
            <w:rPr>
              <w:rFonts w:asciiTheme="minorHAnsi" w:hAnsiTheme="minorHAnsi" w:cstheme="minorHAnsi"/>
              <w:lang w:bidi="nl-NL"/>
            </w:rPr>
            <w:t>Versie</w:t>
          </w:r>
        </w:sdtContent>
      </w:sdt>
      <w:r w:rsidR="00A638EC" w:rsidRPr="00E22D98">
        <w:rPr>
          <w:rFonts w:asciiTheme="minorHAnsi" w:hAnsiTheme="minorHAnsi" w:cstheme="minorHAnsi"/>
          <w:lang w:bidi="nl-NL"/>
        </w:rPr>
        <w:t xml:space="preserve"> </w:t>
      </w:r>
      <w:r w:rsidR="00A339A3" w:rsidRPr="00E22D98">
        <w:rPr>
          <w:rFonts w:asciiTheme="minorHAnsi" w:hAnsiTheme="minorHAnsi" w:cstheme="minorHAnsi"/>
        </w:rPr>
        <w:t>1.0</w:t>
      </w:r>
    </w:p>
    <w:p w14:paraId="2188E6B8" w14:textId="41F5113D" w:rsidR="00A638EC" w:rsidRPr="00E22D98" w:rsidRDefault="004165D9" w:rsidP="00A638EC">
      <w:pPr>
        <w:pStyle w:val="Ondertitel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Voer datum in:"/>
          <w:tag w:val="Voer datum in:"/>
          <w:id w:val="-664086759"/>
          <w:placeholder>
            <w:docPart w:val="F8FBDA3BA50B4960988FB9D453065FE6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A339A3" w:rsidRPr="00E22D98">
            <w:rPr>
              <w:rFonts w:asciiTheme="minorHAnsi" w:hAnsiTheme="minorHAnsi" w:cstheme="minorHAnsi"/>
            </w:rPr>
            <w:t>3-11-2020</w:t>
          </w:r>
        </w:sdtContent>
      </w:sdt>
    </w:p>
    <w:p w14:paraId="1C07D452" w14:textId="535B65DB" w:rsidR="00A638EC" w:rsidRPr="00E22D98" w:rsidRDefault="00A339A3" w:rsidP="00A638EC">
      <w:pPr>
        <w:pStyle w:val="Logo"/>
        <w:rPr>
          <w:rFonts w:cstheme="minorHAnsi"/>
        </w:rPr>
      </w:pPr>
      <w:r w:rsidRPr="00E22D9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8BD1E49" wp14:editId="02A8C745">
            <wp:simplePos x="0" y="0"/>
            <wp:positionH relativeFrom="column">
              <wp:posOffset>3324860</wp:posOffset>
            </wp:positionH>
            <wp:positionV relativeFrom="paragraph">
              <wp:posOffset>1503128</wp:posOffset>
            </wp:positionV>
            <wp:extent cx="2096770" cy="2096770"/>
            <wp:effectExtent l="0" t="0" r="0" b="0"/>
            <wp:wrapSquare wrapText="bothSides"/>
            <wp:docPr id="4" name="Afbeelding 4" descr="Tools-PNG-Transparent-Image – IPM Specia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ols-PNG-Transparent-Image – IPM Specia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hAnsiTheme="minorHAnsi" w:cstheme="minorHAnsi"/>
        </w:rPr>
        <w:alias w:val="Voer titel in:"/>
        <w:tag w:val=""/>
        <w:id w:val="390237733"/>
        <w:placeholder>
          <w:docPart w:val="92E694F42A084C8AB46A5346D28F4BF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91F75" w14:textId="7FFB812E" w:rsidR="00A638EC" w:rsidRPr="00E22D98" w:rsidRDefault="003B4038" w:rsidP="00A638EC">
          <w:pPr>
            <w:pStyle w:val="Titel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plan van aanpak</w:t>
          </w:r>
        </w:p>
      </w:sdtContent>
    </w:sdt>
    <w:sdt>
      <w:sdtPr>
        <w:rPr>
          <w:rFonts w:asciiTheme="minorHAnsi" w:hAnsiTheme="minorHAnsi" w:cstheme="minorHAnsi"/>
        </w:rPr>
        <w:alias w:val="Voer subtitel in:"/>
        <w:tag w:val="Voer subtitel in:"/>
        <w:id w:val="1134748392"/>
        <w:placeholder>
          <w:docPart w:val="E4189D1E38B644079E339D954B625CC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22E8CB42" w14:textId="28AC05E6" w:rsidR="00A638EC" w:rsidRPr="00E22D98" w:rsidRDefault="00A339A3" w:rsidP="00A638EC">
          <w:pPr>
            <w:pStyle w:val="Ondertitel"/>
            <w:rPr>
              <w:rFonts w:asciiTheme="minorHAnsi" w:hAnsiTheme="minorHAnsi" w:cstheme="minorHAnsi"/>
            </w:rPr>
          </w:pPr>
          <w:r w:rsidRPr="00E22D98">
            <w:rPr>
              <w:rFonts w:asciiTheme="minorHAnsi" w:hAnsiTheme="minorHAnsi" w:cstheme="minorHAnsi"/>
            </w:rPr>
            <w:t>ToolsForEver</w:t>
          </w:r>
        </w:p>
      </w:sdtContent>
    </w:sdt>
    <w:p w14:paraId="57CA7147" w14:textId="1B3428E3" w:rsidR="00A638EC" w:rsidRPr="00E22D98" w:rsidRDefault="004165D9" w:rsidP="004D5282">
      <w:pPr>
        <w:pStyle w:val="Contactgegevens"/>
        <w:rPr>
          <w:rFonts w:cstheme="minorHAnsi"/>
        </w:rPr>
      </w:pPr>
      <w:sdt>
        <w:sdtPr>
          <w:rPr>
            <w:rFonts w:cstheme="minorHAnsi"/>
          </w:rPr>
          <w:alias w:val="Gepresenteerd door: "/>
          <w:tag w:val="Gepresenteerd door: "/>
          <w:id w:val="529071456"/>
          <w:placeholder>
            <w:docPart w:val="BB47F9CA22F440B79BA4A5E80FEC380D"/>
          </w:placeholder>
          <w:temporary/>
          <w:showingPlcHdr/>
          <w15:appearance w15:val="hidden"/>
        </w:sdtPr>
        <w:sdtEndPr/>
        <w:sdtContent>
          <w:r w:rsidR="00A638EC" w:rsidRPr="00E22D98">
            <w:rPr>
              <w:rFonts w:cstheme="minorHAnsi"/>
              <w:lang w:bidi="nl-NL"/>
            </w:rPr>
            <w:t>Gepresenteerd door:</w:t>
          </w:r>
        </w:sdtContent>
      </w:sdt>
      <w:r w:rsidR="00A638EC" w:rsidRPr="00E22D98">
        <w:rPr>
          <w:rFonts w:cstheme="minorHAnsi"/>
          <w:lang w:bidi="nl-NL"/>
        </w:rPr>
        <w:t xml:space="preserve"> </w:t>
      </w:r>
      <w:r w:rsidR="00A339A3" w:rsidRPr="00E22D98">
        <w:rPr>
          <w:rFonts w:cstheme="minorHAnsi"/>
        </w:rPr>
        <w:t>Tim Bouma</w:t>
      </w:r>
    </w:p>
    <w:p w14:paraId="0C688384" w14:textId="26231D38" w:rsidR="00A638EC" w:rsidRPr="00E22D98" w:rsidRDefault="004165D9" w:rsidP="004D5282">
      <w:pPr>
        <w:pStyle w:val="Contactgegevens"/>
        <w:rPr>
          <w:rFonts w:cstheme="minorHAnsi"/>
        </w:rPr>
      </w:pPr>
      <w:sdt>
        <w:sdtPr>
          <w:rPr>
            <w:rFonts w:cstheme="minorHAnsi"/>
          </w:rPr>
          <w:alias w:val="Voer bedrijfsnaam in:"/>
          <w:tag w:val=""/>
          <w:id w:val="-874304286"/>
          <w:placeholder>
            <w:docPart w:val="5E5D687889CA40CBA1C136B15A43EC2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A339A3" w:rsidRPr="00E22D98">
            <w:rPr>
              <w:rFonts w:cstheme="minorHAnsi"/>
            </w:rPr>
            <w:t>FastDevelopment</w:t>
          </w:r>
        </w:sdtContent>
      </w:sdt>
    </w:p>
    <w:p w14:paraId="6C9613DE" w14:textId="7C2C50C1" w:rsidR="00FC58C2" w:rsidRPr="00E22D98" w:rsidRDefault="00A339A3" w:rsidP="00A339A3">
      <w:pPr>
        <w:pStyle w:val="Contactgegevens"/>
        <w:rPr>
          <w:rFonts w:cstheme="minorHAnsi"/>
        </w:rPr>
      </w:pPr>
      <w:r w:rsidRPr="00E22D98">
        <w:rPr>
          <w:rFonts w:cstheme="minorHAnsi"/>
        </w:rPr>
        <w:t>Roc van Amsterdam</w:t>
      </w:r>
    </w:p>
    <w:p w14:paraId="4B22E876" w14:textId="584C3F3B" w:rsidR="00A339A3" w:rsidRPr="00E22D98" w:rsidRDefault="00A339A3" w:rsidP="00A339A3">
      <w:pPr>
        <w:pStyle w:val="Contactgegevens"/>
        <w:rPr>
          <w:rFonts w:cstheme="minorHAnsi"/>
        </w:rPr>
      </w:pPr>
    </w:p>
    <w:p w14:paraId="00229374" w14:textId="497F7486" w:rsidR="00A339A3" w:rsidRPr="00E22D98" w:rsidRDefault="00A339A3" w:rsidP="00A339A3">
      <w:pPr>
        <w:pStyle w:val="Contactgegevens"/>
        <w:rPr>
          <w:rFonts w:cstheme="minorHAnsi"/>
        </w:rPr>
      </w:pPr>
    </w:p>
    <w:p w14:paraId="39A6190A" w14:textId="341B6D20" w:rsidR="00A339A3" w:rsidRPr="00E22D98" w:rsidRDefault="00A339A3" w:rsidP="00A339A3">
      <w:pPr>
        <w:pStyle w:val="Contactgegevens"/>
        <w:rPr>
          <w:rFonts w:cstheme="minorHAnsi"/>
        </w:rPr>
      </w:pPr>
    </w:p>
    <w:p w14:paraId="1B362BF6" w14:textId="08412CD9" w:rsidR="00A339A3" w:rsidRPr="00E22D98" w:rsidRDefault="00A339A3" w:rsidP="00A339A3">
      <w:pPr>
        <w:pStyle w:val="Contactgegevens"/>
        <w:rPr>
          <w:rFonts w:cstheme="minorHAnsi"/>
        </w:rPr>
      </w:pPr>
    </w:p>
    <w:p w14:paraId="47624850" w14:textId="207D09D8" w:rsidR="00A339A3" w:rsidRPr="00E22D98" w:rsidRDefault="00A339A3" w:rsidP="00A339A3">
      <w:pPr>
        <w:pStyle w:val="Contactgegevens"/>
        <w:rPr>
          <w:rFonts w:cstheme="minorHAnsi"/>
        </w:rPr>
      </w:pPr>
    </w:p>
    <w:p w14:paraId="77EF62B5" w14:textId="35AA9F48" w:rsidR="00A339A3" w:rsidRPr="00E22D98" w:rsidRDefault="00A339A3" w:rsidP="00A339A3">
      <w:pPr>
        <w:pStyle w:val="Contactgegevens"/>
        <w:rPr>
          <w:rFonts w:cstheme="minorHAnsi"/>
        </w:rPr>
      </w:pPr>
    </w:p>
    <w:p w14:paraId="6DAD6BCA" w14:textId="310D0E08" w:rsidR="00A339A3" w:rsidRPr="00E22D98" w:rsidRDefault="00A339A3" w:rsidP="00A339A3">
      <w:pPr>
        <w:pStyle w:val="Contactgegevens"/>
        <w:rPr>
          <w:rFonts w:cstheme="minorHAnsi"/>
        </w:rPr>
      </w:pPr>
    </w:p>
    <w:p w14:paraId="5CE0273D" w14:textId="1E4E434D" w:rsidR="00A339A3" w:rsidRPr="00E22D98" w:rsidRDefault="00A339A3" w:rsidP="00A339A3">
      <w:pPr>
        <w:pStyle w:val="Contactgegevens"/>
        <w:rPr>
          <w:rFonts w:cstheme="minorHAnsi"/>
        </w:rPr>
      </w:pPr>
    </w:p>
    <w:p w14:paraId="4E5DFFC5" w14:textId="072A1238" w:rsidR="00A339A3" w:rsidRPr="00E22D98" w:rsidRDefault="00A339A3" w:rsidP="00FB7630">
      <w:pPr>
        <w:pStyle w:val="Contactgegevens"/>
        <w:ind w:left="0"/>
        <w:jc w:val="left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caps w:val="0"/>
          <w:color w:val="auto"/>
          <w:sz w:val="22"/>
          <w:szCs w:val="22"/>
        </w:rPr>
        <w:id w:val="1170759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89D40" w14:textId="687D1D92" w:rsidR="00A339A3" w:rsidRPr="00E22D98" w:rsidRDefault="00A339A3">
          <w:pPr>
            <w:pStyle w:val="Kopvaninhoudsopgave"/>
            <w:rPr>
              <w:rFonts w:asciiTheme="minorHAnsi" w:hAnsiTheme="minorHAnsi" w:cstheme="minorHAnsi"/>
            </w:rPr>
          </w:pPr>
          <w:r w:rsidRPr="00E22D98">
            <w:rPr>
              <w:rFonts w:asciiTheme="minorHAnsi" w:hAnsiTheme="minorHAnsi" w:cstheme="minorHAnsi"/>
            </w:rPr>
            <w:t>Inhoud</w:t>
          </w:r>
        </w:p>
        <w:p w14:paraId="7867C438" w14:textId="38A7044D" w:rsidR="00791E28" w:rsidRDefault="00A339A3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r w:rsidRPr="00E22D98">
            <w:rPr>
              <w:rFonts w:cstheme="minorHAnsi"/>
            </w:rPr>
            <w:fldChar w:fldCharType="begin"/>
          </w:r>
          <w:r w:rsidRPr="00E22D98">
            <w:rPr>
              <w:rFonts w:cstheme="minorHAnsi"/>
            </w:rPr>
            <w:instrText xml:space="preserve"> TOC \o "1-3" \h \z \u </w:instrText>
          </w:r>
          <w:r w:rsidRPr="00E22D98">
            <w:rPr>
              <w:rFonts w:cstheme="minorHAnsi"/>
            </w:rPr>
            <w:fldChar w:fldCharType="separate"/>
          </w:r>
          <w:hyperlink w:anchor="_Toc55297126" w:history="1">
            <w:r w:rsidR="00791E28" w:rsidRPr="00DF236B">
              <w:rPr>
                <w:rStyle w:val="Hyperlink"/>
                <w:noProof/>
              </w:rPr>
              <w:t>Inleding</w:t>
            </w:r>
            <w:r w:rsidR="00791E28">
              <w:rPr>
                <w:noProof/>
                <w:webHidden/>
              </w:rPr>
              <w:tab/>
            </w:r>
            <w:r w:rsidR="00791E28">
              <w:rPr>
                <w:noProof/>
                <w:webHidden/>
              </w:rPr>
              <w:fldChar w:fldCharType="begin"/>
            </w:r>
            <w:r w:rsidR="00791E28">
              <w:rPr>
                <w:noProof/>
                <w:webHidden/>
              </w:rPr>
              <w:instrText xml:space="preserve"> PAGEREF _Toc55297126 \h </w:instrText>
            </w:r>
            <w:r w:rsidR="00791E28">
              <w:rPr>
                <w:noProof/>
                <w:webHidden/>
              </w:rPr>
            </w:r>
            <w:r w:rsidR="00791E28">
              <w:rPr>
                <w:noProof/>
                <w:webHidden/>
              </w:rPr>
              <w:fldChar w:fldCharType="separate"/>
            </w:r>
            <w:r w:rsidR="00791E28">
              <w:rPr>
                <w:noProof/>
                <w:webHidden/>
              </w:rPr>
              <w:t>2</w:t>
            </w:r>
            <w:r w:rsidR="00791E28">
              <w:rPr>
                <w:noProof/>
                <w:webHidden/>
              </w:rPr>
              <w:fldChar w:fldCharType="end"/>
            </w:r>
          </w:hyperlink>
        </w:p>
        <w:p w14:paraId="3FDF940D" w14:textId="51E3F9D5" w:rsidR="00791E28" w:rsidRDefault="00791E28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297127" w:history="1">
            <w:r w:rsidRPr="00DF236B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8C5D" w14:textId="6A3F42B2" w:rsidR="00791E28" w:rsidRDefault="00791E28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297128" w:history="1">
            <w:r w:rsidRPr="00DF236B">
              <w:rPr>
                <w:rStyle w:val="Hyperlink"/>
                <w:noProof/>
              </w:rPr>
              <w:t>De omgeschrijving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BD3A" w14:textId="01717144" w:rsidR="00791E28" w:rsidRDefault="00791E28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297129" w:history="1">
            <w:r w:rsidRPr="00DF236B">
              <w:rPr>
                <w:rStyle w:val="Hyperlink"/>
                <w:noProof/>
              </w:rPr>
              <w:t>Leden van de project 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3436" w14:textId="62727791" w:rsidR="00791E28" w:rsidRDefault="00791E28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297130" w:history="1">
            <w:r w:rsidRPr="00DF236B">
              <w:rPr>
                <w:rStyle w:val="Hyperlink"/>
                <w:noProof/>
              </w:rPr>
              <w:t>Benodigheden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C2CD" w14:textId="685FDF2B" w:rsidR="00791E28" w:rsidRDefault="00791E28">
          <w:pPr>
            <w:pStyle w:val="Inhopg3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297131" w:history="1">
            <w:r w:rsidRPr="00DF236B">
              <w:rPr>
                <w:rStyle w:val="Hyperlink"/>
                <w:noProof/>
              </w:rPr>
              <w:t>Benodigdesoftware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FB60" w14:textId="4F0A7A54" w:rsidR="00791E28" w:rsidRDefault="00791E28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297132" w:history="1">
            <w:r w:rsidRPr="00DF236B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87F6" w14:textId="1D6B2217" w:rsidR="00791E28" w:rsidRDefault="00791E28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297133" w:history="1">
            <w:r w:rsidRPr="00DF236B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CC66" w14:textId="6EC67B93" w:rsidR="00791E28" w:rsidRDefault="00791E28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297134" w:history="1">
            <w:r w:rsidRPr="00DF236B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84F5" w14:textId="65222B56" w:rsidR="00A339A3" w:rsidRPr="00E22D98" w:rsidRDefault="00A339A3">
          <w:pPr>
            <w:rPr>
              <w:rFonts w:cstheme="minorHAnsi"/>
            </w:rPr>
          </w:pPr>
          <w:r w:rsidRPr="00E22D98">
            <w:rPr>
              <w:rFonts w:cstheme="minorHAnsi"/>
              <w:b/>
              <w:bCs/>
            </w:rPr>
            <w:fldChar w:fldCharType="end"/>
          </w:r>
        </w:p>
      </w:sdtContent>
    </w:sdt>
    <w:p w14:paraId="7409A62A" w14:textId="61D7789B" w:rsidR="00FB7630" w:rsidRPr="00E22D98" w:rsidRDefault="00FB7630" w:rsidP="00A339A3">
      <w:pPr>
        <w:pStyle w:val="Contactgegevens"/>
        <w:jc w:val="left"/>
        <w:rPr>
          <w:rFonts w:cstheme="minorHAnsi"/>
        </w:rPr>
      </w:pPr>
    </w:p>
    <w:p w14:paraId="223AC27A" w14:textId="77777777" w:rsidR="00FB7630" w:rsidRPr="00E22D98" w:rsidRDefault="00FB7630" w:rsidP="00E22D98">
      <w:pPr>
        <w:spacing w:before="0" w:line="252" w:lineRule="auto"/>
        <w:ind w:left="0" w:right="0"/>
        <w:rPr>
          <w:rFonts w:cstheme="minorHAnsi"/>
          <w:caps/>
        </w:rPr>
      </w:pPr>
      <w:r w:rsidRPr="00E22D98">
        <w:rPr>
          <w:rFonts w:cstheme="minorHAnsi"/>
        </w:rPr>
        <w:br w:type="page"/>
      </w:r>
    </w:p>
    <w:p w14:paraId="0D9941D9" w14:textId="4D6141EC" w:rsidR="00FB62E8" w:rsidRDefault="009C4E1D" w:rsidP="009C4E1D">
      <w:pPr>
        <w:pStyle w:val="Kop2"/>
      </w:pPr>
      <w:bookmarkStart w:id="0" w:name="_Toc55297126"/>
      <w:r>
        <w:lastRenderedPageBreak/>
        <w:t>Inleding</w:t>
      </w:r>
      <w:bookmarkEnd w:id="0"/>
    </w:p>
    <w:p w14:paraId="40307F91" w14:textId="77777777" w:rsidR="009C4E1D" w:rsidRDefault="009C4E1D" w:rsidP="009C4E1D">
      <w:proofErr w:type="spellStart"/>
      <w:r>
        <w:t>ToolsForEver</w:t>
      </w:r>
      <w:proofErr w:type="spellEnd"/>
      <w:r>
        <w:t xml:space="preserve"> een groothandel in gereedschap, heeft aan </w:t>
      </w:r>
      <w:proofErr w:type="spellStart"/>
      <w:r>
        <w:t>FastDevelopment</w:t>
      </w:r>
      <w:proofErr w:type="spellEnd"/>
      <w:r>
        <w:t xml:space="preserve"> gevraagd een nieuwe website te ontwerpen, realiseren en implementeren.</w:t>
      </w:r>
    </w:p>
    <w:p w14:paraId="0EB1310D" w14:textId="77777777" w:rsidR="00697ED4" w:rsidRDefault="009C4E1D" w:rsidP="00697ED4">
      <w:r>
        <w:t xml:space="preserve">In eerste instantie wil de directie het onderdeel voorraadbeheer zo snel mogelijk gerealiseerd hebben. </w:t>
      </w:r>
      <w:r w:rsidR="00697ED4">
        <w:t xml:space="preserve">Net zoals als het huidige systeem. Daarna moet </w:t>
      </w:r>
      <w:r>
        <w:t>het systeem moet langzaam worden opgebouwd</w:t>
      </w:r>
      <w:r w:rsidR="00697ED4">
        <w:t xml:space="preserve"> met nieuwe functies</w:t>
      </w:r>
      <w:r>
        <w:t>.</w:t>
      </w:r>
      <w:r w:rsidR="00697ED4">
        <w:t xml:space="preserve"> </w:t>
      </w:r>
    </w:p>
    <w:p w14:paraId="21A1A065" w14:textId="77777777" w:rsidR="00697ED4" w:rsidRDefault="00697ED4" w:rsidP="00697ED4">
      <w:r>
        <w:t xml:space="preserve">De nieuwe functies zijn vooral gericht op het automatiseren van de voorraad. </w:t>
      </w:r>
    </w:p>
    <w:p w14:paraId="6E66ED11" w14:textId="77777777" w:rsidR="00697ED4" w:rsidRDefault="00697ED4" w:rsidP="00697ED4">
      <w:pPr>
        <w:pStyle w:val="Lijstalinea"/>
        <w:numPr>
          <w:ilvl w:val="0"/>
          <w:numId w:val="19"/>
        </w:numPr>
      </w:pPr>
      <w:r>
        <w:t xml:space="preserve">Medewerkers krijgen van het systeem een waarschuwing als het product beneden een minimum komt. </w:t>
      </w:r>
    </w:p>
    <w:p w14:paraId="272AD433" w14:textId="4B37379B" w:rsidR="009C4E1D" w:rsidRDefault="00697ED4" w:rsidP="00697ED4">
      <w:pPr>
        <w:pStyle w:val="Lijstalinea"/>
        <w:numPr>
          <w:ilvl w:val="0"/>
          <w:numId w:val="19"/>
        </w:numPr>
      </w:pPr>
      <w:r>
        <w:t>De directie kan de voorraad waarde berekenen.</w:t>
      </w:r>
    </w:p>
    <w:p w14:paraId="205D1538" w14:textId="38641FC3" w:rsidR="00697ED4" w:rsidRDefault="00697ED4" w:rsidP="00697ED4">
      <w:pPr>
        <w:pStyle w:val="Lijstalinea"/>
        <w:numPr>
          <w:ilvl w:val="0"/>
          <w:numId w:val="19"/>
        </w:numPr>
      </w:pPr>
      <w:r>
        <w:t>Klanten kunnen producten bestellen en krijgen daarbij een factuur.</w:t>
      </w:r>
    </w:p>
    <w:p w14:paraId="74233B60" w14:textId="583EB58C" w:rsidR="00697ED4" w:rsidRDefault="00697ED4" w:rsidP="00697ED4">
      <w:pPr>
        <w:pStyle w:val="Kop2"/>
      </w:pPr>
      <w:bookmarkStart w:id="1" w:name="_Toc55297127"/>
      <w:r>
        <w:t>Doelstelling</w:t>
      </w:r>
      <w:bookmarkEnd w:id="1"/>
    </w:p>
    <w:p w14:paraId="3146FB6B" w14:textId="635C8E59" w:rsidR="009C4E1D" w:rsidRDefault="00697ED4" w:rsidP="009C4E1D">
      <w:r>
        <w:t>Doelstelling van dit project is een website en voorraadsysteem te ontwerpen. Daarna kan de website gerealiseerd en geïmplementeerd worden.</w:t>
      </w:r>
    </w:p>
    <w:p w14:paraId="70CDD381" w14:textId="233800A3" w:rsidR="00697ED4" w:rsidRDefault="00697ED4" w:rsidP="009C4E1D"/>
    <w:p w14:paraId="367D41F6" w14:textId="6DD75038" w:rsidR="00697ED4" w:rsidRDefault="00697ED4" w:rsidP="00697ED4">
      <w:pPr>
        <w:pStyle w:val="Kop2"/>
      </w:pPr>
      <w:bookmarkStart w:id="2" w:name="_Toc55297128"/>
      <w:r>
        <w:t>De omgeschrijving van het project</w:t>
      </w:r>
      <w:bookmarkEnd w:id="2"/>
    </w:p>
    <w:p w14:paraId="782D743E" w14:textId="0886FEA7" w:rsidR="00697ED4" w:rsidRDefault="00697ED4" w:rsidP="00697ED4">
      <w:r>
        <w:t>De website heeft als functionaliteit voor de klant om producten te bestellen en krijgt daarbij een factuur geleverd. Hiervoor moet de klant zich eerst registeren en inloggen</w:t>
      </w:r>
    </w:p>
    <w:p w14:paraId="3E304204" w14:textId="6CFAD33A" w:rsidR="00DD57DC" w:rsidRDefault="00697ED4" w:rsidP="00697ED4">
      <w:r>
        <w:t xml:space="preserve">Medewerkers </w:t>
      </w:r>
      <w:r w:rsidR="00DD57DC">
        <w:t xml:space="preserve">kunnen een lijst met de voorraad opvragen per locatie. De directie kan de waarde(inkoop- en verkoopwaarde) van de voorraad per locatie en de gehele voorraad bereken. Hiervoor moet de medewerker zich </w:t>
      </w:r>
      <w:r w:rsidR="00DD57DC">
        <w:t>eerst registeren en inloggen</w:t>
      </w:r>
      <w:r w:rsidR="00DD57DC">
        <w:t>.</w:t>
      </w:r>
    </w:p>
    <w:p w14:paraId="053D33A0" w14:textId="1C8DD49A" w:rsidR="00DD57DC" w:rsidRDefault="00DD57DC" w:rsidP="00697ED4">
      <w:r>
        <w:t>Het systeem geeft de medewerker een waarschuwing als de voorraad van een bepaald product te laag komt.</w:t>
      </w:r>
    </w:p>
    <w:p w14:paraId="0821E1AE" w14:textId="16DB7980" w:rsidR="00DD57DC" w:rsidRDefault="00DD57DC" w:rsidP="00697ED4"/>
    <w:p w14:paraId="7CD0DA32" w14:textId="15A83FF4" w:rsidR="00DD57DC" w:rsidRDefault="00DD57DC" w:rsidP="00DD57DC">
      <w:pPr>
        <w:pStyle w:val="Kop2"/>
      </w:pPr>
      <w:bookmarkStart w:id="3" w:name="_Toc55297129"/>
      <w:r>
        <w:t>Leden van de project groep</w:t>
      </w:r>
      <w:bookmarkEnd w:id="3"/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57DC" w14:paraId="2E21CBBF" w14:textId="77777777" w:rsidTr="00DD5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5EA68F0" w14:textId="5673F689" w:rsidR="00DD57DC" w:rsidRDefault="00DD57DC" w:rsidP="00DD57DC">
            <w:pPr>
              <w:ind w:left="0"/>
            </w:pPr>
            <w:r>
              <w:t>Naam</w:t>
            </w:r>
          </w:p>
        </w:tc>
        <w:tc>
          <w:tcPr>
            <w:tcW w:w="3005" w:type="dxa"/>
          </w:tcPr>
          <w:p w14:paraId="1CC89AD4" w14:textId="507EA1D3" w:rsidR="00DD57DC" w:rsidRPr="00DD57DC" w:rsidRDefault="00DD57DC" w:rsidP="00DD57D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E-mailadres</w:t>
            </w:r>
          </w:p>
        </w:tc>
        <w:tc>
          <w:tcPr>
            <w:tcW w:w="3006" w:type="dxa"/>
          </w:tcPr>
          <w:p w14:paraId="56E8701C" w14:textId="31225AE2" w:rsidR="00DD57DC" w:rsidRDefault="00DD57DC" w:rsidP="00DD57D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</w:tr>
      <w:tr w:rsidR="00DD57DC" w14:paraId="1654ADA4" w14:textId="77777777" w:rsidTr="00DD5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92359A" w14:textId="3D1601B0" w:rsidR="00DD57DC" w:rsidRDefault="00DD57DC" w:rsidP="00DD57DC">
            <w:pPr>
              <w:ind w:left="0"/>
            </w:pPr>
            <w:r>
              <w:t xml:space="preserve">Tim </w:t>
            </w:r>
            <w:proofErr w:type="spellStart"/>
            <w:r>
              <w:t>bouma</w:t>
            </w:r>
            <w:proofErr w:type="spellEnd"/>
          </w:p>
        </w:tc>
        <w:tc>
          <w:tcPr>
            <w:tcW w:w="3005" w:type="dxa"/>
          </w:tcPr>
          <w:p w14:paraId="411F3F45" w14:textId="5AB8A0BE" w:rsidR="00DD57DC" w:rsidRDefault="00DD57DC" w:rsidP="00DD57D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870B69">
                <w:rPr>
                  <w:rStyle w:val="Hyperlink"/>
                </w:rPr>
                <w:t>bouma@fastdev.com</w:t>
              </w:r>
            </w:hyperlink>
          </w:p>
        </w:tc>
        <w:tc>
          <w:tcPr>
            <w:tcW w:w="3006" w:type="dxa"/>
          </w:tcPr>
          <w:p w14:paraId="66CB0A3D" w14:textId="4438FF2B" w:rsidR="00DD57DC" w:rsidRDefault="00DD57DC" w:rsidP="00DD57D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Programmeur</w:t>
            </w:r>
          </w:p>
        </w:tc>
      </w:tr>
      <w:tr w:rsidR="00DD57DC" w14:paraId="1E240BDB" w14:textId="77777777" w:rsidTr="00DD5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961A22" w14:textId="298542BC" w:rsidR="00DD57DC" w:rsidRDefault="00DD57DC" w:rsidP="00DD57DC">
            <w:pPr>
              <w:ind w:left="0"/>
            </w:pPr>
            <w:r>
              <w:t xml:space="preserve">T. </w:t>
            </w:r>
            <w:proofErr w:type="spellStart"/>
            <w:r>
              <w:t>Halvers</w:t>
            </w:r>
            <w:proofErr w:type="spellEnd"/>
          </w:p>
        </w:tc>
        <w:tc>
          <w:tcPr>
            <w:tcW w:w="3005" w:type="dxa"/>
          </w:tcPr>
          <w:p w14:paraId="1E7574FA" w14:textId="656199B8" w:rsidR="00DD57DC" w:rsidRDefault="00DD57DC" w:rsidP="00DD57D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870B69">
                <w:rPr>
                  <w:rStyle w:val="Hyperlink"/>
                </w:rPr>
                <w:t>halvers@fastdev.com</w:t>
              </w:r>
            </w:hyperlink>
          </w:p>
        </w:tc>
        <w:tc>
          <w:tcPr>
            <w:tcW w:w="3006" w:type="dxa"/>
          </w:tcPr>
          <w:p w14:paraId="1B156082" w14:textId="7231E252" w:rsidR="00DD57DC" w:rsidRDefault="00DD57DC" w:rsidP="00DD57D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Projectleider</w:t>
            </w:r>
          </w:p>
        </w:tc>
      </w:tr>
      <w:tr w:rsidR="00DD57DC" w14:paraId="524EC3A1" w14:textId="77777777" w:rsidTr="00DD5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E7A5FA" w14:textId="29F10AC9" w:rsidR="00DD57DC" w:rsidRDefault="00DD57DC" w:rsidP="00DD57DC">
            <w:pPr>
              <w:ind w:left="0"/>
            </w:pPr>
            <w:proofErr w:type="spellStart"/>
            <w:r>
              <w:t>P.Norton</w:t>
            </w:r>
            <w:proofErr w:type="spellEnd"/>
          </w:p>
        </w:tc>
        <w:tc>
          <w:tcPr>
            <w:tcW w:w="3005" w:type="dxa"/>
          </w:tcPr>
          <w:p w14:paraId="3CD7445B" w14:textId="4FCC35CD" w:rsidR="00DD57DC" w:rsidRDefault="00DD57DC" w:rsidP="00DD57D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870B69">
                <w:rPr>
                  <w:rStyle w:val="Hyperlink"/>
                </w:rPr>
                <w:t>norton@toolsforever.com</w:t>
              </w:r>
            </w:hyperlink>
          </w:p>
        </w:tc>
        <w:tc>
          <w:tcPr>
            <w:tcW w:w="3006" w:type="dxa"/>
          </w:tcPr>
          <w:p w14:paraId="29663D6A" w14:textId="763C8D85" w:rsidR="00DD57DC" w:rsidRDefault="00DD57DC" w:rsidP="00DD57D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Opdrachtgever</w:t>
            </w:r>
          </w:p>
        </w:tc>
      </w:tr>
    </w:tbl>
    <w:p w14:paraId="5C6006A9" w14:textId="0A634C65" w:rsidR="008954B0" w:rsidRDefault="008954B0" w:rsidP="008954B0"/>
    <w:p w14:paraId="1E7674CB" w14:textId="416B48C4" w:rsidR="008954B0" w:rsidRDefault="008954B0" w:rsidP="008954B0"/>
    <w:p w14:paraId="4BD369CF" w14:textId="088F058A" w:rsidR="008954B0" w:rsidRDefault="008954B0" w:rsidP="008954B0"/>
    <w:p w14:paraId="71D442B7" w14:textId="77777777" w:rsidR="008954B0" w:rsidRDefault="008954B0" w:rsidP="008954B0"/>
    <w:p w14:paraId="0C77104E" w14:textId="4EB92606" w:rsidR="008954B0" w:rsidRDefault="008954B0" w:rsidP="008954B0"/>
    <w:p w14:paraId="2FF49C08" w14:textId="77106089" w:rsidR="008954B0" w:rsidRPr="008954B0" w:rsidRDefault="008954B0" w:rsidP="008954B0">
      <w:pPr>
        <w:pStyle w:val="Kop2"/>
      </w:pPr>
      <w:bookmarkStart w:id="4" w:name="_Toc55297130"/>
      <w:r>
        <w:lastRenderedPageBreak/>
        <w:t>Benodigheden</w:t>
      </w:r>
      <w:bookmarkEnd w:id="4"/>
    </w:p>
    <w:p w14:paraId="5B2EC530" w14:textId="55764A67" w:rsidR="00DD57DC" w:rsidRDefault="00DD57DC" w:rsidP="00DD57DC">
      <w:r>
        <w:t>Een kantoor met werkplek voor de projectleider en p</w:t>
      </w:r>
      <w:r w:rsidR="008954B0">
        <w:t>rogrammeur. Daarnaast is een ruimte nodig om met de heer Norton te kunnen vergaderen.</w:t>
      </w:r>
    </w:p>
    <w:p w14:paraId="44EE3A21" w14:textId="10CC2BB4" w:rsidR="008954B0" w:rsidRDefault="008954B0" w:rsidP="008954B0">
      <w:pPr>
        <w:pStyle w:val="Kop3"/>
        <w:rPr>
          <w:sz w:val="22"/>
          <w:szCs w:val="22"/>
        </w:rPr>
      </w:pPr>
      <w:bookmarkStart w:id="5" w:name="_Toc55297131"/>
      <w:r w:rsidRPr="008954B0">
        <w:rPr>
          <w:sz w:val="22"/>
          <w:szCs w:val="22"/>
        </w:rPr>
        <w:t>Benodigdesoftware</w:t>
      </w:r>
      <w:bookmarkEnd w:id="5"/>
    </w:p>
    <w:p w14:paraId="03B562A6" w14:textId="051A0886" w:rsidR="008954B0" w:rsidRDefault="008954B0" w:rsidP="008954B0">
      <w:pPr>
        <w:pStyle w:val="Lijstalinea"/>
        <w:numPr>
          <w:ilvl w:val="0"/>
          <w:numId w:val="20"/>
        </w:numPr>
      </w:pPr>
      <w:r>
        <w:t>Microsoft word</w:t>
      </w:r>
    </w:p>
    <w:p w14:paraId="52C5C2E3" w14:textId="0869B92E" w:rsidR="008954B0" w:rsidRDefault="008954B0" w:rsidP="008954B0">
      <w:pPr>
        <w:pStyle w:val="Lijstalinea"/>
        <w:numPr>
          <w:ilvl w:val="0"/>
          <w:numId w:val="20"/>
        </w:numPr>
      </w:pPr>
      <w:r>
        <w:t>Browser: Google chroom</w:t>
      </w:r>
    </w:p>
    <w:p w14:paraId="5AF1D474" w14:textId="6A56FB00" w:rsidR="008954B0" w:rsidRDefault="008954B0" w:rsidP="008954B0">
      <w:pPr>
        <w:pStyle w:val="Lijstalinea"/>
        <w:numPr>
          <w:ilvl w:val="0"/>
          <w:numId w:val="20"/>
        </w:numPr>
      </w:pPr>
      <w:r>
        <w:t xml:space="preserve">Webserver: </w:t>
      </w:r>
      <w:proofErr w:type="spellStart"/>
      <w:r>
        <w:t>Appache</w:t>
      </w:r>
      <w:proofErr w:type="spellEnd"/>
    </w:p>
    <w:p w14:paraId="25E80FA9" w14:textId="49A4C9F2" w:rsidR="008954B0" w:rsidRDefault="008954B0" w:rsidP="008954B0">
      <w:pPr>
        <w:pStyle w:val="Lijstalinea"/>
        <w:numPr>
          <w:ilvl w:val="0"/>
          <w:numId w:val="20"/>
        </w:numPr>
      </w:pPr>
      <w:r>
        <w:t>Bootstrap</w:t>
      </w:r>
    </w:p>
    <w:p w14:paraId="51E42B85" w14:textId="028262AB" w:rsidR="008954B0" w:rsidRDefault="008954B0" w:rsidP="008954B0">
      <w:pPr>
        <w:pStyle w:val="Lijstalinea"/>
        <w:numPr>
          <w:ilvl w:val="0"/>
          <w:numId w:val="20"/>
        </w:numPr>
      </w:pPr>
      <w:r>
        <w:t>HTML/CSS/Javascript/PHP</w:t>
      </w:r>
    </w:p>
    <w:p w14:paraId="5FAA4BDD" w14:textId="3CCC6BD8" w:rsidR="008954B0" w:rsidRDefault="008954B0" w:rsidP="008954B0">
      <w:pPr>
        <w:pStyle w:val="Lijstalinea"/>
        <w:numPr>
          <w:ilvl w:val="0"/>
          <w:numId w:val="20"/>
        </w:numPr>
      </w:pPr>
      <w:r>
        <w:t>IDE: Atom</w:t>
      </w:r>
    </w:p>
    <w:p w14:paraId="09521750" w14:textId="19653294" w:rsidR="008954B0" w:rsidRDefault="008954B0" w:rsidP="008954B0">
      <w:pPr>
        <w:pStyle w:val="Lijstalinea"/>
        <w:numPr>
          <w:ilvl w:val="0"/>
          <w:numId w:val="20"/>
        </w:numPr>
      </w:pPr>
      <w:r>
        <w:t xml:space="preserve">Database: </w:t>
      </w:r>
      <w:proofErr w:type="spellStart"/>
      <w:r>
        <w:t>phpmysqli</w:t>
      </w:r>
      <w:proofErr w:type="spellEnd"/>
    </w:p>
    <w:p w14:paraId="5A521BE0" w14:textId="4CCF96AF" w:rsidR="008954B0" w:rsidRDefault="008954B0" w:rsidP="008954B0">
      <w:pPr>
        <w:pStyle w:val="Lijstalinea"/>
        <w:numPr>
          <w:ilvl w:val="0"/>
          <w:numId w:val="20"/>
        </w:numPr>
      </w:pPr>
      <w:r>
        <w:t>Internet toegang</w:t>
      </w:r>
    </w:p>
    <w:p w14:paraId="52D490E3" w14:textId="391B8856" w:rsidR="00BC03D9" w:rsidRDefault="00BC03D9" w:rsidP="00BC03D9">
      <w:pPr>
        <w:pStyle w:val="Kop2"/>
      </w:pPr>
      <w:bookmarkStart w:id="6" w:name="_Toc55297132"/>
      <w:r>
        <w:t>Risico’s</w:t>
      </w:r>
      <w:bookmarkEnd w:id="6"/>
    </w:p>
    <w:p w14:paraId="63DCF212" w14:textId="77777777" w:rsidR="00BC03D9" w:rsidRDefault="00BC03D9" w:rsidP="00BC03D9">
      <w:r>
        <w:t>Bij het ontwikkelen van het project is er natuurlijk kans op vertragen. Het is daarom van belang dat er constant een back-up word gemaakt van het project. Hierdoor kan er altijd verder worden gewerkt aan het project. Ook kan er makkelijk extra programmeerhulp worden ingeschakeld.</w:t>
      </w:r>
    </w:p>
    <w:p w14:paraId="704A0CE0" w14:textId="77777777" w:rsidR="00BC03D9" w:rsidRPr="00BC03D9" w:rsidRDefault="00BC03D9" w:rsidP="00BC03D9"/>
    <w:p w14:paraId="758DE004" w14:textId="53376D03" w:rsidR="008954B0" w:rsidRDefault="008954B0" w:rsidP="008954B0">
      <w:pPr>
        <w:pStyle w:val="Kop2"/>
      </w:pPr>
      <w:bookmarkStart w:id="7" w:name="_Toc55297133"/>
      <w:r>
        <w:t>Takenlijst</w:t>
      </w:r>
      <w:bookmarkEnd w:id="7"/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2127"/>
        <w:gridCol w:w="1483"/>
        <w:gridCol w:w="1803"/>
        <w:gridCol w:w="1803"/>
        <w:gridCol w:w="1804"/>
      </w:tblGrid>
      <w:tr w:rsidR="008954B0" w14:paraId="1C433835" w14:textId="77777777" w:rsidTr="00895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00151752" w14:textId="29E26791" w:rsidR="008954B0" w:rsidRDefault="008954B0" w:rsidP="008954B0">
            <w:pPr>
              <w:ind w:left="0"/>
            </w:pPr>
            <w:r>
              <w:t>Taak</w:t>
            </w:r>
          </w:p>
        </w:tc>
        <w:tc>
          <w:tcPr>
            <w:tcW w:w="1483" w:type="dxa"/>
          </w:tcPr>
          <w:p w14:paraId="442C5E2F" w14:textId="10F38D27" w:rsidR="008954B0" w:rsidRDefault="008954B0" w:rsidP="008954B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803" w:type="dxa"/>
          </w:tcPr>
          <w:p w14:paraId="75261028" w14:textId="1B23BF7D" w:rsidR="008954B0" w:rsidRDefault="008954B0" w:rsidP="008954B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</w:t>
            </w:r>
          </w:p>
        </w:tc>
        <w:tc>
          <w:tcPr>
            <w:tcW w:w="1803" w:type="dxa"/>
          </w:tcPr>
          <w:p w14:paraId="5046C943" w14:textId="41303E87" w:rsidR="008954B0" w:rsidRDefault="008954B0" w:rsidP="008954B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1804" w:type="dxa"/>
          </w:tcPr>
          <w:p w14:paraId="46A3FD8F" w14:textId="32BED58F" w:rsidR="008954B0" w:rsidRDefault="008954B0" w:rsidP="008954B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954B0" w14:paraId="6FFF3B43" w14:textId="77777777" w:rsidTr="0089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9D01A40" w14:textId="5AAA1174" w:rsidR="008954B0" w:rsidRDefault="008954B0" w:rsidP="008954B0">
            <w:pPr>
              <w:ind w:left="0"/>
            </w:pPr>
            <w:r>
              <w:t>Behoefteanalyse</w:t>
            </w:r>
          </w:p>
        </w:tc>
        <w:tc>
          <w:tcPr>
            <w:tcW w:w="1483" w:type="dxa"/>
          </w:tcPr>
          <w:p w14:paraId="1F8BF0A7" w14:textId="2A6604FD" w:rsidR="008954B0" w:rsidRDefault="008954B0" w:rsidP="008954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1803" w:type="dxa"/>
          </w:tcPr>
          <w:p w14:paraId="569C039E" w14:textId="73213028" w:rsidR="008954B0" w:rsidRDefault="008954B0" w:rsidP="008954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3-11-20</w:t>
            </w:r>
          </w:p>
        </w:tc>
        <w:tc>
          <w:tcPr>
            <w:tcW w:w="1803" w:type="dxa"/>
          </w:tcPr>
          <w:p w14:paraId="3A43B325" w14:textId="5E9C374E" w:rsidR="008954B0" w:rsidRDefault="008954B0" w:rsidP="008954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uur</w:t>
            </w:r>
          </w:p>
        </w:tc>
        <w:tc>
          <w:tcPr>
            <w:tcW w:w="1804" w:type="dxa"/>
          </w:tcPr>
          <w:p w14:paraId="523C57C0" w14:textId="29ED1C9D" w:rsidR="008954B0" w:rsidRDefault="008954B0" w:rsidP="008954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Uitgewerkt</w:t>
            </w:r>
          </w:p>
        </w:tc>
      </w:tr>
      <w:tr w:rsidR="008954B0" w14:paraId="1A2909C1" w14:textId="77777777" w:rsidTr="0089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91635D" w14:textId="46360E4F" w:rsidR="008954B0" w:rsidRDefault="008954B0" w:rsidP="008954B0">
            <w:pPr>
              <w:ind w:left="0"/>
            </w:pPr>
            <w:proofErr w:type="spellStart"/>
            <w:r>
              <w:t>PvA</w:t>
            </w:r>
            <w:proofErr w:type="spellEnd"/>
          </w:p>
        </w:tc>
        <w:tc>
          <w:tcPr>
            <w:tcW w:w="1483" w:type="dxa"/>
          </w:tcPr>
          <w:p w14:paraId="3D9DC186" w14:textId="1C549587" w:rsidR="008954B0" w:rsidRDefault="008954B0" w:rsidP="008954B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1803" w:type="dxa"/>
          </w:tcPr>
          <w:p w14:paraId="68160A3E" w14:textId="7522D7FE" w:rsidR="008954B0" w:rsidRDefault="008954B0" w:rsidP="008954B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3-11-20</w:t>
            </w:r>
          </w:p>
        </w:tc>
        <w:tc>
          <w:tcPr>
            <w:tcW w:w="1803" w:type="dxa"/>
          </w:tcPr>
          <w:p w14:paraId="3093E130" w14:textId="3C0640EA" w:rsidR="008954B0" w:rsidRDefault="008954B0" w:rsidP="008954B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uur</w:t>
            </w:r>
          </w:p>
        </w:tc>
        <w:tc>
          <w:tcPr>
            <w:tcW w:w="1804" w:type="dxa"/>
          </w:tcPr>
          <w:p w14:paraId="3432C129" w14:textId="086F6A56" w:rsidR="008954B0" w:rsidRDefault="008954B0" w:rsidP="008954B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bewerking</w:t>
            </w:r>
          </w:p>
        </w:tc>
      </w:tr>
      <w:tr w:rsidR="008954B0" w14:paraId="75975888" w14:textId="77777777" w:rsidTr="0089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367EC02" w14:textId="0557F566" w:rsidR="008954B0" w:rsidRDefault="008954B0" w:rsidP="008954B0">
            <w:pPr>
              <w:ind w:left="0"/>
            </w:pPr>
            <w:r>
              <w:t>Functioneel ontwerp</w:t>
            </w:r>
          </w:p>
        </w:tc>
        <w:tc>
          <w:tcPr>
            <w:tcW w:w="1483" w:type="dxa"/>
          </w:tcPr>
          <w:p w14:paraId="34D5D9BA" w14:textId="73F9253F" w:rsidR="008954B0" w:rsidRDefault="008954B0" w:rsidP="008954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1803" w:type="dxa"/>
          </w:tcPr>
          <w:p w14:paraId="0B0E759D" w14:textId="54C52CC0" w:rsidR="008954B0" w:rsidRDefault="008954B0" w:rsidP="008954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3-11-20</w:t>
            </w:r>
          </w:p>
        </w:tc>
        <w:tc>
          <w:tcPr>
            <w:tcW w:w="1803" w:type="dxa"/>
          </w:tcPr>
          <w:p w14:paraId="44C2AEA0" w14:textId="69DC0707" w:rsidR="008954B0" w:rsidRDefault="008954B0" w:rsidP="008954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uur</w:t>
            </w:r>
          </w:p>
        </w:tc>
        <w:tc>
          <w:tcPr>
            <w:tcW w:w="1804" w:type="dxa"/>
          </w:tcPr>
          <w:p w14:paraId="7BB1F881" w14:textId="354F1AAB" w:rsidR="008954B0" w:rsidRDefault="008954B0" w:rsidP="008954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done</w:t>
            </w:r>
            <w:proofErr w:type="spellEnd"/>
          </w:p>
        </w:tc>
      </w:tr>
      <w:tr w:rsidR="008954B0" w14:paraId="235F3B5F" w14:textId="77777777" w:rsidTr="0089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B673AA" w14:textId="7BE37E2C" w:rsidR="008954B0" w:rsidRDefault="008954B0" w:rsidP="008954B0">
            <w:pPr>
              <w:ind w:left="0"/>
            </w:pPr>
            <w:r>
              <w:t>Technisch ontwerp</w:t>
            </w:r>
          </w:p>
        </w:tc>
        <w:tc>
          <w:tcPr>
            <w:tcW w:w="1483" w:type="dxa"/>
          </w:tcPr>
          <w:p w14:paraId="5F801D98" w14:textId="3EB0CBE8" w:rsidR="008954B0" w:rsidRDefault="008954B0" w:rsidP="008954B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1803" w:type="dxa"/>
          </w:tcPr>
          <w:p w14:paraId="50FC2C15" w14:textId="2B5296CC" w:rsidR="008954B0" w:rsidRDefault="008954B0" w:rsidP="008954B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3-11-20</w:t>
            </w:r>
          </w:p>
        </w:tc>
        <w:tc>
          <w:tcPr>
            <w:tcW w:w="1803" w:type="dxa"/>
          </w:tcPr>
          <w:p w14:paraId="7533EFA0" w14:textId="63CC8C41" w:rsidR="008954B0" w:rsidRDefault="008954B0" w:rsidP="008954B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uur</w:t>
            </w:r>
          </w:p>
        </w:tc>
        <w:tc>
          <w:tcPr>
            <w:tcW w:w="1804" w:type="dxa"/>
          </w:tcPr>
          <w:p w14:paraId="647CD0B2" w14:textId="36BED927" w:rsidR="008954B0" w:rsidRDefault="008954B0" w:rsidP="008954B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done</w:t>
            </w:r>
            <w:proofErr w:type="spellEnd"/>
          </w:p>
        </w:tc>
      </w:tr>
      <w:tr w:rsidR="008954B0" w14:paraId="7C228D0F" w14:textId="77777777" w:rsidTr="0089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D330B5B" w14:textId="4440EFCB" w:rsidR="008954B0" w:rsidRDefault="008954B0" w:rsidP="008954B0">
            <w:pPr>
              <w:ind w:left="0"/>
            </w:pPr>
            <w:r>
              <w:t>Realiseren</w:t>
            </w:r>
          </w:p>
        </w:tc>
        <w:tc>
          <w:tcPr>
            <w:tcW w:w="1483" w:type="dxa"/>
          </w:tcPr>
          <w:p w14:paraId="6A476FD5" w14:textId="1F8B60A5" w:rsidR="008954B0" w:rsidRDefault="008954B0" w:rsidP="008954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1803" w:type="dxa"/>
          </w:tcPr>
          <w:p w14:paraId="519A2D0C" w14:textId="36B93093" w:rsidR="008954B0" w:rsidRDefault="008954B0" w:rsidP="008954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>-11-20</w:t>
            </w:r>
          </w:p>
        </w:tc>
        <w:tc>
          <w:tcPr>
            <w:tcW w:w="1803" w:type="dxa"/>
          </w:tcPr>
          <w:p w14:paraId="22BF0A11" w14:textId="5D267D9C" w:rsidR="008954B0" w:rsidRDefault="000D5A96" w:rsidP="008954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uur</w:t>
            </w:r>
          </w:p>
        </w:tc>
        <w:tc>
          <w:tcPr>
            <w:tcW w:w="1804" w:type="dxa"/>
          </w:tcPr>
          <w:p w14:paraId="15F1E673" w14:textId="529D8E80" w:rsidR="008954B0" w:rsidRDefault="008954B0" w:rsidP="008954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done</w:t>
            </w:r>
            <w:proofErr w:type="spellEnd"/>
          </w:p>
        </w:tc>
      </w:tr>
    </w:tbl>
    <w:p w14:paraId="105DDE97" w14:textId="7D244D18" w:rsidR="008954B0" w:rsidRDefault="00AE0087" w:rsidP="00AE0087">
      <w:pPr>
        <w:pStyle w:val="Kop2"/>
      </w:pPr>
      <w:bookmarkStart w:id="8" w:name="_Toc55297134"/>
      <w:r>
        <w:t>Planning</w:t>
      </w:r>
      <w:bookmarkEnd w:id="8"/>
    </w:p>
    <w:tbl>
      <w:tblPr>
        <w:tblStyle w:val="Rastertabel3-Accent2"/>
        <w:tblW w:w="9639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993"/>
        <w:gridCol w:w="1412"/>
        <w:gridCol w:w="1134"/>
        <w:gridCol w:w="851"/>
        <w:gridCol w:w="1417"/>
        <w:gridCol w:w="997"/>
      </w:tblGrid>
      <w:tr w:rsidR="00AE0087" w14:paraId="676C5A1F" w14:textId="77777777" w:rsidTr="00AE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6B0ED08" w14:textId="77777777" w:rsidR="00AE0087" w:rsidRDefault="00AE0087" w:rsidP="00106143">
            <w:proofErr w:type="spellStart"/>
            <w:r>
              <w:t>Subtaak</w:t>
            </w:r>
            <w:proofErr w:type="spellEnd"/>
          </w:p>
        </w:tc>
        <w:tc>
          <w:tcPr>
            <w:tcW w:w="1275" w:type="dxa"/>
          </w:tcPr>
          <w:p w14:paraId="2C82491D" w14:textId="77777777" w:rsidR="00AE0087" w:rsidRDefault="00AE0087" w:rsidP="00106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Begin-</w:t>
            </w:r>
          </w:p>
          <w:p w14:paraId="1D3BA505" w14:textId="77777777" w:rsidR="00AE0087" w:rsidRDefault="00AE0087" w:rsidP="00106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993" w:type="dxa"/>
          </w:tcPr>
          <w:p w14:paraId="14366F3C" w14:textId="77777777" w:rsidR="00AE0087" w:rsidRDefault="00AE0087" w:rsidP="00106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Begin-tijd</w:t>
            </w:r>
            <w:proofErr w:type="spellEnd"/>
          </w:p>
        </w:tc>
        <w:tc>
          <w:tcPr>
            <w:tcW w:w="1412" w:type="dxa"/>
          </w:tcPr>
          <w:p w14:paraId="0756100A" w14:textId="6CD10DCF" w:rsidR="00AE0087" w:rsidRDefault="00AE0087" w:rsidP="00106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Eind</w:t>
            </w:r>
            <w:r>
              <w:t>-</w:t>
            </w:r>
            <w:r>
              <w:t>datum</w:t>
            </w:r>
            <w:proofErr w:type="spellEnd"/>
          </w:p>
        </w:tc>
        <w:tc>
          <w:tcPr>
            <w:tcW w:w="1134" w:type="dxa"/>
          </w:tcPr>
          <w:p w14:paraId="0BB20ECD" w14:textId="77777777" w:rsidR="00AE0087" w:rsidRDefault="00AE0087" w:rsidP="00106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Eindtijd</w:t>
            </w:r>
          </w:p>
        </w:tc>
        <w:tc>
          <w:tcPr>
            <w:tcW w:w="851" w:type="dxa"/>
          </w:tcPr>
          <w:p w14:paraId="48EE86AB" w14:textId="5AA13098" w:rsidR="00AE0087" w:rsidRDefault="00AE0087" w:rsidP="00106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1417" w:type="dxa"/>
          </w:tcPr>
          <w:p w14:paraId="01B130CE" w14:textId="77777777" w:rsidR="00AE0087" w:rsidRDefault="00AE0087" w:rsidP="00106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</w:t>
            </w:r>
          </w:p>
        </w:tc>
        <w:tc>
          <w:tcPr>
            <w:tcW w:w="997" w:type="dxa"/>
          </w:tcPr>
          <w:p w14:paraId="05AA0AC8" w14:textId="1E131B81" w:rsidR="00AE0087" w:rsidRDefault="00AE0087" w:rsidP="00106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Wijze inleveren</w:t>
            </w:r>
          </w:p>
        </w:tc>
      </w:tr>
      <w:tr w:rsidR="00AE0087" w14:paraId="14F08DDC" w14:textId="77777777" w:rsidTr="00AE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CA4253" w14:textId="77777777" w:rsidR="00AE0087" w:rsidRDefault="00AE0087" w:rsidP="00106143">
            <w:r>
              <w:t xml:space="preserve">Schrijven </w:t>
            </w:r>
            <w:proofErr w:type="spellStart"/>
            <w:r>
              <w:t>pvE</w:t>
            </w:r>
            <w:proofErr w:type="spellEnd"/>
          </w:p>
        </w:tc>
        <w:tc>
          <w:tcPr>
            <w:tcW w:w="1275" w:type="dxa"/>
          </w:tcPr>
          <w:p w14:paraId="645F4A5C" w14:textId="4693CD09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3-11-20</w:t>
            </w:r>
          </w:p>
        </w:tc>
        <w:tc>
          <w:tcPr>
            <w:tcW w:w="993" w:type="dxa"/>
          </w:tcPr>
          <w:p w14:paraId="36B48DF4" w14:textId="77777777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1412" w:type="dxa"/>
          </w:tcPr>
          <w:p w14:paraId="47B69E02" w14:textId="70DE642E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3-11-20</w:t>
            </w:r>
          </w:p>
        </w:tc>
        <w:tc>
          <w:tcPr>
            <w:tcW w:w="1134" w:type="dxa"/>
          </w:tcPr>
          <w:p w14:paraId="43D8A0CC" w14:textId="77777777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851" w:type="dxa"/>
          </w:tcPr>
          <w:p w14:paraId="689D856D" w14:textId="77777777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uur</w:t>
            </w:r>
          </w:p>
        </w:tc>
        <w:tc>
          <w:tcPr>
            <w:tcW w:w="1417" w:type="dxa"/>
          </w:tcPr>
          <w:p w14:paraId="7E14A632" w14:textId="77777777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T.Bouma</w:t>
            </w:r>
            <w:proofErr w:type="spellEnd"/>
          </w:p>
        </w:tc>
        <w:tc>
          <w:tcPr>
            <w:tcW w:w="997" w:type="dxa"/>
          </w:tcPr>
          <w:p w14:paraId="7938D92D" w14:textId="77777777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</w:tc>
      </w:tr>
      <w:tr w:rsidR="00AE0087" w14:paraId="5D45ADE2" w14:textId="77777777" w:rsidTr="00AE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7EE3CC" w14:textId="77777777" w:rsidR="00AE0087" w:rsidRDefault="00AE0087" w:rsidP="00106143">
            <w:r>
              <w:t xml:space="preserve">Schrijven </w:t>
            </w:r>
            <w:proofErr w:type="spellStart"/>
            <w:r>
              <w:t>pvA</w:t>
            </w:r>
            <w:proofErr w:type="spellEnd"/>
          </w:p>
        </w:tc>
        <w:tc>
          <w:tcPr>
            <w:tcW w:w="1275" w:type="dxa"/>
          </w:tcPr>
          <w:p w14:paraId="7DF5EFC2" w14:textId="0375FF46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3-11-20</w:t>
            </w:r>
          </w:p>
        </w:tc>
        <w:tc>
          <w:tcPr>
            <w:tcW w:w="993" w:type="dxa"/>
          </w:tcPr>
          <w:p w14:paraId="5EFBDFFC" w14:textId="77777777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1412" w:type="dxa"/>
          </w:tcPr>
          <w:p w14:paraId="7FCC9FC8" w14:textId="6AD9F2F9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3-11-20</w:t>
            </w:r>
          </w:p>
        </w:tc>
        <w:tc>
          <w:tcPr>
            <w:tcW w:w="1134" w:type="dxa"/>
          </w:tcPr>
          <w:p w14:paraId="681AC8AB" w14:textId="0B5ADBF0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2</w:t>
            </w:r>
            <w:r>
              <w:t>:00</w:t>
            </w:r>
          </w:p>
        </w:tc>
        <w:tc>
          <w:tcPr>
            <w:tcW w:w="851" w:type="dxa"/>
          </w:tcPr>
          <w:p w14:paraId="669142A0" w14:textId="46F750BB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 xml:space="preserve"> uur</w:t>
            </w:r>
          </w:p>
        </w:tc>
        <w:tc>
          <w:tcPr>
            <w:tcW w:w="1417" w:type="dxa"/>
          </w:tcPr>
          <w:p w14:paraId="6DB5F3A7" w14:textId="77777777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T.Bouma</w:t>
            </w:r>
            <w:proofErr w:type="spellEnd"/>
          </w:p>
        </w:tc>
        <w:tc>
          <w:tcPr>
            <w:tcW w:w="997" w:type="dxa"/>
          </w:tcPr>
          <w:p w14:paraId="78512D59" w14:textId="77777777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  <w:tr w:rsidR="00AE0087" w14:paraId="4F7D95C7" w14:textId="77777777" w:rsidTr="00AE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2CAF5C" w14:textId="77777777" w:rsidR="00AE0087" w:rsidRDefault="00AE0087" w:rsidP="00106143">
            <w:r>
              <w:t>Schrijven FO</w:t>
            </w:r>
          </w:p>
        </w:tc>
        <w:tc>
          <w:tcPr>
            <w:tcW w:w="1275" w:type="dxa"/>
          </w:tcPr>
          <w:p w14:paraId="2E504AB8" w14:textId="7A2B56DF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3-11-20</w:t>
            </w:r>
          </w:p>
        </w:tc>
        <w:tc>
          <w:tcPr>
            <w:tcW w:w="993" w:type="dxa"/>
          </w:tcPr>
          <w:p w14:paraId="594F36B4" w14:textId="6BB38674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2</w:t>
            </w:r>
            <w:r>
              <w:t>:00</w:t>
            </w:r>
          </w:p>
        </w:tc>
        <w:tc>
          <w:tcPr>
            <w:tcW w:w="1412" w:type="dxa"/>
          </w:tcPr>
          <w:p w14:paraId="4EF28AA1" w14:textId="4C8A7F2B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3-11-20</w:t>
            </w:r>
          </w:p>
        </w:tc>
        <w:tc>
          <w:tcPr>
            <w:tcW w:w="1134" w:type="dxa"/>
          </w:tcPr>
          <w:p w14:paraId="49BD2A44" w14:textId="038F31FF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4</w:t>
            </w:r>
            <w:r>
              <w:t>:00</w:t>
            </w:r>
          </w:p>
        </w:tc>
        <w:tc>
          <w:tcPr>
            <w:tcW w:w="851" w:type="dxa"/>
          </w:tcPr>
          <w:p w14:paraId="790B3C21" w14:textId="77777777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uur</w:t>
            </w:r>
          </w:p>
        </w:tc>
        <w:tc>
          <w:tcPr>
            <w:tcW w:w="1417" w:type="dxa"/>
          </w:tcPr>
          <w:p w14:paraId="3F0EBE7E" w14:textId="77777777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T.Bouma</w:t>
            </w:r>
            <w:proofErr w:type="spellEnd"/>
          </w:p>
        </w:tc>
        <w:tc>
          <w:tcPr>
            <w:tcW w:w="997" w:type="dxa"/>
          </w:tcPr>
          <w:p w14:paraId="33AEAF08" w14:textId="77777777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</w:tc>
      </w:tr>
      <w:tr w:rsidR="00AE0087" w14:paraId="34D43072" w14:textId="77777777" w:rsidTr="00AE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FE7E543" w14:textId="77777777" w:rsidR="00AE0087" w:rsidRDefault="00AE0087" w:rsidP="00106143">
            <w:r>
              <w:t>Schrijven TO</w:t>
            </w:r>
          </w:p>
        </w:tc>
        <w:tc>
          <w:tcPr>
            <w:tcW w:w="1275" w:type="dxa"/>
          </w:tcPr>
          <w:p w14:paraId="1E52F962" w14:textId="72FF58A9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3-11-20</w:t>
            </w:r>
          </w:p>
        </w:tc>
        <w:tc>
          <w:tcPr>
            <w:tcW w:w="993" w:type="dxa"/>
          </w:tcPr>
          <w:p w14:paraId="7035E75C" w14:textId="0BDC8E5B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4</w:t>
            </w:r>
            <w:r>
              <w:t>:00</w:t>
            </w:r>
          </w:p>
        </w:tc>
        <w:tc>
          <w:tcPr>
            <w:tcW w:w="1412" w:type="dxa"/>
          </w:tcPr>
          <w:p w14:paraId="5EF9AE8E" w14:textId="4BEB9B9C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3-11-20</w:t>
            </w:r>
          </w:p>
        </w:tc>
        <w:tc>
          <w:tcPr>
            <w:tcW w:w="1134" w:type="dxa"/>
          </w:tcPr>
          <w:p w14:paraId="2BAA5A6C" w14:textId="1D42A112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6</w:t>
            </w:r>
            <w:r>
              <w:t>:00</w:t>
            </w:r>
          </w:p>
        </w:tc>
        <w:tc>
          <w:tcPr>
            <w:tcW w:w="851" w:type="dxa"/>
          </w:tcPr>
          <w:p w14:paraId="415BBD19" w14:textId="77777777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uur</w:t>
            </w:r>
          </w:p>
        </w:tc>
        <w:tc>
          <w:tcPr>
            <w:tcW w:w="1417" w:type="dxa"/>
          </w:tcPr>
          <w:p w14:paraId="77723614" w14:textId="77777777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T.Bouma</w:t>
            </w:r>
            <w:proofErr w:type="spellEnd"/>
          </w:p>
        </w:tc>
        <w:tc>
          <w:tcPr>
            <w:tcW w:w="997" w:type="dxa"/>
          </w:tcPr>
          <w:p w14:paraId="7391A0D6" w14:textId="77777777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  <w:tr w:rsidR="00AE0087" w14:paraId="3F795421" w14:textId="77777777" w:rsidTr="00AE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53653F" w14:textId="77777777" w:rsidR="00AE0087" w:rsidRDefault="00AE0087" w:rsidP="00106143">
            <w:r>
              <w:t>Realiseren</w:t>
            </w:r>
          </w:p>
        </w:tc>
        <w:tc>
          <w:tcPr>
            <w:tcW w:w="1275" w:type="dxa"/>
          </w:tcPr>
          <w:p w14:paraId="596007F0" w14:textId="2694B2ED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5-11-20</w:t>
            </w:r>
          </w:p>
        </w:tc>
        <w:tc>
          <w:tcPr>
            <w:tcW w:w="993" w:type="dxa"/>
          </w:tcPr>
          <w:p w14:paraId="541D6B29" w14:textId="03F13E58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>
              <w:t>:00</w:t>
            </w:r>
          </w:p>
        </w:tc>
        <w:tc>
          <w:tcPr>
            <w:tcW w:w="1412" w:type="dxa"/>
          </w:tcPr>
          <w:p w14:paraId="07A4F018" w14:textId="3DEE8337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5-11-20</w:t>
            </w:r>
          </w:p>
        </w:tc>
        <w:tc>
          <w:tcPr>
            <w:tcW w:w="1134" w:type="dxa"/>
          </w:tcPr>
          <w:p w14:paraId="5D9B8748" w14:textId="77777777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851" w:type="dxa"/>
          </w:tcPr>
          <w:p w14:paraId="32A1C8B2" w14:textId="6585F414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t xml:space="preserve"> uur</w:t>
            </w:r>
          </w:p>
        </w:tc>
        <w:tc>
          <w:tcPr>
            <w:tcW w:w="1417" w:type="dxa"/>
          </w:tcPr>
          <w:p w14:paraId="039D31F4" w14:textId="77777777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T.Bouma</w:t>
            </w:r>
            <w:proofErr w:type="spellEnd"/>
          </w:p>
        </w:tc>
        <w:tc>
          <w:tcPr>
            <w:tcW w:w="997" w:type="dxa"/>
          </w:tcPr>
          <w:p w14:paraId="40921696" w14:textId="77777777" w:rsidR="00AE0087" w:rsidRDefault="00AE0087" w:rsidP="0010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</w:tc>
      </w:tr>
      <w:tr w:rsidR="00AE0087" w14:paraId="3CC739B6" w14:textId="77777777" w:rsidTr="00AE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9D5573" w14:textId="77777777" w:rsidR="00AE0087" w:rsidRDefault="00AE0087" w:rsidP="00106143">
            <w:r>
              <w:t>Bespreken</w:t>
            </w:r>
          </w:p>
        </w:tc>
        <w:tc>
          <w:tcPr>
            <w:tcW w:w="1275" w:type="dxa"/>
          </w:tcPr>
          <w:p w14:paraId="2AE3DFFD" w14:textId="0AA18DAA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6-11-20</w:t>
            </w:r>
          </w:p>
        </w:tc>
        <w:tc>
          <w:tcPr>
            <w:tcW w:w="993" w:type="dxa"/>
          </w:tcPr>
          <w:p w14:paraId="0314C421" w14:textId="77777777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1412" w:type="dxa"/>
          </w:tcPr>
          <w:p w14:paraId="4EB4E9F3" w14:textId="4EFE5805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-11-20</w:t>
            </w:r>
          </w:p>
        </w:tc>
        <w:tc>
          <w:tcPr>
            <w:tcW w:w="1134" w:type="dxa"/>
          </w:tcPr>
          <w:p w14:paraId="0D7FDF75" w14:textId="77777777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12:30</w:t>
            </w:r>
          </w:p>
        </w:tc>
        <w:tc>
          <w:tcPr>
            <w:tcW w:w="851" w:type="dxa"/>
          </w:tcPr>
          <w:p w14:paraId="7DAC3D41" w14:textId="77777777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 uur</w:t>
            </w:r>
          </w:p>
        </w:tc>
        <w:tc>
          <w:tcPr>
            <w:tcW w:w="1417" w:type="dxa"/>
          </w:tcPr>
          <w:p w14:paraId="53B6D7D4" w14:textId="77777777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Hicapo8Q</w:t>
            </w:r>
          </w:p>
        </w:tc>
        <w:tc>
          <w:tcPr>
            <w:tcW w:w="997" w:type="dxa"/>
          </w:tcPr>
          <w:p w14:paraId="2882CB8A" w14:textId="77777777" w:rsidR="00AE0087" w:rsidRDefault="00AE0087" w:rsidP="0010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Teams</w:t>
            </w:r>
          </w:p>
        </w:tc>
      </w:tr>
    </w:tbl>
    <w:p w14:paraId="74AE8854" w14:textId="77777777" w:rsidR="00AE0087" w:rsidRPr="00AE0087" w:rsidRDefault="00AE0087" w:rsidP="00AE0087"/>
    <w:sectPr w:rsidR="00AE0087" w:rsidRPr="00AE0087" w:rsidSect="00CA74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6CCC" w14:textId="77777777" w:rsidR="004165D9" w:rsidRDefault="004165D9">
      <w:r>
        <w:separator/>
      </w:r>
    </w:p>
    <w:p w14:paraId="2BAFA541" w14:textId="77777777" w:rsidR="004165D9" w:rsidRDefault="004165D9"/>
  </w:endnote>
  <w:endnote w:type="continuationSeparator" w:id="0">
    <w:p w14:paraId="5D23ED9A" w14:textId="77777777" w:rsidR="004165D9" w:rsidRDefault="004165D9">
      <w:r>
        <w:continuationSeparator/>
      </w:r>
    </w:p>
    <w:p w14:paraId="465F140C" w14:textId="77777777" w:rsidR="004165D9" w:rsidRDefault="004165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3EAD2" w14:textId="77777777" w:rsidR="007F4B9C" w:rsidRDefault="007F4B9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Voetteksttabel met datum, documenttitel en paginanummer"/>
    </w:tblPr>
    <w:tblGrid>
      <w:gridCol w:w="1354"/>
      <w:gridCol w:w="6318"/>
      <w:gridCol w:w="1354"/>
    </w:tblGrid>
    <w:tr w:rsidR="00FC58C2" w14:paraId="155F4377" w14:textId="77777777" w:rsidTr="005A54FA">
      <w:tc>
        <w:tcPr>
          <w:tcW w:w="750" w:type="pct"/>
        </w:tcPr>
        <w:p w14:paraId="3A9A5025" w14:textId="1D283FFE" w:rsidR="00FC58C2" w:rsidRDefault="004165D9" w:rsidP="00547E56">
          <w:pPr>
            <w:pStyle w:val="Voettekst"/>
          </w:pPr>
          <w:sdt>
            <w:sdtPr>
              <w:alias w:val="Datum:"/>
              <w:tag w:val="Datum:"/>
              <w:id w:val="-581765881"/>
              <w:placeholder>
                <w:docPart w:val="4F7A19D0FF974B888300B240D8B1F62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A339A3">
                <w:t>3-11-2020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D003A10E75D84C3794058BB4172B6FEB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4D016997" w14:textId="4EAC431E" w:rsidR="00FC58C2" w:rsidRDefault="003B4038" w:rsidP="00547E56">
              <w:pPr>
                <w:pStyle w:val="Voettekst"/>
                <w:jc w:val="center"/>
              </w:pPr>
              <w:r>
                <w:t>plan van aanpak</w:t>
              </w:r>
            </w:p>
          </w:sdtContent>
        </w:sdt>
      </w:tc>
      <w:tc>
        <w:tcPr>
          <w:tcW w:w="750" w:type="pct"/>
        </w:tcPr>
        <w:p w14:paraId="4A3CB101" w14:textId="77777777" w:rsidR="00FC58C2" w:rsidRDefault="004F0E9B" w:rsidP="00547E56">
          <w:pPr>
            <w:pStyle w:val="Voettekst"/>
            <w:jc w:val="right"/>
          </w:pP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 w:rsidR="007F4B9C">
            <w:rPr>
              <w:noProof/>
              <w:lang w:bidi="nl-NL"/>
            </w:rPr>
            <w:t>4</w:t>
          </w:r>
          <w:r>
            <w:rPr>
              <w:noProof/>
              <w:lang w:bidi="nl-NL"/>
            </w:rPr>
            <w:fldChar w:fldCharType="end"/>
          </w:r>
        </w:p>
      </w:tc>
    </w:tr>
  </w:tbl>
  <w:p w14:paraId="02ABE661" w14:textId="77777777" w:rsidR="00FC58C2" w:rsidRDefault="00FC58C2">
    <w:pPr>
      <w:pStyle w:val="Voettekst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51C9C" w14:textId="77777777" w:rsidR="007F4B9C" w:rsidRDefault="007F4B9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FDB2F" w14:textId="77777777" w:rsidR="004165D9" w:rsidRDefault="004165D9">
      <w:r>
        <w:separator/>
      </w:r>
    </w:p>
    <w:p w14:paraId="45489B53" w14:textId="77777777" w:rsidR="004165D9" w:rsidRDefault="004165D9"/>
  </w:footnote>
  <w:footnote w:type="continuationSeparator" w:id="0">
    <w:p w14:paraId="5B91C3F5" w14:textId="77777777" w:rsidR="004165D9" w:rsidRDefault="004165D9">
      <w:r>
        <w:continuationSeparator/>
      </w:r>
    </w:p>
    <w:p w14:paraId="021783B8" w14:textId="77777777" w:rsidR="004165D9" w:rsidRDefault="004165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0225A" w14:textId="77777777" w:rsidR="007F4B9C" w:rsidRDefault="007F4B9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3457F" w14:textId="77777777" w:rsidR="00FC58C2" w:rsidRDefault="004165D9">
    <w:pPr>
      <w:pStyle w:val="Koptekst"/>
    </w:pPr>
    <w:sdt>
      <w:sdtPr>
        <w:alias w:val="Vertrouwelijk:"/>
        <w:tag w:val="Vertrouwelijk:"/>
        <w:id w:val="-1822729698"/>
        <w:placeholder>
          <w:docPart w:val="EAEA5BCAEA5845D1AD5921335B5B3699"/>
        </w:placeholder>
        <w:temporary/>
        <w:showingPlcHdr/>
        <w15:appearance w15:val="hidden"/>
      </w:sdtPr>
      <w:sdtEndPr/>
      <w:sdtContent>
        <w:r w:rsidR="003F66FA">
          <w:rPr>
            <w:lang w:bidi="nl-NL"/>
          </w:rPr>
          <w:t>Vertrouwelijk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5A343" w14:textId="77777777" w:rsidR="00A94C93" w:rsidRDefault="00A638EC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EE7C6C3" wp14:editId="1CC12D6A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ep 1" descr="Decoratieve zijbalk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hoe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hoe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89E22A0" id="Groep 1" o:spid="_x0000_s1026" alt="Decoratieve zijbalk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">
              <v:rect id="Rechthoe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hoe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A4CC8"/>
    <w:multiLevelType w:val="hybridMultilevel"/>
    <w:tmpl w:val="A00A0C62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6386E"/>
    <w:multiLevelType w:val="hybridMultilevel"/>
    <w:tmpl w:val="490807FA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Lijstopsomtek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0923519"/>
    <w:multiLevelType w:val="hybridMultilevel"/>
    <w:tmpl w:val="61F6BA68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60957C6E"/>
    <w:multiLevelType w:val="hybridMultilevel"/>
    <w:tmpl w:val="CD2A6538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4782E83"/>
    <w:multiLevelType w:val="hybridMultilevel"/>
    <w:tmpl w:val="3F6C8CCC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65EF5D2B"/>
    <w:multiLevelType w:val="hybridMultilevel"/>
    <w:tmpl w:val="B9103CF0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62433FC"/>
    <w:multiLevelType w:val="hybridMultilevel"/>
    <w:tmpl w:val="F1F60994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7"/>
  </w:num>
  <w:num w:numId="16">
    <w:abstractNumId w:val="16"/>
  </w:num>
  <w:num w:numId="17">
    <w:abstractNumId w:val="10"/>
  </w:num>
  <w:num w:numId="18">
    <w:abstractNumId w:val="12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A3"/>
    <w:rsid w:val="000018B0"/>
    <w:rsid w:val="000C1EF1"/>
    <w:rsid w:val="000D5A96"/>
    <w:rsid w:val="00155E73"/>
    <w:rsid w:val="001912B2"/>
    <w:rsid w:val="001F2671"/>
    <w:rsid w:val="00290347"/>
    <w:rsid w:val="002A0044"/>
    <w:rsid w:val="002B62B6"/>
    <w:rsid w:val="002C7F47"/>
    <w:rsid w:val="003A445F"/>
    <w:rsid w:val="003A4FE1"/>
    <w:rsid w:val="003B4038"/>
    <w:rsid w:val="003C0801"/>
    <w:rsid w:val="003D1754"/>
    <w:rsid w:val="003F66FA"/>
    <w:rsid w:val="004165D9"/>
    <w:rsid w:val="004224CB"/>
    <w:rsid w:val="00474746"/>
    <w:rsid w:val="004D5282"/>
    <w:rsid w:val="004F0E9B"/>
    <w:rsid w:val="00547E56"/>
    <w:rsid w:val="005A40B4"/>
    <w:rsid w:val="005A54FA"/>
    <w:rsid w:val="005B2EAF"/>
    <w:rsid w:val="005B3755"/>
    <w:rsid w:val="00620543"/>
    <w:rsid w:val="00697ED4"/>
    <w:rsid w:val="006E67C4"/>
    <w:rsid w:val="006F2718"/>
    <w:rsid w:val="00791E28"/>
    <w:rsid w:val="007D770B"/>
    <w:rsid w:val="007F4B9C"/>
    <w:rsid w:val="007F6D58"/>
    <w:rsid w:val="008400AB"/>
    <w:rsid w:val="008954B0"/>
    <w:rsid w:val="0090428B"/>
    <w:rsid w:val="009063BF"/>
    <w:rsid w:val="00946854"/>
    <w:rsid w:val="009A46B9"/>
    <w:rsid w:val="009C4E1D"/>
    <w:rsid w:val="009F4A7F"/>
    <w:rsid w:val="00A339A3"/>
    <w:rsid w:val="00A638EC"/>
    <w:rsid w:val="00A7352A"/>
    <w:rsid w:val="00A94C93"/>
    <w:rsid w:val="00AA133F"/>
    <w:rsid w:val="00AE0087"/>
    <w:rsid w:val="00BC03D9"/>
    <w:rsid w:val="00BE0195"/>
    <w:rsid w:val="00C32471"/>
    <w:rsid w:val="00CA74A9"/>
    <w:rsid w:val="00CC450E"/>
    <w:rsid w:val="00CD56B5"/>
    <w:rsid w:val="00D5350B"/>
    <w:rsid w:val="00DD57DC"/>
    <w:rsid w:val="00E22D98"/>
    <w:rsid w:val="00F9069F"/>
    <w:rsid w:val="00FB62E8"/>
    <w:rsid w:val="00FB7630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E57C37"/>
  <w15:chartTrackingRefBased/>
  <w15:docId w15:val="{E352928D-1364-48F8-B614-D970A4A6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nl-NL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2EAF"/>
    <w:pPr>
      <w:spacing w:before="120" w:after="0" w:line="240" w:lineRule="auto"/>
      <w:ind w:left="72" w:right="72"/>
    </w:pPr>
  </w:style>
  <w:style w:type="paragraph" w:styleId="Kop1">
    <w:name w:val="heading 1"/>
    <w:basedOn w:val="Standaard"/>
    <w:next w:val="Standaard"/>
    <w:link w:val="Kop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1"/>
    <w:rPr>
      <w:rFonts w:asciiTheme="majorHAnsi" w:eastAsiaTheme="majorEastAsia" w:hAnsiTheme="majorHAnsi" w:cstheme="majorBidi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ard"/>
    <w:link w:val="Titel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jsttabel7kleurrijk-Accent1">
    <w:name w:val="List Table 7 Colorful Accent 1"/>
    <w:basedOn w:val="Standaardtabe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4-Accent6">
    <w:name w:val="Grid Table 4 Accent 6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rasterlicht">
    <w:name w:val="Grid Table Light"/>
    <w:basedOn w:val="Standaard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2-Accent1">
    <w:name w:val="List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Onopgemaaktetabel4">
    <w:name w:val="Plain Table 4"/>
    <w:basedOn w:val="Standaardtabe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6">
    <w:name w:val="Grid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Voettekst">
    <w:name w:val="footer"/>
    <w:basedOn w:val="Standaard"/>
    <w:link w:val="VoettekstChar"/>
    <w:uiPriority w:val="2"/>
    <w:pPr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2"/>
  </w:style>
  <w:style w:type="table" w:customStyle="1" w:styleId="Geenranden">
    <w:name w:val="Geen randen"/>
    <w:basedOn w:val="Standaardtabel"/>
    <w:uiPriority w:val="99"/>
    <w:pPr>
      <w:spacing w:after="0" w:line="240" w:lineRule="auto"/>
    </w:pPr>
    <w:tblPr/>
  </w:style>
  <w:style w:type="table" w:styleId="Rastertabel1licht-Accent1">
    <w:name w:val="Grid Table 1 Light Accent 1"/>
    <w:aliases w:val="Sample questionnaires table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Rastertabel2-Accent1">
    <w:name w:val="Grid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ard"/>
    <w:next w:val="Standa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gegevens">
    <w:name w:val="Contactgegevens"/>
    <w:basedOn w:val="Standa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Rastertabel3-Accent3">
    <w:name w:val="Grid Table 3 Accent 3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5donker-Accent3">
    <w:name w:val="Grid Table 5 Dark Accent 3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1licht-Accent3">
    <w:name w:val="Grid Table 1 Light Accent 3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Handtekening">
    <w:name w:val="Signature"/>
    <w:basedOn w:val="Standaard"/>
    <w:link w:val="Handtekening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HandtekeningChar">
    <w:name w:val="Handtekening Char"/>
    <w:basedOn w:val="Standaardalinea-lettertype"/>
    <w:link w:val="Handtekening"/>
    <w:uiPriority w:val="1"/>
    <w:rsid w:val="006E67C4"/>
    <w:rPr>
      <w:kern w:val="0"/>
      <w:sz w:val="16"/>
      <w:szCs w:val="16"/>
      <w14:ligatures w14:val="none"/>
    </w:rPr>
  </w:style>
  <w:style w:type="paragraph" w:customStyle="1" w:styleId="Ondertekening">
    <w:name w:val="Ondertekening"/>
    <w:basedOn w:val="Standaard"/>
    <w:uiPriority w:val="1"/>
    <w:qFormat/>
    <w:pPr>
      <w:jc w:val="center"/>
    </w:pPr>
    <w:rPr>
      <w:sz w:val="20"/>
      <w:szCs w:val="20"/>
    </w:rPr>
  </w:style>
  <w:style w:type="paragraph" w:customStyle="1" w:styleId="Rechtsuitlijnen">
    <w:name w:val="Rechts uitlijnen"/>
    <w:basedOn w:val="Standaard"/>
    <w:uiPriority w:val="1"/>
    <w:qFormat/>
    <w:pPr>
      <w:jc w:val="right"/>
    </w:pPr>
  </w:style>
  <w:style w:type="table" w:styleId="Rastertabel1licht-Accent2">
    <w:name w:val="Grid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opsomteken">
    <w:name w:val="List Bullet"/>
    <w:basedOn w:val="Standaard"/>
    <w:uiPriority w:val="1"/>
    <w:unhideWhenUsed/>
    <w:pPr>
      <w:numPr>
        <w:numId w:val="5"/>
      </w:numPr>
      <w:ind w:left="432"/>
      <w:contextualSpacing/>
    </w:pPr>
  </w:style>
  <w:style w:type="character" w:styleId="Intensievebenadrukking">
    <w:name w:val="Intense Emphasis"/>
    <w:basedOn w:val="Standaardalinea-lettertype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A54FA"/>
    <w:rPr>
      <w:i/>
      <w:iCs/>
      <w:color w:val="355D7E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Standa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ardalinea-lettertype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adruk">
    <w:name w:val="Emphasis"/>
    <w:basedOn w:val="Standaardalinea-lettertype"/>
    <w:uiPriority w:val="20"/>
    <w:rsid w:val="005B2EAF"/>
    <w:rPr>
      <w:i/>
      <w:iCs/>
      <w:color w:val="595959" w:themeColor="text1" w:themeTint="A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63B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63BF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rsid w:val="00FB62E8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A7352A"/>
    <w:pPr>
      <w:spacing w:after="100"/>
      <w:ind w:left="220"/>
    </w:pPr>
  </w:style>
  <w:style w:type="table" w:styleId="Rastertabel3-Accent2">
    <w:name w:val="Grid Table 3 Accent 2"/>
    <w:basedOn w:val="Standaardtabel"/>
    <w:uiPriority w:val="48"/>
    <w:rsid w:val="00DD57D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DD57DC"/>
    <w:rPr>
      <w:color w:val="605E5C"/>
      <w:shd w:val="clear" w:color="auto" w:fill="E1DFDD"/>
    </w:rPr>
  </w:style>
  <w:style w:type="table" w:styleId="Rastertabel2-Accent2">
    <w:name w:val="Grid Table 2 Accent 2"/>
    <w:basedOn w:val="Standaardtabel"/>
    <w:uiPriority w:val="47"/>
    <w:rsid w:val="008954B0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BC03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norton@toolsforever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alvers@fastdev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bouma@fastdev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Tactisch%20bedrijf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FC4E82FD6A412C893F7F878E181C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6219ED-E505-421A-AAEF-5F1D13025F91}"/>
      </w:docPartPr>
      <w:docPartBody>
        <w:p w:rsidR="008B01ED" w:rsidRDefault="00AE43A6">
          <w:pPr>
            <w:pStyle w:val="76FC4E82FD6A412C893F7F878E181CC2"/>
          </w:pPr>
          <w:r w:rsidRPr="00A638EC">
            <w:rPr>
              <w:lang w:bidi="nl-NL"/>
            </w:rPr>
            <w:t>Versie</w:t>
          </w:r>
        </w:p>
      </w:docPartBody>
    </w:docPart>
    <w:docPart>
      <w:docPartPr>
        <w:name w:val="F8FBDA3BA50B4960988FB9D453065F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01CE6E-0184-4742-8627-7057D5D56EFA}"/>
      </w:docPartPr>
      <w:docPartBody>
        <w:p w:rsidR="008B01ED" w:rsidRDefault="00AE43A6">
          <w:pPr>
            <w:pStyle w:val="F8FBDA3BA50B4960988FB9D453065FE6"/>
          </w:pPr>
          <w:r>
            <w:rPr>
              <w:lang w:bidi="nl-NL"/>
            </w:rPr>
            <w:t>Datum</w:t>
          </w:r>
        </w:p>
      </w:docPartBody>
    </w:docPart>
    <w:docPart>
      <w:docPartPr>
        <w:name w:val="92E694F42A084C8AB46A5346D28F4B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D47ECE-9C6F-49E8-8FE5-731B066C9E56}"/>
      </w:docPartPr>
      <w:docPartBody>
        <w:p w:rsidR="008B01ED" w:rsidRDefault="00AE43A6">
          <w:pPr>
            <w:pStyle w:val="92E694F42A084C8AB46A5346D28F4BF4"/>
          </w:pPr>
          <w:r w:rsidRPr="002A0044">
            <w:rPr>
              <w:lang w:bidi="nl-NL"/>
            </w:rPr>
            <w:t>Tactisch marketingplan</w:t>
          </w:r>
        </w:p>
      </w:docPartBody>
    </w:docPart>
    <w:docPart>
      <w:docPartPr>
        <w:name w:val="E4189D1E38B644079E339D954B625C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192CD7-0701-4BDD-AF7C-5604E7780439}"/>
      </w:docPartPr>
      <w:docPartBody>
        <w:p w:rsidR="008B01ED" w:rsidRDefault="00AE43A6">
          <w:pPr>
            <w:pStyle w:val="E4189D1E38B644079E339D954B625CC5"/>
          </w:pPr>
          <w:r>
            <w:rPr>
              <w:lang w:bidi="nl-NL"/>
            </w:rPr>
            <w:t>Subtitel van document</w:t>
          </w:r>
        </w:p>
      </w:docPartBody>
    </w:docPart>
    <w:docPart>
      <w:docPartPr>
        <w:name w:val="BB47F9CA22F440B79BA4A5E80FEC38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C0AD46-6268-493F-93C4-6D9CB2BF88A4}"/>
      </w:docPartPr>
      <w:docPartBody>
        <w:p w:rsidR="008B01ED" w:rsidRDefault="00AE43A6">
          <w:pPr>
            <w:pStyle w:val="BB47F9CA22F440B79BA4A5E80FEC380D"/>
          </w:pPr>
          <w:r w:rsidRPr="004D5282">
            <w:rPr>
              <w:lang w:bidi="nl-NL"/>
            </w:rPr>
            <w:t>Gepresenteerd door:</w:t>
          </w:r>
        </w:p>
      </w:docPartBody>
    </w:docPart>
    <w:docPart>
      <w:docPartPr>
        <w:name w:val="5E5D687889CA40CBA1C136B15A43EC2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6D4AAD-3A92-405B-ACDA-3004B78FD405}"/>
      </w:docPartPr>
      <w:docPartBody>
        <w:p w:rsidR="008B01ED" w:rsidRDefault="00AE43A6">
          <w:pPr>
            <w:pStyle w:val="5E5D687889CA40CBA1C136B15A43EC2A"/>
          </w:pPr>
          <w:r w:rsidRPr="004D5282">
            <w:rPr>
              <w:lang w:bidi="nl-NL"/>
            </w:rPr>
            <w:t>bedrijfsnaam</w:t>
          </w:r>
        </w:p>
      </w:docPartBody>
    </w:docPart>
    <w:docPart>
      <w:docPartPr>
        <w:name w:val="4F7A19D0FF974B888300B240D8B1F6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3F460D-B349-4AD2-B14B-8224ACD9D000}"/>
      </w:docPartPr>
      <w:docPartBody>
        <w:p w:rsidR="008B01ED" w:rsidRDefault="00AE43A6">
          <w:pPr>
            <w:pStyle w:val="4F7A19D0FF974B888300B240D8B1F627"/>
          </w:pPr>
          <w:r>
            <w:rPr>
              <w:lang w:bidi="nl-NL"/>
            </w:rPr>
            <w:t>Definieer de doorslaggevende aanbieding.</w:t>
          </w:r>
        </w:p>
      </w:docPartBody>
    </w:docPart>
    <w:docPart>
      <w:docPartPr>
        <w:name w:val="D003A10E75D84C3794058BB4172B6FE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6FA554-7BAD-4605-A195-E578610538E4}"/>
      </w:docPartPr>
      <w:docPartBody>
        <w:p w:rsidR="008B01ED" w:rsidRDefault="00AE43A6">
          <w:pPr>
            <w:pStyle w:val="D003A10E75D84C3794058BB4172B6FEB"/>
          </w:pPr>
          <w:r>
            <w:rPr>
              <w:lang w:bidi="nl-NL"/>
            </w:rPr>
            <w:t>Proces</w:t>
          </w:r>
        </w:p>
      </w:docPartBody>
    </w:docPart>
    <w:docPart>
      <w:docPartPr>
        <w:name w:val="EAEA5BCAEA5845D1AD5921335B5B369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715DC5-5A99-4611-9559-74A44A62BE27}"/>
      </w:docPartPr>
      <w:docPartBody>
        <w:p w:rsidR="008B01ED" w:rsidRDefault="00AE43A6">
          <w:pPr>
            <w:pStyle w:val="EAEA5BCAEA5845D1AD5921335B5B3699"/>
          </w:pPr>
          <w:r>
            <w:rPr>
              <w:lang w:bidi="nl-NL"/>
            </w:rPr>
            <w:t>Opmerking: Nieuwe handtekeningen zijn mogelijk vereist als het document op verzoek van de klant aanzienlijk wordt gewijzigd.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A6"/>
    <w:rsid w:val="008B01ED"/>
    <w:rsid w:val="00907A18"/>
    <w:rsid w:val="00A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6FC4E82FD6A412C893F7F878E181CC2">
    <w:name w:val="76FC4E82FD6A412C893F7F878E181CC2"/>
  </w:style>
  <w:style w:type="paragraph" w:customStyle="1" w:styleId="F8FBDA3BA50B4960988FB9D453065FE6">
    <w:name w:val="F8FBDA3BA50B4960988FB9D453065FE6"/>
  </w:style>
  <w:style w:type="paragraph" w:customStyle="1" w:styleId="92E694F42A084C8AB46A5346D28F4BF4">
    <w:name w:val="92E694F42A084C8AB46A5346D28F4BF4"/>
  </w:style>
  <w:style w:type="paragraph" w:customStyle="1" w:styleId="E4189D1E38B644079E339D954B625CC5">
    <w:name w:val="E4189D1E38B644079E339D954B625CC5"/>
  </w:style>
  <w:style w:type="paragraph" w:customStyle="1" w:styleId="BB47F9CA22F440B79BA4A5E80FEC380D">
    <w:name w:val="BB47F9CA22F440B79BA4A5E80FEC380D"/>
  </w:style>
  <w:style w:type="paragraph" w:customStyle="1" w:styleId="5E5D687889CA40CBA1C136B15A43EC2A">
    <w:name w:val="5E5D687889CA40CBA1C136B15A43EC2A"/>
  </w:style>
  <w:style w:type="character" w:styleId="Nadruk">
    <w:name w:val="Emphasis"/>
    <w:basedOn w:val="Standaardalinea-lettertype"/>
    <w:uiPriority w:val="20"/>
    <w:rPr>
      <w:i/>
      <w:iCs/>
      <w:color w:val="595959" w:themeColor="text1" w:themeTint="A6"/>
    </w:rPr>
  </w:style>
  <w:style w:type="paragraph" w:customStyle="1" w:styleId="4F7A19D0FF974B888300B240D8B1F627">
    <w:name w:val="4F7A19D0FF974B888300B240D8B1F627"/>
  </w:style>
  <w:style w:type="paragraph" w:customStyle="1" w:styleId="D003A10E75D84C3794058BB4172B6FEB">
    <w:name w:val="D003A10E75D84C3794058BB4172B6FEB"/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paragraph" w:customStyle="1" w:styleId="EAEA5BCAEA5845D1AD5921335B5B3699">
    <w:name w:val="EAEA5BCAEA5845D1AD5921335B5B3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3-11-2020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325B66-7BA0-49BA-825E-1BAF5367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Tactisch bedrijfsmarketingplan</Template>
  <TotalTime>46</TotalTime>
  <Pages>4</Pages>
  <Words>604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FastDevelopment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ToolsForEver</dc:subject>
  <dc:creator>Tim</dc:creator>
  <cp:keywords>plan van aanpak</cp:keywords>
  <cp:lastModifiedBy>Tim Bouma</cp:lastModifiedBy>
  <cp:revision>7</cp:revision>
  <dcterms:created xsi:type="dcterms:W3CDTF">2020-11-03T10:12:00Z</dcterms:created>
  <dcterms:modified xsi:type="dcterms:W3CDTF">2020-11-03T10:58:00Z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