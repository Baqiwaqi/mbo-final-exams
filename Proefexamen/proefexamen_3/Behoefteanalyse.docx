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2439" w14:textId="7B861DE6" w:rsidR="00A638EC" w:rsidRDefault="00E27484" w:rsidP="00A638EC">
      <w:pPr>
        <w:pStyle w:val="Ondertitel"/>
      </w:pPr>
      <w:sdt>
        <w:sdtPr>
          <w:alias w:val="Versie:"/>
          <w:tag w:val="Versie:"/>
          <w:id w:val="1459911874"/>
          <w:placeholder>
            <w:docPart w:val="D14658F8575E4AA3A1CFF7C65BA882F5"/>
          </w:placeholder>
          <w:temporary/>
          <w:showingPlcHdr/>
          <w15:appearance w15:val="hidden"/>
        </w:sdtPr>
        <w:sdtEndPr/>
        <w:sdtContent>
          <w:r w:rsidR="00A638EC" w:rsidRPr="00A638EC">
            <w:rPr>
              <w:lang w:bidi="nl-NL"/>
            </w:rPr>
            <w:t>Versie</w:t>
          </w:r>
        </w:sdtContent>
      </w:sdt>
      <w:r w:rsidR="00A638EC">
        <w:rPr>
          <w:lang w:bidi="nl-NL"/>
        </w:rPr>
        <w:t xml:space="preserve"> </w:t>
      </w:r>
      <w:r w:rsidR="00B8328D">
        <w:t>1.0</w:t>
      </w:r>
    </w:p>
    <w:p w14:paraId="15EC7D32" w14:textId="719E8AD7" w:rsidR="00A638EC" w:rsidRDefault="00E27484" w:rsidP="00A638EC">
      <w:pPr>
        <w:pStyle w:val="Ondertitel"/>
      </w:pPr>
      <w:sdt>
        <w:sdtPr>
          <w:alias w:val="Voer datum in:"/>
          <w:tag w:val="Voer datum in:"/>
          <w:id w:val="-664086759"/>
          <w:placeholder>
            <w:docPart w:val="B952FA57E47C4DB9A7BB50206C349AFB"/>
          </w:placeholder>
          <w:dataBinding w:prefixMappings="xmlns:ns0='http://schemas.microsoft.com/office/2006/coverPageProps' " w:xpath="/ns0:CoverPageProperties[1]/ns0:CompanyFax[1]" w:storeItemID="{55AF091B-3C7A-41E3-B477-F2FDAA23CFDA}"/>
          <w15:appearance w15:val="hidden"/>
          <w:text/>
        </w:sdtPr>
        <w:sdtEndPr/>
        <w:sdtContent>
          <w:r w:rsidR="00B8328D">
            <w:t>10-11-2020</w:t>
          </w:r>
        </w:sdtContent>
      </w:sdt>
    </w:p>
    <w:p w14:paraId="2C8B9C84" w14:textId="1B1208EC" w:rsidR="00A638EC" w:rsidRPr="00A638EC" w:rsidRDefault="00F56C0B" w:rsidP="00A638EC">
      <w:pPr>
        <w:pStyle w:val="Logo"/>
      </w:pPr>
      <w:r>
        <w:rPr>
          <w:noProof/>
        </w:rPr>
        <w:drawing>
          <wp:anchor distT="0" distB="0" distL="114300" distR="114300" simplePos="0" relativeHeight="251658240" behindDoc="0" locked="0" layoutInCell="1" allowOverlap="1" wp14:anchorId="34FB7E0E" wp14:editId="7EB51B7C">
            <wp:simplePos x="0" y="0"/>
            <wp:positionH relativeFrom="column">
              <wp:posOffset>2343150</wp:posOffset>
            </wp:positionH>
            <wp:positionV relativeFrom="paragraph">
              <wp:posOffset>1575435</wp:posOffset>
            </wp:positionV>
            <wp:extent cx="3543300" cy="221234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221234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alias w:val="Voer titel in:"/>
        <w:tag w:val=""/>
        <w:id w:val="390237733"/>
        <w:placeholder>
          <w:docPart w:val="47DF46E9FA9D466895F7EF6F1634F881"/>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03003405" w14:textId="6E5786B5" w:rsidR="00A638EC" w:rsidRDefault="00B8328D" w:rsidP="00A638EC">
          <w:pPr>
            <w:pStyle w:val="Titel"/>
          </w:pPr>
          <w:r>
            <w:t>Behoefte analyse</w:t>
          </w:r>
        </w:p>
      </w:sdtContent>
    </w:sdt>
    <w:sdt>
      <w:sdtPr>
        <w:rPr>
          <w:lang w:val="en-GB"/>
        </w:rPr>
        <w:alias w:val="Voer subtitel in:"/>
        <w:tag w:val="Voer subtitel in:"/>
        <w:id w:val="1134748392"/>
        <w:placeholder>
          <w:docPart w:val="1367CF48FAC24557B51A5179C5BF2C92"/>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9D862E8" w14:textId="61D50D76" w:rsidR="00A638EC" w:rsidRPr="00F56C0B" w:rsidRDefault="00F56C0B" w:rsidP="00A638EC">
          <w:pPr>
            <w:pStyle w:val="Ondertitel"/>
            <w:rPr>
              <w:lang w:val="en-GB"/>
            </w:rPr>
          </w:pPr>
          <w:r w:rsidRPr="00F56C0B">
            <w:rPr>
              <w:lang w:val="en-GB"/>
            </w:rPr>
            <w:t>Rent</w:t>
          </w:r>
          <w:r w:rsidR="0035711F">
            <w:rPr>
              <w:lang w:val="en-GB"/>
            </w:rPr>
            <w:t>-</w:t>
          </w:r>
          <w:r w:rsidRPr="00F56C0B">
            <w:rPr>
              <w:lang w:val="en-GB"/>
            </w:rPr>
            <w:t>a</w:t>
          </w:r>
          <w:r w:rsidR="0035711F">
            <w:rPr>
              <w:lang w:val="en-GB"/>
            </w:rPr>
            <w:t>-</w:t>
          </w:r>
          <w:r w:rsidRPr="00F56C0B">
            <w:rPr>
              <w:lang w:val="en-GB"/>
            </w:rPr>
            <w:t>car</w:t>
          </w:r>
        </w:p>
      </w:sdtContent>
    </w:sdt>
    <w:p w14:paraId="3D5735E0" w14:textId="0251B778" w:rsidR="00A638EC" w:rsidRPr="00F56C0B" w:rsidRDefault="00E27484" w:rsidP="004D5282">
      <w:pPr>
        <w:pStyle w:val="Contactgegevens"/>
        <w:rPr>
          <w:lang w:val="en-GB"/>
        </w:rPr>
      </w:pPr>
      <w:sdt>
        <w:sdtPr>
          <w:alias w:val="Gepresenteerd door: "/>
          <w:tag w:val="Gepresenteerd door: "/>
          <w:id w:val="529071456"/>
          <w:placeholder>
            <w:docPart w:val="AF2C4C976BF54F218464F46B84E8AEEC"/>
          </w:placeholder>
          <w:temporary/>
          <w:showingPlcHdr/>
          <w15:appearance w15:val="hidden"/>
        </w:sdtPr>
        <w:sdtEndPr/>
        <w:sdtContent>
          <w:r w:rsidR="00A638EC" w:rsidRPr="00F56C0B">
            <w:rPr>
              <w:lang w:val="en-GB" w:bidi="nl-NL"/>
            </w:rPr>
            <w:t>Gepresenteerd door:</w:t>
          </w:r>
        </w:sdtContent>
      </w:sdt>
      <w:r w:rsidR="00A638EC" w:rsidRPr="00F56C0B">
        <w:rPr>
          <w:lang w:val="en-GB" w:bidi="nl-NL"/>
        </w:rPr>
        <w:t xml:space="preserve"> </w:t>
      </w:r>
      <w:r w:rsidR="00F56C0B" w:rsidRPr="00F56C0B">
        <w:rPr>
          <w:lang w:val="en-GB"/>
        </w:rPr>
        <w:t>Tim Bouma</w:t>
      </w:r>
    </w:p>
    <w:p w14:paraId="55BAA9D1" w14:textId="564F6893" w:rsidR="00A638EC" w:rsidRPr="00F56C0B" w:rsidRDefault="00E27484" w:rsidP="004D5282">
      <w:pPr>
        <w:pStyle w:val="Contactgegevens"/>
        <w:rPr>
          <w:lang w:val="en-GB"/>
        </w:rPr>
      </w:pPr>
      <w:sdt>
        <w:sdtPr>
          <w:rPr>
            <w:lang w:val="en-GB"/>
          </w:rPr>
          <w:alias w:val="Voer bedrijfsnaam in:"/>
          <w:tag w:val=""/>
          <w:id w:val="-874304286"/>
          <w:placeholder>
            <w:docPart w:val="35BA1E5B454C4155AA8E0BDC0D875837"/>
          </w:placeholder>
          <w:dataBinding w:prefixMappings="xmlns:ns0='http://schemas.openxmlformats.org/officeDocument/2006/extended-properties' " w:xpath="/ns0:Properties[1]/ns0:Company[1]" w:storeItemID="{6668398D-A668-4E3E-A5EB-62B293D839F1}"/>
          <w15:appearance w15:val="hidden"/>
          <w:text/>
        </w:sdtPr>
        <w:sdtEndPr/>
        <w:sdtContent>
          <w:r w:rsidR="00F56C0B" w:rsidRPr="00F56C0B">
            <w:rPr>
              <w:lang w:val="en-GB"/>
            </w:rPr>
            <w:t>Fastdevelopm</w:t>
          </w:r>
          <w:r w:rsidR="00F56C0B">
            <w:rPr>
              <w:lang w:val="en-GB"/>
            </w:rPr>
            <w:t>ent</w:t>
          </w:r>
        </w:sdtContent>
      </w:sdt>
    </w:p>
    <w:p w14:paraId="02EC6B5F" w14:textId="51AB5195" w:rsidR="00B8328D" w:rsidRPr="00F56C0B" w:rsidRDefault="00B8328D" w:rsidP="00290347">
      <w:pPr>
        <w:pStyle w:val="Contactgegevens"/>
        <w:rPr>
          <w:lang w:val="en-GB"/>
        </w:rPr>
      </w:pPr>
    </w:p>
    <w:p w14:paraId="23439568" w14:textId="23E9075C" w:rsidR="00B8328D" w:rsidRPr="00F56C0B" w:rsidRDefault="00B8328D">
      <w:pPr>
        <w:spacing w:before="0" w:after="240" w:line="252" w:lineRule="auto"/>
        <w:ind w:left="0" w:right="0"/>
        <w:rPr>
          <w:caps/>
          <w:lang w:val="en-GB"/>
        </w:rPr>
      </w:pPr>
      <w:r w:rsidRPr="00F56C0B">
        <w:rPr>
          <w:lang w:val="en-GB"/>
        </w:rPr>
        <w:br w:type="page"/>
      </w:r>
    </w:p>
    <w:sdt>
      <w:sdtPr>
        <w:id w:val="-1964876652"/>
        <w:docPartObj>
          <w:docPartGallery w:val="Table of Contents"/>
          <w:docPartUnique/>
        </w:docPartObj>
      </w:sdtPr>
      <w:sdtEndPr>
        <w:rPr>
          <w:rFonts w:asciiTheme="minorHAnsi" w:eastAsiaTheme="minorEastAsia" w:hAnsiTheme="minorHAnsi" w:cstheme="minorBidi"/>
          <w:b/>
          <w:bCs/>
          <w:caps w:val="0"/>
          <w:color w:val="auto"/>
          <w:sz w:val="22"/>
          <w:szCs w:val="22"/>
        </w:rPr>
      </w:sdtEndPr>
      <w:sdtContent>
        <w:p w14:paraId="61B73F3D" w14:textId="27AA259B" w:rsidR="00B8328D" w:rsidRDefault="00B8328D">
          <w:pPr>
            <w:pStyle w:val="Kopvaninhoudsopgave"/>
          </w:pPr>
          <w:r>
            <w:t>Inhoud</w:t>
          </w:r>
        </w:p>
        <w:p w14:paraId="4030BBCF" w14:textId="4B28A5BB" w:rsidR="00BC5D4E" w:rsidRDefault="00B8328D">
          <w:pPr>
            <w:pStyle w:val="Inhopg2"/>
            <w:tabs>
              <w:tab w:val="right" w:leader="dot" w:pos="9016"/>
            </w:tabs>
            <w:rPr>
              <w:noProof/>
            </w:rPr>
          </w:pPr>
          <w:r>
            <w:fldChar w:fldCharType="begin"/>
          </w:r>
          <w:r>
            <w:instrText xml:space="preserve"> TOC \o "1-3" \h \z \u </w:instrText>
          </w:r>
          <w:r>
            <w:fldChar w:fldCharType="separate"/>
          </w:r>
          <w:hyperlink w:anchor="_Toc55895565" w:history="1">
            <w:r w:rsidR="00BC5D4E" w:rsidRPr="006D01D2">
              <w:rPr>
                <w:rStyle w:val="Hyperlink"/>
                <w:noProof/>
              </w:rPr>
              <w:t>De kern van het project</w:t>
            </w:r>
            <w:r w:rsidR="00BC5D4E">
              <w:rPr>
                <w:noProof/>
                <w:webHidden/>
              </w:rPr>
              <w:tab/>
            </w:r>
            <w:r w:rsidR="00BC5D4E">
              <w:rPr>
                <w:noProof/>
                <w:webHidden/>
              </w:rPr>
              <w:fldChar w:fldCharType="begin"/>
            </w:r>
            <w:r w:rsidR="00BC5D4E">
              <w:rPr>
                <w:noProof/>
                <w:webHidden/>
              </w:rPr>
              <w:instrText xml:space="preserve"> PAGEREF _Toc55895565 \h </w:instrText>
            </w:r>
            <w:r w:rsidR="00BC5D4E">
              <w:rPr>
                <w:noProof/>
                <w:webHidden/>
              </w:rPr>
            </w:r>
            <w:r w:rsidR="00BC5D4E">
              <w:rPr>
                <w:noProof/>
                <w:webHidden/>
              </w:rPr>
              <w:fldChar w:fldCharType="separate"/>
            </w:r>
            <w:r w:rsidR="00BC5D4E">
              <w:rPr>
                <w:noProof/>
                <w:webHidden/>
              </w:rPr>
              <w:t>2</w:t>
            </w:r>
            <w:r w:rsidR="00BC5D4E">
              <w:rPr>
                <w:noProof/>
                <w:webHidden/>
              </w:rPr>
              <w:fldChar w:fldCharType="end"/>
            </w:r>
          </w:hyperlink>
        </w:p>
        <w:p w14:paraId="28A1B96F" w14:textId="34820DD0" w:rsidR="00BC5D4E" w:rsidRDefault="00BC5D4E">
          <w:pPr>
            <w:pStyle w:val="Inhopg2"/>
            <w:tabs>
              <w:tab w:val="right" w:leader="dot" w:pos="9016"/>
            </w:tabs>
            <w:rPr>
              <w:noProof/>
            </w:rPr>
          </w:pPr>
          <w:hyperlink w:anchor="_Toc55895566" w:history="1">
            <w:r w:rsidRPr="006D01D2">
              <w:rPr>
                <w:rStyle w:val="Hyperlink"/>
                <w:noProof/>
              </w:rPr>
              <w:t>Aanleiding</w:t>
            </w:r>
            <w:r>
              <w:rPr>
                <w:noProof/>
                <w:webHidden/>
              </w:rPr>
              <w:tab/>
            </w:r>
            <w:r>
              <w:rPr>
                <w:noProof/>
                <w:webHidden/>
              </w:rPr>
              <w:fldChar w:fldCharType="begin"/>
            </w:r>
            <w:r>
              <w:rPr>
                <w:noProof/>
                <w:webHidden/>
              </w:rPr>
              <w:instrText xml:space="preserve"> PAGEREF _Toc55895566 \h </w:instrText>
            </w:r>
            <w:r>
              <w:rPr>
                <w:noProof/>
                <w:webHidden/>
              </w:rPr>
            </w:r>
            <w:r>
              <w:rPr>
                <w:noProof/>
                <w:webHidden/>
              </w:rPr>
              <w:fldChar w:fldCharType="separate"/>
            </w:r>
            <w:r>
              <w:rPr>
                <w:noProof/>
                <w:webHidden/>
              </w:rPr>
              <w:t>2</w:t>
            </w:r>
            <w:r>
              <w:rPr>
                <w:noProof/>
                <w:webHidden/>
              </w:rPr>
              <w:fldChar w:fldCharType="end"/>
            </w:r>
          </w:hyperlink>
        </w:p>
        <w:p w14:paraId="5F53AADE" w14:textId="5AD7933C" w:rsidR="00BC5D4E" w:rsidRDefault="00BC5D4E">
          <w:pPr>
            <w:pStyle w:val="Inhopg2"/>
            <w:tabs>
              <w:tab w:val="right" w:leader="dot" w:pos="9016"/>
            </w:tabs>
            <w:rPr>
              <w:noProof/>
            </w:rPr>
          </w:pPr>
          <w:hyperlink w:anchor="_Toc55895567" w:history="1">
            <w:r w:rsidRPr="006D01D2">
              <w:rPr>
                <w:rStyle w:val="Hyperlink"/>
                <w:noProof/>
              </w:rPr>
              <w:t>Algemene beschrijving van de website</w:t>
            </w:r>
            <w:r>
              <w:rPr>
                <w:noProof/>
                <w:webHidden/>
              </w:rPr>
              <w:tab/>
            </w:r>
            <w:r>
              <w:rPr>
                <w:noProof/>
                <w:webHidden/>
              </w:rPr>
              <w:fldChar w:fldCharType="begin"/>
            </w:r>
            <w:r>
              <w:rPr>
                <w:noProof/>
                <w:webHidden/>
              </w:rPr>
              <w:instrText xml:space="preserve"> PAGEREF _Toc55895567 \h </w:instrText>
            </w:r>
            <w:r>
              <w:rPr>
                <w:noProof/>
                <w:webHidden/>
              </w:rPr>
            </w:r>
            <w:r>
              <w:rPr>
                <w:noProof/>
                <w:webHidden/>
              </w:rPr>
              <w:fldChar w:fldCharType="separate"/>
            </w:r>
            <w:r>
              <w:rPr>
                <w:noProof/>
                <w:webHidden/>
              </w:rPr>
              <w:t>2</w:t>
            </w:r>
            <w:r>
              <w:rPr>
                <w:noProof/>
                <w:webHidden/>
              </w:rPr>
              <w:fldChar w:fldCharType="end"/>
            </w:r>
          </w:hyperlink>
        </w:p>
        <w:p w14:paraId="27CEF4CB" w14:textId="7C5981E5" w:rsidR="00BC5D4E" w:rsidRDefault="00BC5D4E">
          <w:pPr>
            <w:pStyle w:val="Inhopg2"/>
            <w:tabs>
              <w:tab w:val="right" w:leader="dot" w:pos="9016"/>
            </w:tabs>
            <w:rPr>
              <w:noProof/>
            </w:rPr>
          </w:pPr>
          <w:hyperlink w:anchor="_Toc55895568" w:history="1">
            <w:r w:rsidRPr="006D01D2">
              <w:rPr>
                <w:rStyle w:val="Hyperlink"/>
                <w:noProof/>
              </w:rPr>
              <w:t>Doelen van de website</w:t>
            </w:r>
            <w:r>
              <w:rPr>
                <w:noProof/>
                <w:webHidden/>
              </w:rPr>
              <w:tab/>
            </w:r>
            <w:r>
              <w:rPr>
                <w:noProof/>
                <w:webHidden/>
              </w:rPr>
              <w:fldChar w:fldCharType="begin"/>
            </w:r>
            <w:r>
              <w:rPr>
                <w:noProof/>
                <w:webHidden/>
              </w:rPr>
              <w:instrText xml:space="preserve"> PAGEREF _Toc55895568 \h </w:instrText>
            </w:r>
            <w:r>
              <w:rPr>
                <w:noProof/>
                <w:webHidden/>
              </w:rPr>
            </w:r>
            <w:r>
              <w:rPr>
                <w:noProof/>
                <w:webHidden/>
              </w:rPr>
              <w:fldChar w:fldCharType="separate"/>
            </w:r>
            <w:r>
              <w:rPr>
                <w:noProof/>
                <w:webHidden/>
              </w:rPr>
              <w:t>2</w:t>
            </w:r>
            <w:r>
              <w:rPr>
                <w:noProof/>
                <w:webHidden/>
              </w:rPr>
              <w:fldChar w:fldCharType="end"/>
            </w:r>
          </w:hyperlink>
        </w:p>
        <w:p w14:paraId="4991EA09" w14:textId="0E8646BE" w:rsidR="00BC5D4E" w:rsidRDefault="00BC5D4E">
          <w:pPr>
            <w:pStyle w:val="Inhopg2"/>
            <w:tabs>
              <w:tab w:val="right" w:leader="dot" w:pos="9016"/>
            </w:tabs>
            <w:rPr>
              <w:noProof/>
            </w:rPr>
          </w:pPr>
          <w:hyperlink w:anchor="_Toc55895569" w:history="1">
            <w:r w:rsidRPr="006D01D2">
              <w:rPr>
                <w:rStyle w:val="Hyperlink"/>
                <w:noProof/>
              </w:rPr>
              <w:t>Doelgroepen van de website</w:t>
            </w:r>
            <w:r>
              <w:rPr>
                <w:noProof/>
                <w:webHidden/>
              </w:rPr>
              <w:tab/>
            </w:r>
            <w:r>
              <w:rPr>
                <w:noProof/>
                <w:webHidden/>
              </w:rPr>
              <w:fldChar w:fldCharType="begin"/>
            </w:r>
            <w:r>
              <w:rPr>
                <w:noProof/>
                <w:webHidden/>
              </w:rPr>
              <w:instrText xml:space="preserve"> PAGEREF _Toc55895569 \h </w:instrText>
            </w:r>
            <w:r>
              <w:rPr>
                <w:noProof/>
                <w:webHidden/>
              </w:rPr>
            </w:r>
            <w:r>
              <w:rPr>
                <w:noProof/>
                <w:webHidden/>
              </w:rPr>
              <w:fldChar w:fldCharType="separate"/>
            </w:r>
            <w:r>
              <w:rPr>
                <w:noProof/>
                <w:webHidden/>
              </w:rPr>
              <w:t>3</w:t>
            </w:r>
            <w:r>
              <w:rPr>
                <w:noProof/>
                <w:webHidden/>
              </w:rPr>
              <w:fldChar w:fldCharType="end"/>
            </w:r>
          </w:hyperlink>
        </w:p>
        <w:p w14:paraId="7DCC3062" w14:textId="214E02A3" w:rsidR="00BC5D4E" w:rsidRDefault="00BC5D4E">
          <w:pPr>
            <w:pStyle w:val="Inhopg2"/>
            <w:tabs>
              <w:tab w:val="right" w:leader="dot" w:pos="9016"/>
            </w:tabs>
            <w:rPr>
              <w:noProof/>
            </w:rPr>
          </w:pPr>
          <w:hyperlink w:anchor="_Toc55895570" w:history="1">
            <w:r w:rsidRPr="006D01D2">
              <w:rPr>
                <w:rStyle w:val="Hyperlink"/>
                <w:noProof/>
              </w:rPr>
              <w:t>Vormgeving</w:t>
            </w:r>
            <w:r>
              <w:rPr>
                <w:noProof/>
                <w:webHidden/>
              </w:rPr>
              <w:tab/>
            </w:r>
            <w:r>
              <w:rPr>
                <w:noProof/>
                <w:webHidden/>
              </w:rPr>
              <w:fldChar w:fldCharType="begin"/>
            </w:r>
            <w:r>
              <w:rPr>
                <w:noProof/>
                <w:webHidden/>
              </w:rPr>
              <w:instrText xml:space="preserve"> PAGEREF _Toc55895570 \h </w:instrText>
            </w:r>
            <w:r>
              <w:rPr>
                <w:noProof/>
                <w:webHidden/>
              </w:rPr>
            </w:r>
            <w:r>
              <w:rPr>
                <w:noProof/>
                <w:webHidden/>
              </w:rPr>
              <w:fldChar w:fldCharType="separate"/>
            </w:r>
            <w:r>
              <w:rPr>
                <w:noProof/>
                <w:webHidden/>
              </w:rPr>
              <w:t>3</w:t>
            </w:r>
            <w:r>
              <w:rPr>
                <w:noProof/>
                <w:webHidden/>
              </w:rPr>
              <w:fldChar w:fldCharType="end"/>
            </w:r>
          </w:hyperlink>
        </w:p>
        <w:p w14:paraId="1D692CFE" w14:textId="73F4FCBF" w:rsidR="00BC5D4E" w:rsidRDefault="00BC5D4E">
          <w:pPr>
            <w:pStyle w:val="Inhopg2"/>
            <w:tabs>
              <w:tab w:val="right" w:leader="dot" w:pos="9016"/>
            </w:tabs>
            <w:rPr>
              <w:noProof/>
            </w:rPr>
          </w:pPr>
          <w:hyperlink w:anchor="_Toc55895571" w:history="1">
            <w:r w:rsidRPr="006D01D2">
              <w:rPr>
                <w:rStyle w:val="Hyperlink"/>
                <w:noProof/>
              </w:rPr>
              <w:t>Informatie op de website</w:t>
            </w:r>
            <w:r>
              <w:rPr>
                <w:noProof/>
                <w:webHidden/>
              </w:rPr>
              <w:tab/>
            </w:r>
            <w:r>
              <w:rPr>
                <w:noProof/>
                <w:webHidden/>
              </w:rPr>
              <w:fldChar w:fldCharType="begin"/>
            </w:r>
            <w:r>
              <w:rPr>
                <w:noProof/>
                <w:webHidden/>
              </w:rPr>
              <w:instrText xml:space="preserve"> PAGEREF _Toc55895571 \h </w:instrText>
            </w:r>
            <w:r>
              <w:rPr>
                <w:noProof/>
                <w:webHidden/>
              </w:rPr>
            </w:r>
            <w:r>
              <w:rPr>
                <w:noProof/>
                <w:webHidden/>
              </w:rPr>
              <w:fldChar w:fldCharType="separate"/>
            </w:r>
            <w:r>
              <w:rPr>
                <w:noProof/>
                <w:webHidden/>
              </w:rPr>
              <w:t>3</w:t>
            </w:r>
            <w:r>
              <w:rPr>
                <w:noProof/>
                <w:webHidden/>
              </w:rPr>
              <w:fldChar w:fldCharType="end"/>
            </w:r>
          </w:hyperlink>
        </w:p>
        <w:p w14:paraId="66EFDCD2" w14:textId="2CF40A72" w:rsidR="00BC5D4E" w:rsidRDefault="00BC5D4E">
          <w:pPr>
            <w:pStyle w:val="Inhopg2"/>
            <w:tabs>
              <w:tab w:val="right" w:leader="dot" w:pos="9016"/>
            </w:tabs>
            <w:rPr>
              <w:noProof/>
            </w:rPr>
          </w:pPr>
          <w:hyperlink w:anchor="_Toc55895572" w:history="1">
            <w:r w:rsidRPr="006D01D2">
              <w:rPr>
                <w:rStyle w:val="Hyperlink"/>
                <w:noProof/>
              </w:rPr>
              <w:t>Interactie van de webiste</w:t>
            </w:r>
            <w:r>
              <w:rPr>
                <w:noProof/>
                <w:webHidden/>
              </w:rPr>
              <w:tab/>
            </w:r>
            <w:r>
              <w:rPr>
                <w:noProof/>
                <w:webHidden/>
              </w:rPr>
              <w:fldChar w:fldCharType="begin"/>
            </w:r>
            <w:r>
              <w:rPr>
                <w:noProof/>
                <w:webHidden/>
              </w:rPr>
              <w:instrText xml:space="preserve"> PAGEREF _Toc55895572 \h </w:instrText>
            </w:r>
            <w:r>
              <w:rPr>
                <w:noProof/>
                <w:webHidden/>
              </w:rPr>
            </w:r>
            <w:r>
              <w:rPr>
                <w:noProof/>
                <w:webHidden/>
              </w:rPr>
              <w:fldChar w:fldCharType="separate"/>
            </w:r>
            <w:r>
              <w:rPr>
                <w:noProof/>
                <w:webHidden/>
              </w:rPr>
              <w:t>4</w:t>
            </w:r>
            <w:r>
              <w:rPr>
                <w:noProof/>
                <w:webHidden/>
              </w:rPr>
              <w:fldChar w:fldCharType="end"/>
            </w:r>
          </w:hyperlink>
        </w:p>
        <w:p w14:paraId="1AF7483F" w14:textId="73E8DEE5" w:rsidR="00BC5D4E" w:rsidRDefault="00BC5D4E">
          <w:pPr>
            <w:pStyle w:val="Inhopg2"/>
            <w:tabs>
              <w:tab w:val="right" w:leader="dot" w:pos="9016"/>
            </w:tabs>
            <w:rPr>
              <w:noProof/>
            </w:rPr>
          </w:pPr>
          <w:hyperlink w:anchor="_Toc55895573" w:history="1">
            <w:r w:rsidRPr="006D01D2">
              <w:rPr>
                <w:rStyle w:val="Hyperlink"/>
                <w:noProof/>
              </w:rPr>
              <w:t>Overzicht en rapportages</w:t>
            </w:r>
            <w:r>
              <w:rPr>
                <w:noProof/>
                <w:webHidden/>
              </w:rPr>
              <w:tab/>
            </w:r>
            <w:r>
              <w:rPr>
                <w:noProof/>
                <w:webHidden/>
              </w:rPr>
              <w:fldChar w:fldCharType="begin"/>
            </w:r>
            <w:r>
              <w:rPr>
                <w:noProof/>
                <w:webHidden/>
              </w:rPr>
              <w:instrText xml:space="preserve"> PAGEREF _Toc55895573 \h </w:instrText>
            </w:r>
            <w:r>
              <w:rPr>
                <w:noProof/>
                <w:webHidden/>
              </w:rPr>
            </w:r>
            <w:r>
              <w:rPr>
                <w:noProof/>
                <w:webHidden/>
              </w:rPr>
              <w:fldChar w:fldCharType="separate"/>
            </w:r>
            <w:r>
              <w:rPr>
                <w:noProof/>
                <w:webHidden/>
              </w:rPr>
              <w:t>4</w:t>
            </w:r>
            <w:r>
              <w:rPr>
                <w:noProof/>
                <w:webHidden/>
              </w:rPr>
              <w:fldChar w:fldCharType="end"/>
            </w:r>
          </w:hyperlink>
        </w:p>
        <w:p w14:paraId="1B9B5834" w14:textId="664CD12C" w:rsidR="00BC5D4E" w:rsidRDefault="00BC5D4E">
          <w:pPr>
            <w:pStyle w:val="Inhopg2"/>
            <w:tabs>
              <w:tab w:val="right" w:leader="dot" w:pos="9016"/>
            </w:tabs>
            <w:rPr>
              <w:noProof/>
            </w:rPr>
          </w:pPr>
          <w:hyperlink w:anchor="_Toc55895574" w:history="1">
            <w:r w:rsidRPr="006D01D2">
              <w:rPr>
                <w:rStyle w:val="Hyperlink"/>
                <w:noProof/>
              </w:rPr>
              <w:t>Tot slot</w:t>
            </w:r>
            <w:r>
              <w:rPr>
                <w:noProof/>
                <w:webHidden/>
              </w:rPr>
              <w:tab/>
            </w:r>
            <w:r>
              <w:rPr>
                <w:noProof/>
                <w:webHidden/>
              </w:rPr>
              <w:fldChar w:fldCharType="begin"/>
            </w:r>
            <w:r>
              <w:rPr>
                <w:noProof/>
                <w:webHidden/>
              </w:rPr>
              <w:instrText xml:space="preserve"> PAGEREF _Toc55895574 \h </w:instrText>
            </w:r>
            <w:r>
              <w:rPr>
                <w:noProof/>
                <w:webHidden/>
              </w:rPr>
            </w:r>
            <w:r>
              <w:rPr>
                <w:noProof/>
                <w:webHidden/>
              </w:rPr>
              <w:fldChar w:fldCharType="separate"/>
            </w:r>
            <w:r>
              <w:rPr>
                <w:noProof/>
                <w:webHidden/>
              </w:rPr>
              <w:t>4</w:t>
            </w:r>
            <w:r>
              <w:rPr>
                <w:noProof/>
                <w:webHidden/>
              </w:rPr>
              <w:fldChar w:fldCharType="end"/>
            </w:r>
          </w:hyperlink>
        </w:p>
        <w:p w14:paraId="4E01E725" w14:textId="31938906" w:rsidR="00B8328D" w:rsidRDefault="00B8328D">
          <w:r>
            <w:rPr>
              <w:b/>
              <w:bCs/>
            </w:rPr>
            <w:fldChar w:fldCharType="end"/>
          </w:r>
        </w:p>
      </w:sdtContent>
    </w:sdt>
    <w:p w14:paraId="75118FCA" w14:textId="070B2587" w:rsidR="00290347" w:rsidRPr="004D5282" w:rsidRDefault="00290347" w:rsidP="00B8328D">
      <w:pPr>
        <w:pStyle w:val="Contactgegevens"/>
        <w:jc w:val="left"/>
      </w:pPr>
    </w:p>
    <w:p w14:paraId="75288A42" w14:textId="173B1FAC" w:rsidR="00B8328D" w:rsidRDefault="00B8328D"/>
    <w:p w14:paraId="523AD769" w14:textId="77777777" w:rsidR="00B8328D" w:rsidRDefault="00B8328D">
      <w:pPr>
        <w:spacing w:before="0" w:after="240" w:line="252" w:lineRule="auto"/>
        <w:ind w:left="0" w:right="0"/>
      </w:pPr>
      <w:r>
        <w:br w:type="page"/>
      </w:r>
    </w:p>
    <w:p w14:paraId="5B95A72C" w14:textId="2C38C6A8" w:rsidR="00FC58C2" w:rsidRDefault="009E2BC3" w:rsidP="009E2BC3">
      <w:pPr>
        <w:pStyle w:val="Kop2"/>
      </w:pPr>
      <w:bookmarkStart w:id="0" w:name="_Toc55895565"/>
      <w:r>
        <w:lastRenderedPageBreak/>
        <w:t>D</w:t>
      </w:r>
      <w:r w:rsidR="00B8328D" w:rsidRPr="00B8328D">
        <w:t>e ke</w:t>
      </w:r>
      <w:r w:rsidR="00B8328D">
        <w:t>rn van het project</w:t>
      </w:r>
      <w:bookmarkEnd w:id="0"/>
    </w:p>
    <w:p w14:paraId="1C48B305" w14:textId="452C946A" w:rsidR="00B8328D" w:rsidRDefault="00B8328D" w:rsidP="00B8328D">
      <w:r w:rsidRPr="00B8328D">
        <w:t>Rent- a-cart is een autoverhu</w:t>
      </w:r>
      <w:r>
        <w:t xml:space="preserve">urbedrijf. De opdrachtgever dhr. P. Jansen heeft kort geleden dit bedrijf gekocht. </w:t>
      </w:r>
      <w:r w:rsidR="009E2BC3">
        <w:t xml:space="preserve">Goede service en hoge kwaliteit is erg belangrijk voor </w:t>
      </w:r>
      <w:proofErr w:type="spellStart"/>
      <w:r w:rsidR="009E2BC3">
        <w:t>dhr</w:t>
      </w:r>
      <w:proofErr w:type="spellEnd"/>
      <w:r w:rsidR="009E2BC3">
        <w:t xml:space="preserve"> P. Jansen. Een nieuwe website waar auto’s verhuurd worden is de eerste stap om de service voor de klant te verbeteren.</w:t>
      </w:r>
    </w:p>
    <w:p w14:paraId="5A468C42" w14:textId="76AF3C07" w:rsidR="009E2BC3" w:rsidRDefault="009E2BC3" w:rsidP="009E2BC3">
      <w:pPr>
        <w:pStyle w:val="Lijstalinea"/>
        <w:numPr>
          <w:ilvl w:val="0"/>
          <w:numId w:val="14"/>
        </w:numPr>
      </w:pPr>
      <w:r>
        <w:t>De klant kunnen zich registreren op de website.</w:t>
      </w:r>
    </w:p>
    <w:p w14:paraId="3B9ED3E0" w14:textId="3CE0E9F8" w:rsidR="009E2BC3" w:rsidRDefault="009E2BC3" w:rsidP="009E2BC3">
      <w:pPr>
        <w:pStyle w:val="Lijstalinea"/>
        <w:numPr>
          <w:ilvl w:val="0"/>
          <w:numId w:val="14"/>
        </w:numPr>
      </w:pPr>
      <w:r>
        <w:t>Een auto huren voor een bepaalde periode.</w:t>
      </w:r>
    </w:p>
    <w:p w14:paraId="1B7C9F58" w14:textId="68F0AAC5" w:rsidR="009E2BC3" w:rsidRDefault="009E2BC3" w:rsidP="009E2BC3">
      <w:pPr>
        <w:pStyle w:val="Lijstalinea"/>
        <w:numPr>
          <w:ilvl w:val="0"/>
          <w:numId w:val="14"/>
        </w:numPr>
      </w:pPr>
      <w:r>
        <w:t>Factuur opvragen en eventueel afdrukken.</w:t>
      </w:r>
    </w:p>
    <w:p w14:paraId="73D4430C" w14:textId="731DEB33" w:rsidR="009E2BC3" w:rsidRDefault="009E2BC3" w:rsidP="009E2BC3">
      <w:pPr>
        <w:pStyle w:val="Lijstalinea"/>
        <w:numPr>
          <w:ilvl w:val="0"/>
          <w:numId w:val="14"/>
        </w:numPr>
      </w:pPr>
      <w:r>
        <w:t>Medewerkers kunnen een lijst met reserveringen opvragen.</w:t>
      </w:r>
    </w:p>
    <w:p w14:paraId="6C21B6C0" w14:textId="646CE6CC" w:rsidR="009E2BC3" w:rsidRDefault="009E2BC3" w:rsidP="009E2BC3"/>
    <w:p w14:paraId="40DF1479" w14:textId="79A3E0AE" w:rsidR="009E2BC3" w:rsidRDefault="009E2BC3" w:rsidP="009E2BC3">
      <w:pPr>
        <w:pStyle w:val="Kop2"/>
      </w:pPr>
      <w:bookmarkStart w:id="1" w:name="_Toc55895566"/>
      <w:r>
        <w:t>Aanleiding</w:t>
      </w:r>
      <w:bookmarkEnd w:id="1"/>
    </w:p>
    <w:p w14:paraId="1EEF72F7" w14:textId="04BF1B74" w:rsidR="009E2BC3" w:rsidRDefault="009E2BC3" w:rsidP="009E2BC3">
      <w:r>
        <w:t xml:space="preserve">Het autoverhuurbedrijf heeft een hoge potentie. De ligt de lag voor goed service en kwaliteit hoog. Daarom wil de dhr. P. Jansen een nieuwe website die voor klanten uitnodigend </w:t>
      </w:r>
      <w:r w:rsidR="008D0170">
        <w:t xml:space="preserve">en de service verbeterd. </w:t>
      </w:r>
    </w:p>
    <w:p w14:paraId="1F171515" w14:textId="77777777" w:rsidR="008D0170" w:rsidRDefault="008D0170" w:rsidP="009E2BC3">
      <w:r>
        <w:t>De bedoeling is dat klanten op beter wijze geholpen kunnen worden met het huren van een auto en dat medewerkers een overzicht hebben van de verhuurde auto’s. Zodat die alvast klaar gezet worden voor de klant.</w:t>
      </w:r>
    </w:p>
    <w:p w14:paraId="328CEC43" w14:textId="7BD9B7FD" w:rsidR="008D0170" w:rsidRDefault="008D0170" w:rsidP="008D0170">
      <w:pPr>
        <w:pStyle w:val="Kop2"/>
      </w:pPr>
      <w:bookmarkStart w:id="2" w:name="_Toc55895567"/>
      <w:r>
        <w:t>Algemene beschrijving van de website</w:t>
      </w:r>
      <w:bookmarkEnd w:id="2"/>
      <w:r>
        <w:t xml:space="preserve"> </w:t>
      </w:r>
    </w:p>
    <w:p w14:paraId="6A746AF4" w14:textId="6108F6D2" w:rsidR="008D0170" w:rsidRDefault="008D0170" w:rsidP="008D0170">
      <w:r w:rsidRPr="00B10657">
        <w:rPr>
          <w:b/>
          <w:bCs/>
        </w:rPr>
        <w:t>De hoofdpagina</w:t>
      </w:r>
      <w:r>
        <w:t xml:space="preserve"> is een openbare pagina. Hier kom wat informatie over het bedrijf te staan. Denk hierbij aan een wervende tekst voor de klanten en lijst aan voordelen voor klanten om een auto te huren bij </w:t>
      </w:r>
      <w:proofErr w:type="spellStart"/>
      <w:r>
        <w:t>rant</w:t>
      </w:r>
      <w:proofErr w:type="spellEnd"/>
      <w:r>
        <w:t>-a-</w:t>
      </w:r>
      <w:proofErr w:type="spellStart"/>
      <w:r>
        <w:t>car</w:t>
      </w:r>
      <w:proofErr w:type="spellEnd"/>
      <w:r>
        <w:t>. Dit word opgemaakt met een carrousel van mooie foto’s. Ook bevat de hoofdpagina het telefoonnummer en de locatie waar de auto’s verhuurd worden.</w:t>
      </w:r>
    </w:p>
    <w:p w14:paraId="5B295D9B" w14:textId="5F5FC844" w:rsidR="008D0170" w:rsidRDefault="008D0170" w:rsidP="008D0170">
      <w:r w:rsidRPr="00B10657">
        <w:rPr>
          <w:b/>
          <w:bCs/>
        </w:rPr>
        <w:t>De contactpagina</w:t>
      </w:r>
      <w:r>
        <w:t xml:space="preserve"> bevat andere contactgegevens. Het postadres en het adres van het kantoor met de </w:t>
      </w:r>
      <w:r w:rsidR="00B10657">
        <w:t>bijbehorende contactgegevens.</w:t>
      </w:r>
    </w:p>
    <w:p w14:paraId="7892C486" w14:textId="2C225D52" w:rsidR="00B10657" w:rsidRDefault="00B10657" w:rsidP="008D0170">
      <w:r w:rsidRPr="00B10657">
        <w:rPr>
          <w:b/>
          <w:bCs/>
        </w:rPr>
        <w:t>De registratie en inlogpagina</w:t>
      </w:r>
      <w:r>
        <w:t xml:space="preserve"> waar klanten zich kunne laten registreren en inloggen om vervolgens een auto te huren.</w:t>
      </w:r>
    </w:p>
    <w:p w14:paraId="13377579" w14:textId="07278712" w:rsidR="00B10657" w:rsidRDefault="00B10657" w:rsidP="008D0170">
      <w:r w:rsidRPr="00B10657">
        <w:rPr>
          <w:b/>
          <w:bCs/>
        </w:rPr>
        <w:t>De verhuurpagina</w:t>
      </w:r>
      <w:r>
        <w:t xml:space="preserve"> is bedoeld voor klanten die zich hebben geregistreerd. Hier kunnen ze een auto voor een bepaalde tijd huren.</w:t>
      </w:r>
    </w:p>
    <w:p w14:paraId="127584E0" w14:textId="34291967" w:rsidR="00B10657" w:rsidRDefault="00B10657" w:rsidP="008D0170">
      <w:r w:rsidRPr="00B10657">
        <w:rPr>
          <w:b/>
          <w:bCs/>
        </w:rPr>
        <w:t>De factuurpagina</w:t>
      </w:r>
      <w:r>
        <w:t xml:space="preserve"> is waar klanten hun factuur kunnen opvragen en afdrukken.</w:t>
      </w:r>
    </w:p>
    <w:p w14:paraId="5154901A" w14:textId="700ED2A6" w:rsidR="00B10657" w:rsidRDefault="00B10657" w:rsidP="008D0170">
      <w:r w:rsidRPr="00B10657">
        <w:rPr>
          <w:b/>
          <w:bCs/>
        </w:rPr>
        <w:t>De reserveringpagina</w:t>
      </w:r>
      <w:r>
        <w:t xml:space="preserve"> is voor medewerkers. Hier komen alle reservering van de auto’s te staan. Zo kunnen medewerkers auto’s klaar zetten voor klanten.</w:t>
      </w:r>
    </w:p>
    <w:p w14:paraId="03B40F76" w14:textId="33F99434" w:rsidR="00B10657" w:rsidRDefault="00B10657" w:rsidP="00B10657">
      <w:pPr>
        <w:pStyle w:val="Kop2"/>
      </w:pPr>
      <w:bookmarkStart w:id="3" w:name="_Toc55895568"/>
      <w:r>
        <w:t>Doelen van de website</w:t>
      </w:r>
      <w:bookmarkEnd w:id="3"/>
    </w:p>
    <w:p w14:paraId="08B75208" w14:textId="405ADB98" w:rsidR="00B10657" w:rsidRDefault="00B10657" w:rsidP="00B10657">
      <w:r>
        <w:t xml:space="preserve">Het doel van de website is om klanten makkelijk een auto te laten verhuren. Medewerk een overzicht geven van welke auto’s verhuurd zijn. Auto’s kunnen dan alvast klaar gezet worden, zodat de klant zo snel mogelijk kan vertrekken met de auto. Dit allemaal om de service voor de klant te verbeteren. </w:t>
      </w:r>
    </w:p>
    <w:p w14:paraId="78A73BBE" w14:textId="42ABECF2" w:rsidR="00F56C0B" w:rsidRDefault="00F56C0B" w:rsidP="00B10657"/>
    <w:p w14:paraId="58ADE2BE" w14:textId="21E08345" w:rsidR="00F56C0B" w:rsidRDefault="00F56C0B" w:rsidP="00B10657"/>
    <w:p w14:paraId="3D18A54A" w14:textId="7589DCB3" w:rsidR="00F56C0B" w:rsidRDefault="00F56C0B" w:rsidP="00B10657"/>
    <w:p w14:paraId="44E4B08B" w14:textId="1455A588" w:rsidR="00F56C0B" w:rsidRDefault="00F56C0B" w:rsidP="00B10657"/>
    <w:p w14:paraId="34BC0E80" w14:textId="2ED43C67" w:rsidR="00F56C0B" w:rsidRDefault="00F56C0B" w:rsidP="00F56C0B">
      <w:pPr>
        <w:pStyle w:val="Kop2"/>
      </w:pPr>
      <w:bookmarkStart w:id="4" w:name="_Toc55895569"/>
      <w:r>
        <w:lastRenderedPageBreak/>
        <w:t>Doelgroepen van de website</w:t>
      </w:r>
      <w:bookmarkEnd w:id="4"/>
    </w:p>
    <w:p w14:paraId="4F4BDD9E" w14:textId="77777777" w:rsidR="00F56C0B" w:rsidRDefault="00F56C0B" w:rsidP="00F56C0B">
      <w:r>
        <w:t>Klanten die een auto willen huren. Medewerker om een overzicht geven van de verhuurde auto’s</w:t>
      </w:r>
    </w:p>
    <w:p w14:paraId="0A554EE3" w14:textId="77777777" w:rsidR="00F56C0B" w:rsidRDefault="00F56C0B" w:rsidP="00F56C0B"/>
    <w:p w14:paraId="3A94012C" w14:textId="77777777" w:rsidR="00F56C0B" w:rsidRDefault="00F56C0B" w:rsidP="00F56C0B">
      <w:pPr>
        <w:pStyle w:val="Kop2"/>
      </w:pPr>
      <w:bookmarkStart w:id="5" w:name="_Toc55895570"/>
      <w:r>
        <w:t>Vormgeving</w:t>
      </w:r>
      <w:bookmarkEnd w:id="5"/>
    </w:p>
    <w:p w14:paraId="1F1DFEC8" w14:textId="672FE27D" w:rsidR="00F56C0B" w:rsidRDefault="00F56C0B" w:rsidP="00F56C0B">
      <w:r>
        <w:t xml:space="preserve">De hoofdkleren van de website zijn rood, wit en blauw. Deze kleuren moet de website een professionele  en uitnodigend uitstraling geven. </w:t>
      </w:r>
    </w:p>
    <w:p w14:paraId="29FC93A8" w14:textId="6DD408CA" w:rsidR="00F56C0B" w:rsidRDefault="00F56C0B" w:rsidP="00F56C0B">
      <w:r>
        <w:t xml:space="preserve">Het logo van de website komt links boven in te staan met daarnaast het adres van de verhuur </w:t>
      </w:r>
      <w:proofErr w:type="spellStart"/>
      <w:r>
        <w:t>loactie</w:t>
      </w:r>
      <w:proofErr w:type="spellEnd"/>
      <w:r>
        <w:t xml:space="preserve">. </w:t>
      </w:r>
      <w:r w:rsidR="001306AD">
        <w:t>De</w:t>
      </w:r>
      <w:r>
        <w:t xml:space="preserve"> navigatiebar van de website </w:t>
      </w:r>
      <w:r w:rsidR="001306AD">
        <w:t>komt er onder te staan. Recht boven in word verwezen naar de login en registratie voor klanten.</w:t>
      </w:r>
      <w:r>
        <w:t xml:space="preserve"> Vervolgens een </w:t>
      </w:r>
      <w:proofErr w:type="spellStart"/>
      <w:r>
        <w:t>carousel</w:t>
      </w:r>
      <w:proofErr w:type="spellEnd"/>
      <w:r>
        <w:t xml:space="preserve"> met afbeeldingen. </w:t>
      </w:r>
      <w:r w:rsidR="001306AD">
        <w:t>Vervolgens wat informatie over het bedrijf en een wervende tekst.</w:t>
      </w:r>
    </w:p>
    <w:p w14:paraId="59B96A92" w14:textId="77777777" w:rsidR="00F56C0B" w:rsidRDefault="00F56C0B" w:rsidP="00F56C0B">
      <w:r>
        <w:rPr>
          <w:noProof/>
        </w:rPr>
        <w:drawing>
          <wp:anchor distT="0" distB="0" distL="114300" distR="114300" simplePos="0" relativeHeight="251660288" behindDoc="0" locked="0" layoutInCell="1" allowOverlap="1" wp14:anchorId="0ED040C7" wp14:editId="6651D008">
            <wp:simplePos x="0" y="0"/>
            <wp:positionH relativeFrom="column">
              <wp:posOffset>-9525</wp:posOffset>
            </wp:positionH>
            <wp:positionV relativeFrom="paragraph">
              <wp:posOffset>464185</wp:posOffset>
            </wp:positionV>
            <wp:extent cx="5724525" cy="3886200"/>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886200"/>
                    </a:xfrm>
                    <a:prstGeom prst="rect">
                      <a:avLst/>
                    </a:prstGeom>
                    <a:noFill/>
                    <a:ln>
                      <a:noFill/>
                    </a:ln>
                  </pic:spPr>
                </pic:pic>
              </a:graphicData>
            </a:graphic>
          </wp:anchor>
        </w:drawing>
      </w:r>
      <w:r>
        <w:t>Het vlekkenplan ziet er als volgt uit:</w:t>
      </w:r>
    </w:p>
    <w:p w14:paraId="389E5A1E" w14:textId="14ADADF5" w:rsidR="00F56C0B" w:rsidRDefault="00F56C0B" w:rsidP="001306AD">
      <w:pPr>
        <w:pStyle w:val="Kop2"/>
      </w:pPr>
      <w:r>
        <w:t xml:space="preserve"> </w:t>
      </w:r>
      <w:bookmarkStart w:id="6" w:name="_Toc55895571"/>
      <w:r w:rsidR="001306AD">
        <w:t>Informatie op de website</w:t>
      </w:r>
      <w:bookmarkEnd w:id="6"/>
    </w:p>
    <w:p w14:paraId="65F73ED5" w14:textId="5D684CF3" w:rsidR="001306AD" w:rsidRDefault="001306AD" w:rsidP="001306AD">
      <w:r>
        <w:t>Op de hoofdpagina komt wat globale informatie te staan over het bedrijf. Bijvoorbeeld een wervende tekst met voordelen voor klant om te huren bij rent-a-</w:t>
      </w:r>
      <w:proofErr w:type="spellStart"/>
      <w:r>
        <w:t>car</w:t>
      </w:r>
      <w:proofErr w:type="spellEnd"/>
      <w:r>
        <w:t>. Daarnaast komen er nog wat foto’s op de website van de mooiste verhuur auto’s. Verder komt er niet veel informatie te staan op de website</w:t>
      </w:r>
    </w:p>
    <w:p w14:paraId="055CE9B6" w14:textId="587EA004" w:rsidR="001306AD" w:rsidRDefault="001306AD" w:rsidP="001306AD"/>
    <w:p w14:paraId="0CCD9C70" w14:textId="46F72624" w:rsidR="001306AD" w:rsidRDefault="001306AD" w:rsidP="001306AD"/>
    <w:p w14:paraId="127F086D" w14:textId="2E72ECCE" w:rsidR="001306AD" w:rsidRDefault="001306AD" w:rsidP="001306AD"/>
    <w:p w14:paraId="09F35EF3" w14:textId="588E4806" w:rsidR="001306AD" w:rsidRDefault="001306AD" w:rsidP="001306AD"/>
    <w:p w14:paraId="656DED69" w14:textId="38FFF55C" w:rsidR="001306AD" w:rsidRDefault="001306AD" w:rsidP="001306AD">
      <w:pPr>
        <w:pStyle w:val="Kop2"/>
      </w:pPr>
      <w:bookmarkStart w:id="7" w:name="_Toc55895572"/>
      <w:r>
        <w:lastRenderedPageBreak/>
        <w:t>Interactie van de webiste</w:t>
      </w:r>
      <w:bookmarkEnd w:id="7"/>
    </w:p>
    <w:p w14:paraId="4EC4CFDE" w14:textId="77777777" w:rsidR="001306AD" w:rsidRDefault="001306AD" w:rsidP="001306AD">
      <w:pPr>
        <w:rPr>
          <w:b/>
          <w:bCs/>
        </w:rPr>
      </w:pPr>
      <w:r w:rsidRPr="00CD56B5">
        <w:rPr>
          <w:b/>
          <w:bCs/>
        </w:rPr>
        <w:t>Klanten</w:t>
      </w:r>
    </w:p>
    <w:p w14:paraId="6F674C2A" w14:textId="77777777" w:rsidR="001306AD" w:rsidRPr="00CD56B5" w:rsidRDefault="001306AD" w:rsidP="001306AD">
      <w:pPr>
        <w:pStyle w:val="Lijstalinea"/>
        <w:numPr>
          <w:ilvl w:val="0"/>
          <w:numId w:val="16"/>
        </w:numPr>
        <w:rPr>
          <w:b/>
          <w:bCs/>
        </w:rPr>
      </w:pPr>
      <w:r>
        <w:t>Registreren</w:t>
      </w:r>
    </w:p>
    <w:p w14:paraId="68E1E343" w14:textId="77777777" w:rsidR="001306AD" w:rsidRPr="00CD56B5" w:rsidRDefault="001306AD" w:rsidP="001306AD">
      <w:pPr>
        <w:pStyle w:val="Lijstalinea"/>
        <w:numPr>
          <w:ilvl w:val="0"/>
          <w:numId w:val="16"/>
        </w:numPr>
        <w:rPr>
          <w:b/>
          <w:bCs/>
        </w:rPr>
      </w:pPr>
      <w:r>
        <w:t>Inloggen</w:t>
      </w:r>
    </w:p>
    <w:p w14:paraId="3CD872DB" w14:textId="5AED8FF6" w:rsidR="001306AD" w:rsidRPr="00CD56B5" w:rsidRDefault="001306AD" w:rsidP="001306AD">
      <w:pPr>
        <w:pStyle w:val="Lijstalinea"/>
        <w:numPr>
          <w:ilvl w:val="0"/>
          <w:numId w:val="16"/>
        </w:numPr>
        <w:rPr>
          <w:b/>
          <w:bCs/>
        </w:rPr>
      </w:pPr>
      <w:r>
        <w:t>Auto huren</w:t>
      </w:r>
    </w:p>
    <w:p w14:paraId="56BB1C84" w14:textId="77777777" w:rsidR="001306AD" w:rsidRPr="00CD56B5" w:rsidRDefault="001306AD" w:rsidP="001306AD">
      <w:pPr>
        <w:pStyle w:val="Lijstalinea"/>
        <w:numPr>
          <w:ilvl w:val="0"/>
          <w:numId w:val="16"/>
        </w:numPr>
        <w:rPr>
          <w:b/>
          <w:bCs/>
        </w:rPr>
      </w:pPr>
      <w:r>
        <w:t>Factuur uitdraaien</w:t>
      </w:r>
    </w:p>
    <w:p w14:paraId="6341CF70" w14:textId="25A431C3" w:rsidR="001306AD" w:rsidRDefault="001306AD" w:rsidP="001306AD">
      <w:pPr>
        <w:pStyle w:val="Lijstalinea"/>
        <w:numPr>
          <w:ilvl w:val="0"/>
          <w:numId w:val="16"/>
        </w:numPr>
      </w:pPr>
      <w:r w:rsidRPr="00CD56B5">
        <w:t>Uitloggen</w:t>
      </w:r>
    </w:p>
    <w:p w14:paraId="28F81BCA" w14:textId="77777777" w:rsidR="001306AD" w:rsidRPr="00CD56B5" w:rsidRDefault="001306AD" w:rsidP="001306AD">
      <w:pPr>
        <w:rPr>
          <w:b/>
          <w:bCs/>
        </w:rPr>
      </w:pPr>
      <w:r w:rsidRPr="00CD56B5">
        <w:rPr>
          <w:b/>
          <w:bCs/>
        </w:rPr>
        <w:t>Medewerkers</w:t>
      </w:r>
    </w:p>
    <w:p w14:paraId="514ECED3" w14:textId="31291632" w:rsidR="001306AD" w:rsidRDefault="001306AD" w:rsidP="001306AD">
      <w:pPr>
        <w:pStyle w:val="Lijstalinea"/>
        <w:numPr>
          <w:ilvl w:val="0"/>
          <w:numId w:val="17"/>
        </w:numPr>
      </w:pPr>
      <w:r>
        <w:t>In</w:t>
      </w:r>
      <w:r>
        <w:t>loggen</w:t>
      </w:r>
    </w:p>
    <w:p w14:paraId="104558D1" w14:textId="2D51A460" w:rsidR="001306AD" w:rsidRDefault="001306AD" w:rsidP="001306AD">
      <w:pPr>
        <w:pStyle w:val="Lijstalinea"/>
        <w:numPr>
          <w:ilvl w:val="0"/>
          <w:numId w:val="17"/>
        </w:numPr>
      </w:pPr>
      <w:r>
        <w:t>Reserveringsoverzicht bekijken</w:t>
      </w:r>
    </w:p>
    <w:p w14:paraId="301BCD58" w14:textId="4F58EF9D" w:rsidR="001306AD" w:rsidRDefault="001306AD" w:rsidP="001306AD">
      <w:pPr>
        <w:pStyle w:val="Lijstalinea"/>
        <w:numPr>
          <w:ilvl w:val="0"/>
          <w:numId w:val="17"/>
        </w:numPr>
      </w:pPr>
      <w:r>
        <w:t>Uitloggen</w:t>
      </w:r>
    </w:p>
    <w:p w14:paraId="5A59FA5B" w14:textId="77777777" w:rsidR="001306AD" w:rsidRDefault="001306AD" w:rsidP="001306AD">
      <w:pPr>
        <w:pStyle w:val="Kop2"/>
      </w:pPr>
      <w:bookmarkStart w:id="8" w:name="_Toc55292918"/>
      <w:bookmarkStart w:id="9" w:name="_Toc55895573"/>
      <w:r>
        <w:t>Overzicht en rapportages</w:t>
      </w:r>
      <w:bookmarkEnd w:id="8"/>
      <w:bookmarkEnd w:id="9"/>
    </w:p>
    <w:p w14:paraId="48E663F4" w14:textId="7034F3B4" w:rsidR="001306AD" w:rsidRDefault="001306AD" w:rsidP="001306AD">
      <w:r>
        <w:t xml:space="preserve">De overzichten en rapportages worden door de heer P. </w:t>
      </w:r>
      <w:r>
        <w:t>Jansen</w:t>
      </w:r>
      <w:r>
        <w:t xml:space="preserve"> geleverd na het functioneel ontwerp.</w:t>
      </w:r>
    </w:p>
    <w:p w14:paraId="49955AE3" w14:textId="77777777" w:rsidR="001306AD" w:rsidRDefault="001306AD" w:rsidP="001306AD">
      <w:pPr>
        <w:pStyle w:val="Kop2"/>
      </w:pPr>
      <w:bookmarkStart w:id="10" w:name="_Toc55292919"/>
      <w:bookmarkStart w:id="11" w:name="_Toc55895574"/>
      <w:r>
        <w:t>Tot slot</w:t>
      </w:r>
      <w:bookmarkEnd w:id="10"/>
      <w:bookmarkEnd w:id="11"/>
    </w:p>
    <w:p w14:paraId="01CC88BD" w14:textId="1B328339" w:rsidR="001306AD" w:rsidRPr="00FB7630" w:rsidRDefault="001306AD" w:rsidP="001306AD">
      <w:r>
        <w:t>De website is de eerste stap om de service voor klanten te verbeteren</w:t>
      </w:r>
      <w:r>
        <w:t>.</w:t>
      </w:r>
    </w:p>
    <w:p w14:paraId="7D3D9785" w14:textId="77777777" w:rsidR="001306AD" w:rsidRDefault="001306AD" w:rsidP="001306AD"/>
    <w:p w14:paraId="2715CDFF" w14:textId="77777777" w:rsidR="001306AD" w:rsidRPr="00CD56B5" w:rsidRDefault="001306AD" w:rsidP="001306AD"/>
    <w:p w14:paraId="3CAAB633" w14:textId="77777777" w:rsidR="001306AD" w:rsidRPr="001306AD" w:rsidRDefault="001306AD" w:rsidP="001306AD">
      <w:pPr>
        <w:ind w:left="432"/>
      </w:pPr>
    </w:p>
    <w:sectPr w:rsidR="001306AD" w:rsidRPr="001306AD" w:rsidSect="00CA74A9">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16E88" w14:textId="77777777" w:rsidR="00E27484" w:rsidRDefault="00E27484">
      <w:r>
        <w:separator/>
      </w:r>
    </w:p>
    <w:p w14:paraId="35DA5C8E" w14:textId="77777777" w:rsidR="00E27484" w:rsidRDefault="00E27484"/>
  </w:endnote>
  <w:endnote w:type="continuationSeparator" w:id="0">
    <w:p w14:paraId="287FAF04" w14:textId="77777777" w:rsidR="00E27484" w:rsidRDefault="00E27484">
      <w:r>
        <w:continuationSeparator/>
      </w:r>
    </w:p>
    <w:p w14:paraId="4569E8EC" w14:textId="77777777" w:rsidR="00E27484" w:rsidRDefault="00E274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7C72F" w14:textId="77777777" w:rsidR="007F4B9C" w:rsidRDefault="007F4B9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Voetteksttabel met datum, documenttitel en paginanummer"/>
    </w:tblPr>
    <w:tblGrid>
      <w:gridCol w:w="1354"/>
      <w:gridCol w:w="6318"/>
      <w:gridCol w:w="1354"/>
    </w:tblGrid>
    <w:tr w:rsidR="00FC58C2" w14:paraId="32A65617" w14:textId="77777777" w:rsidTr="005A54FA">
      <w:tc>
        <w:tcPr>
          <w:tcW w:w="750" w:type="pct"/>
        </w:tcPr>
        <w:p w14:paraId="39A6087E" w14:textId="63E84BD9" w:rsidR="00FC58C2" w:rsidRDefault="00E27484" w:rsidP="00547E56">
          <w:pPr>
            <w:pStyle w:val="Voettekst"/>
          </w:pPr>
          <w:sdt>
            <w:sdtPr>
              <w:alias w:val="Datum:"/>
              <w:tag w:val="Datum:"/>
              <w:id w:val="-581765881"/>
              <w:placeholder>
                <w:docPart w:val="75F918DABB2546789CF5B6F89A6E2019"/>
              </w:placeholder>
              <w:dataBinding w:prefixMappings="xmlns:ns0='http://schemas.microsoft.com/office/2006/coverPageProps' " w:xpath="/ns0:CoverPageProperties[1]/ns0:CompanyFax[1]" w:storeItemID="{55AF091B-3C7A-41E3-B477-F2FDAA23CFDA}"/>
              <w15:appearance w15:val="hidden"/>
              <w:text/>
            </w:sdtPr>
            <w:sdtEndPr/>
            <w:sdtContent>
              <w:r w:rsidR="00B8328D">
                <w:t>10-11-2020</w:t>
              </w:r>
            </w:sdtContent>
          </w:sdt>
        </w:p>
      </w:tc>
      <w:tc>
        <w:tcPr>
          <w:tcW w:w="3500" w:type="pct"/>
        </w:tcPr>
        <w:sdt>
          <w:sdtPr>
            <w:alias w:val="Titel:"/>
            <w:tag w:val="Titel:"/>
            <w:id w:val="1369803302"/>
            <w:placeholder>
              <w:docPart w:val="B3EDCA925C084D9495EE2F8C2176D55F"/>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31A09334" w14:textId="719D3303" w:rsidR="00FC58C2" w:rsidRDefault="00B8328D" w:rsidP="00547E56">
              <w:pPr>
                <w:pStyle w:val="Voettekst"/>
                <w:jc w:val="center"/>
              </w:pPr>
              <w:r>
                <w:t>Behoefte analyse</w:t>
              </w:r>
            </w:p>
          </w:sdtContent>
        </w:sdt>
      </w:tc>
      <w:tc>
        <w:tcPr>
          <w:tcW w:w="750" w:type="pct"/>
        </w:tcPr>
        <w:p w14:paraId="783C0C07" w14:textId="77777777" w:rsidR="00FC58C2" w:rsidRDefault="004F0E9B" w:rsidP="00547E56">
          <w:pPr>
            <w:pStyle w:val="Voettekst"/>
            <w:jc w:val="right"/>
          </w:pPr>
          <w:r>
            <w:rPr>
              <w:lang w:bidi="nl-NL"/>
            </w:rPr>
            <w:fldChar w:fldCharType="begin"/>
          </w:r>
          <w:r>
            <w:rPr>
              <w:lang w:bidi="nl-NL"/>
            </w:rPr>
            <w:instrText xml:space="preserve"> PAGE   \* MERGEFORMAT </w:instrText>
          </w:r>
          <w:r>
            <w:rPr>
              <w:lang w:bidi="nl-NL"/>
            </w:rPr>
            <w:fldChar w:fldCharType="separate"/>
          </w:r>
          <w:r w:rsidR="007F4B9C">
            <w:rPr>
              <w:noProof/>
              <w:lang w:bidi="nl-NL"/>
            </w:rPr>
            <w:t>4</w:t>
          </w:r>
          <w:r>
            <w:rPr>
              <w:noProof/>
              <w:lang w:bidi="nl-NL"/>
            </w:rPr>
            <w:fldChar w:fldCharType="end"/>
          </w:r>
        </w:p>
      </w:tc>
    </w:tr>
  </w:tbl>
  <w:p w14:paraId="32417969" w14:textId="77777777" w:rsidR="00FC58C2" w:rsidRDefault="00FC58C2">
    <w:pPr>
      <w:pStyle w:val="Voettekst"/>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3CCDD" w14:textId="77777777" w:rsidR="007F4B9C" w:rsidRDefault="007F4B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D415B" w14:textId="77777777" w:rsidR="00E27484" w:rsidRDefault="00E27484">
      <w:r>
        <w:separator/>
      </w:r>
    </w:p>
    <w:p w14:paraId="47F1109B" w14:textId="77777777" w:rsidR="00E27484" w:rsidRDefault="00E27484"/>
  </w:footnote>
  <w:footnote w:type="continuationSeparator" w:id="0">
    <w:p w14:paraId="38BF6605" w14:textId="77777777" w:rsidR="00E27484" w:rsidRDefault="00E27484">
      <w:r>
        <w:continuationSeparator/>
      </w:r>
    </w:p>
    <w:p w14:paraId="21B993F4" w14:textId="77777777" w:rsidR="00E27484" w:rsidRDefault="00E274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C4313" w14:textId="77777777" w:rsidR="007F4B9C" w:rsidRDefault="007F4B9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F7194" w14:textId="77777777" w:rsidR="00FC58C2" w:rsidRDefault="00E27484">
    <w:pPr>
      <w:pStyle w:val="Koptekst"/>
    </w:pPr>
    <w:sdt>
      <w:sdtPr>
        <w:alias w:val="Vertrouwelijk:"/>
        <w:tag w:val="Vertrouwelijk:"/>
        <w:id w:val="-1822729698"/>
        <w:placeholder>
          <w:docPart w:val="C5DB36995A194D979021FA9328DF0A23"/>
        </w:placeholder>
        <w:temporary/>
        <w:showingPlcHdr/>
        <w15:appearance w15:val="hidden"/>
      </w:sdtPr>
      <w:sdtEndPr/>
      <w:sdtContent>
        <w:r w:rsidR="003F66FA">
          <w:rPr>
            <w:lang w:bidi="nl-NL"/>
          </w:rPr>
          <w:t>Vertrouwelijk</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50A0" w14:textId="77777777" w:rsidR="00A94C93" w:rsidRDefault="00A638EC">
    <w:pPr>
      <w:pStyle w:val="Koptekst"/>
    </w:pPr>
    <w:r>
      <w:rPr>
        <w:noProof/>
        <w:lang w:bidi="nl-NL"/>
      </w:rPr>
      <mc:AlternateContent>
        <mc:Choice Requires="wpg">
          <w:drawing>
            <wp:anchor distT="0" distB="0" distL="114300" distR="114300" simplePos="0" relativeHeight="251659264" behindDoc="0" locked="1" layoutInCell="1" allowOverlap="1" wp14:anchorId="203EA2BC" wp14:editId="1DF5CB29">
              <wp:simplePos x="0" y="0"/>
              <wp:positionH relativeFrom="page">
                <wp:posOffset>352425</wp:posOffset>
              </wp:positionH>
              <wp:positionV relativeFrom="page">
                <wp:posOffset>457200</wp:posOffset>
              </wp:positionV>
              <wp:extent cx="228600" cy="9144000"/>
              <wp:effectExtent l="0" t="0" r="3175" b="635"/>
              <wp:wrapNone/>
              <wp:docPr id="1" name="Groep 1" descr="Decoratieve zijbalk"/>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hthoek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hoek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7098233" id="Groep 1" o:spid="_x0000_s1026" alt="Decoratieve zijbalk"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">
              <v:rect id="Rechthoek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hthoek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A4CC8"/>
    <w:multiLevelType w:val="hybridMultilevel"/>
    <w:tmpl w:val="A00A0C62"/>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6386E"/>
    <w:multiLevelType w:val="hybridMultilevel"/>
    <w:tmpl w:val="490807FA"/>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3" w15:restartNumberingAfterBreak="0">
    <w:nsid w:val="4D993888"/>
    <w:multiLevelType w:val="hybridMultilevel"/>
    <w:tmpl w:val="E0525368"/>
    <w:lvl w:ilvl="0" w:tplc="0EB45C24">
      <w:start w:val="1"/>
      <w:numFmt w:val="bullet"/>
      <w:pStyle w:val="Lijstopsomteken"/>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F7E4113"/>
    <w:multiLevelType w:val="hybridMultilevel"/>
    <w:tmpl w:val="5F26BE16"/>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5" w15:restartNumberingAfterBreak="0">
    <w:nsid w:val="6A7438A9"/>
    <w:multiLevelType w:val="hybridMultilevel"/>
    <w:tmpl w:val="F476E43E"/>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num w:numId="1">
    <w:abstractNumId w:val="9"/>
  </w:num>
  <w:num w:numId="2">
    <w:abstractNumId w:val="11"/>
  </w:num>
  <w:num w:numId="3">
    <w:abstractNumId w:val="8"/>
  </w:num>
  <w:num w:numId="4">
    <w:abstractNumId w:val="8"/>
  </w:num>
  <w:num w:numId="5">
    <w:abstractNumId w:val="13"/>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5"/>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8D"/>
    <w:rsid w:val="000C1EF1"/>
    <w:rsid w:val="001306AD"/>
    <w:rsid w:val="001912B2"/>
    <w:rsid w:val="00290347"/>
    <w:rsid w:val="002A0044"/>
    <w:rsid w:val="002C7F47"/>
    <w:rsid w:val="0035711F"/>
    <w:rsid w:val="003A445F"/>
    <w:rsid w:val="003A4FE1"/>
    <w:rsid w:val="003C0801"/>
    <w:rsid w:val="003D1754"/>
    <w:rsid w:val="003F66FA"/>
    <w:rsid w:val="004224CB"/>
    <w:rsid w:val="00474746"/>
    <w:rsid w:val="004D5282"/>
    <w:rsid w:val="004F0E9B"/>
    <w:rsid w:val="00547E56"/>
    <w:rsid w:val="005A54FA"/>
    <w:rsid w:val="005B2EAF"/>
    <w:rsid w:val="005B3755"/>
    <w:rsid w:val="006E67C4"/>
    <w:rsid w:val="006F2718"/>
    <w:rsid w:val="007D770B"/>
    <w:rsid w:val="007F383F"/>
    <w:rsid w:val="007F4B9C"/>
    <w:rsid w:val="007F6D58"/>
    <w:rsid w:val="008400AB"/>
    <w:rsid w:val="008D0170"/>
    <w:rsid w:val="0090428B"/>
    <w:rsid w:val="009063BF"/>
    <w:rsid w:val="009E2BC3"/>
    <w:rsid w:val="00A638EC"/>
    <w:rsid w:val="00A77818"/>
    <w:rsid w:val="00A94C93"/>
    <w:rsid w:val="00AA133F"/>
    <w:rsid w:val="00B10657"/>
    <w:rsid w:val="00B8328D"/>
    <w:rsid w:val="00BC5D4E"/>
    <w:rsid w:val="00BE0195"/>
    <w:rsid w:val="00CA74A9"/>
    <w:rsid w:val="00D5350B"/>
    <w:rsid w:val="00E27484"/>
    <w:rsid w:val="00F56C0B"/>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748DF8"/>
  <w15:chartTrackingRefBased/>
  <w15:docId w15:val="{8890936F-B425-4D9D-941F-91D5B4CE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nl-NL"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B2EAF"/>
    <w:pPr>
      <w:spacing w:before="120" w:after="0" w:line="240" w:lineRule="auto"/>
      <w:ind w:left="72" w:right="72"/>
    </w:pPr>
  </w:style>
  <w:style w:type="paragraph" w:styleId="Kop1">
    <w:name w:val="heading 1"/>
    <w:basedOn w:val="Standaard"/>
    <w:next w:val="Standaard"/>
    <w:link w:val="Kop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Kop2">
    <w:name w:val="heading 2"/>
    <w:basedOn w:val="Standaard"/>
    <w:next w:val="Standaard"/>
    <w:link w:val="Kop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Kop3">
    <w:name w:val="heading 3"/>
    <w:basedOn w:val="Standaard"/>
    <w:next w:val="Standaard"/>
    <w:link w:val="Kop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Kop4">
    <w:name w:val="heading 4"/>
    <w:basedOn w:val="Standaard"/>
    <w:next w:val="Standaard"/>
    <w:link w:val="Kop4Char"/>
    <w:uiPriority w:val="1"/>
    <w:qFormat/>
    <w:pPr>
      <w:outlineLvl w:val="3"/>
    </w:pPr>
    <w:rPr>
      <w:rFonts w:asciiTheme="majorHAnsi" w:eastAsiaTheme="majorEastAsia" w:hAnsiTheme="majorHAnsi" w:cstheme="majorBidi"/>
    </w:rPr>
  </w:style>
  <w:style w:type="paragraph" w:styleId="Kop5">
    <w:name w:val="heading 5"/>
    <w:basedOn w:val="Standaard"/>
    <w:next w:val="Standaard"/>
    <w:link w:val="Kop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Kop6">
    <w:name w:val="heading 6"/>
    <w:basedOn w:val="Standaard"/>
    <w:next w:val="Standaard"/>
    <w:link w:val="Kop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Kop7">
    <w:name w:val="heading 7"/>
    <w:basedOn w:val="Standaard"/>
    <w:next w:val="Standaard"/>
    <w:link w:val="Kop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Kop8">
    <w:name w:val="heading 8"/>
    <w:basedOn w:val="Standaard"/>
    <w:next w:val="Standaard"/>
    <w:link w:val="Kop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Kop9">
    <w:name w:val="heading 9"/>
    <w:basedOn w:val="Standaard"/>
    <w:next w:val="Standaard"/>
    <w:link w:val="Kop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5A54FA"/>
    <w:rPr>
      <w:rFonts w:asciiTheme="majorHAnsi" w:eastAsiaTheme="majorEastAsia" w:hAnsiTheme="majorHAnsi" w:cstheme="majorBidi"/>
      <w:caps/>
      <w:color w:val="355D7E" w:themeColor="accent1" w:themeShade="80"/>
      <w:sz w:val="28"/>
      <w:szCs w:val="28"/>
    </w:rPr>
  </w:style>
  <w:style w:type="character" w:customStyle="1" w:styleId="Kop2Char">
    <w:name w:val="Kop 2 Char"/>
    <w:basedOn w:val="Standaardalinea-lettertype"/>
    <w:link w:val="Kop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Kop3Char">
    <w:name w:val="Kop 3 Char"/>
    <w:basedOn w:val="Standaardalinea-lettertype"/>
    <w:link w:val="Kop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Kop4Char">
    <w:name w:val="Kop 4 Char"/>
    <w:basedOn w:val="Standaardalinea-lettertype"/>
    <w:link w:val="Kop4"/>
    <w:uiPriority w:val="1"/>
    <w:rPr>
      <w:rFonts w:asciiTheme="majorHAnsi" w:eastAsiaTheme="majorEastAsia" w:hAnsiTheme="majorHAnsi" w:cstheme="majorBidi"/>
    </w:rPr>
  </w:style>
  <w:style w:type="character" w:customStyle="1" w:styleId="Kop5Char">
    <w:name w:val="Kop 5 Char"/>
    <w:basedOn w:val="Standaardalinea-lettertype"/>
    <w:link w:val="Kop5"/>
    <w:uiPriority w:val="9"/>
    <w:semiHidden/>
    <w:rPr>
      <w:rFonts w:asciiTheme="majorHAnsi" w:eastAsiaTheme="majorEastAsia" w:hAnsiTheme="majorHAnsi" w:cstheme="majorBidi"/>
      <w:i/>
      <w:iCs/>
      <w:caps/>
      <w:sz w:val="24"/>
      <w:szCs w:val="24"/>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caps/>
      <w:color w:val="262626" w:themeColor="text1" w:themeTint="D9"/>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Kop8Char">
    <w:name w:val="Kop 8 Char"/>
    <w:basedOn w:val="Standaardalinea-lettertype"/>
    <w:link w:val="Kop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Kop9Char">
    <w:name w:val="Kop 9 Char"/>
    <w:basedOn w:val="Standaardalinea-lettertype"/>
    <w:link w:val="Kop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Bijschrift">
    <w:name w:val="caption"/>
    <w:basedOn w:val="Standaard"/>
    <w:next w:val="Standaard"/>
    <w:uiPriority w:val="35"/>
    <w:semiHidden/>
    <w:unhideWhenUsed/>
    <w:qFormat/>
    <w:rPr>
      <w:b/>
      <w:bCs/>
      <w:smallCaps/>
      <w:color w:val="595959" w:themeColor="text1" w:themeTint="A6"/>
    </w:rPr>
  </w:style>
  <w:style w:type="paragraph" w:styleId="Titel">
    <w:name w:val="Title"/>
    <w:basedOn w:val="Standaard"/>
    <w:link w:val="Titel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elChar">
    <w:name w:val="Titel Char"/>
    <w:basedOn w:val="Standaardalinea-lettertype"/>
    <w:link w:val="Titel"/>
    <w:uiPriority w:val="1"/>
    <w:rsid w:val="005A54FA"/>
    <w:rPr>
      <w:rFonts w:asciiTheme="majorHAnsi" w:eastAsiaTheme="majorEastAsia" w:hAnsiTheme="majorHAnsi" w:cstheme="majorBidi"/>
      <w:caps/>
      <w:color w:val="B85A22" w:themeColor="accent2" w:themeShade="BF"/>
      <w:sz w:val="52"/>
      <w:szCs w:val="52"/>
    </w:rPr>
  </w:style>
  <w:style w:type="paragraph" w:styleId="Ondertitel">
    <w:name w:val="Subtitle"/>
    <w:basedOn w:val="Standaard"/>
    <w:next w:val="Standaard"/>
    <w:link w:val="OndertitelChar"/>
    <w:uiPriority w:val="1"/>
    <w:qFormat/>
    <w:pPr>
      <w:jc w:val="right"/>
    </w:pPr>
    <w:rPr>
      <w:rFonts w:asciiTheme="majorHAnsi" w:eastAsiaTheme="majorEastAsia" w:hAnsiTheme="majorHAnsi" w:cstheme="majorBidi"/>
      <w:caps/>
      <w:sz w:val="28"/>
      <w:szCs w:val="28"/>
    </w:rPr>
  </w:style>
  <w:style w:type="character" w:customStyle="1" w:styleId="OndertitelChar">
    <w:name w:val="Ondertitel Char"/>
    <w:basedOn w:val="Standaardalinea-lettertype"/>
    <w:link w:val="Ondertitel"/>
    <w:uiPriority w:val="1"/>
    <w:rPr>
      <w:rFonts w:asciiTheme="majorHAnsi" w:eastAsiaTheme="majorEastAsia" w:hAnsiTheme="majorHAnsi" w:cstheme="majorBidi"/>
      <w:caps/>
      <w:sz w:val="28"/>
      <w:szCs w:val="28"/>
    </w:rPr>
  </w:style>
  <w:style w:type="paragraph" w:styleId="Kopvaninhoudsopgave">
    <w:name w:val="TOC Heading"/>
    <w:basedOn w:val="Kop1"/>
    <w:next w:val="Standaard"/>
    <w:uiPriority w:val="39"/>
    <w:unhideWhenUsed/>
    <w:qFormat/>
    <w:pPr>
      <w:outlineLvl w:val="9"/>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jsttabel7kleurrijk-Accent1">
    <w:name w:val="List Table 7 Colorful Accent 1"/>
    <w:basedOn w:val="Standaardtabe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1">
    <w:name w:val="Grid Table 5 Dark Accent 1"/>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Rastertabel4-Accent6">
    <w:name w:val="Grid Table 4 Accent 6"/>
    <w:basedOn w:val="Standaardtabe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rasterlicht">
    <w:name w:val="Grid Table Light"/>
    <w:basedOn w:val="Standaardtabe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2">
    <w:name w:val="Plain Table 2"/>
    <w:basedOn w:val="Standaardtabe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jsttabel2-Accent1">
    <w:name w:val="List Table 2 Accent 1"/>
    <w:basedOn w:val="Standaardtabe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jsttabel1licht-Accent2">
    <w:name w:val="List Table 1 Light Accent 2"/>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kstvantijdelijkeaanduiding">
    <w:name w:val="Placeholder Text"/>
    <w:basedOn w:val="Standaardalinea-lettertype"/>
    <w:uiPriority w:val="2"/>
    <w:rPr>
      <w:i/>
      <w:iCs/>
      <w:color w:val="808080"/>
    </w:rPr>
  </w:style>
  <w:style w:type="table" w:styleId="Rastertabel4-Accent1">
    <w:name w:val="Grid Table 4 Accent 1"/>
    <w:basedOn w:val="Standaardtabe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Rastertabel4-Accent2">
    <w:name w:val="Grid Table 4 Accent 2"/>
    <w:basedOn w:val="Standaardtabe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Onopgemaaktetabel4">
    <w:name w:val="Plain Table 4"/>
    <w:basedOn w:val="Standaardtabe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6">
    <w:name w:val="Grid Table 1 Light Accent 6"/>
    <w:basedOn w:val="Standaardtabe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jsttabel1licht-Accent6">
    <w:name w:val="List Table 1 Light Accent 6"/>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Voettekst">
    <w:name w:val="footer"/>
    <w:basedOn w:val="Standaard"/>
    <w:link w:val="VoettekstChar"/>
    <w:uiPriority w:val="2"/>
    <w:pPr>
      <w:spacing w:before="0"/>
    </w:pPr>
  </w:style>
  <w:style w:type="character" w:customStyle="1" w:styleId="VoettekstChar">
    <w:name w:val="Voettekst Char"/>
    <w:basedOn w:val="Standaardalinea-lettertype"/>
    <w:link w:val="Voettekst"/>
    <w:uiPriority w:val="2"/>
  </w:style>
  <w:style w:type="table" w:customStyle="1" w:styleId="Geenranden">
    <w:name w:val="Geen randen"/>
    <w:basedOn w:val="Standaardtabel"/>
    <w:uiPriority w:val="99"/>
    <w:pPr>
      <w:spacing w:after="0" w:line="240" w:lineRule="auto"/>
    </w:pPr>
    <w:tblPr/>
  </w:style>
  <w:style w:type="table" w:styleId="Rastertabel1licht-Accent1">
    <w:name w:val="Grid Table 1 Light Accent 1"/>
    <w:aliases w:val="Sample questionnaires table"/>
    <w:basedOn w:val="Standaardtabe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Rastertabel2-Accent1">
    <w:name w:val="Grid Table 2 Accent 1"/>
    <w:basedOn w:val="Standaardtabe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Standaard"/>
    <w:next w:val="Standaard"/>
    <w:uiPriority w:val="1"/>
    <w:qFormat/>
    <w:rsid w:val="00A638EC"/>
    <w:pPr>
      <w:spacing w:before="4700" w:after="1440"/>
      <w:jc w:val="right"/>
    </w:pPr>
    <w:rPr>
      <w:color w:val="59473F" w:themeColor="text2" w:themeShade="BF"/>
      <w:sz w:val="52"/>
      <w:szCs w:val="52"/>
    </w:rPr>
  </w:style>
  <w:style w:type="paragraph" w:styleId="Bovenkantformulier">
    <w:name w:val="HTML Top of Form"/>
    <w:basedOn w:val="Standaard"/>
    <w:next w:val="Standaard"/>
    <w:link w:val="BovenkantformulierChar"/>
    <w:hidden/>
    <w:uiPriority w:val="99"/>
    <w:semiHidden/>
    <w:unhideWhenUsed/>
    <w:pPr>
      <w:pBdr>
        <w:bottom w:val="single" w:sz="6" w:space="1" w:color="auto"/>
      </w:pBdr>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Pr>
      <w:rFonts w:ascii="Arial" w:hAnsi="Arial" w:cs="Arial"/>
      <w:vanish/>
      <w:sz w:val="16"/>
      <w:szCs w:val="16"/>
    </w:rPr>
  </w:style>
  <w:style w:type="paragraph" w:styleId="Onderkantformulier">
    <w:name w:val="HTML Bottom of Form"/>
    <w:basedOn w:val="Standaard"/>
    <w:next w:val="Standaard"/>
    <w:link w:val="OnderkantformulierChar"/>
    <w:hidden/>
    <w:uiPriority w:val="99"/>
    <w:semiHidden/>
    <w:unhideWhenUsed/>
    <w:pPr>
      <w:pBdr>
        <w:top w:val="single" w:sz="6" w:space="1" w:color="auto"/>
      </w:pBdr>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Pr>
      <w:rFonts w:ascii="Arial" w:hAnsi="Arial" w:cs="Arial"/>
      <w:vanish/>
      <w:sz w:val="16"/>
      <w:szCs w:val="16"/>
    </w:rPr>
  </w:style>
  <w:style w:type="paragraph" w:customStyle="1" w:styleId="Contactgegevens">
    <w:name w:val="Contactgegevens"/>
    <w:basedOn w:val="Standaard"/>
    <w:uiPriority w:val="1"/>
    <w:qFormat/>
    <w:rsid w:val="00290347"/>
    <w:pPr>
      <w:spacing w:before="1680"/>
      <w:contextualSpacing/>
      <w:jc w:val="right"/>
    </w:pPr>
    <w:rPr>
      <w:caps/>
    </w:rPr>
  </w:style>
  <w:style w:type="table" w:styleId="Rastertabel3-Accent3">
    <w:name w:val="Grid Table 3 Accent 3"/>
    <w:basedOn w:val="Standaardtabe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Rastertabel5donker-Accent3">
    <w:name w:val="Grid Table 5 Dark Accent 3"/>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Rastertabel1licht-Accent3">
    <w:name w:val="Grid Table 1 Light Accent 3"/>
    <w:basedOn w:val="Standaardtabe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pPr>
      <w:tabs>
        <w:tab w:val="center" w:pos="4680"/>
        <w:tab w:val="right" w:pos="9360"/>
      </w:tabs>
      <w:spacing w:before="0"/>
      <w:jc w:val="right"/>
    </w:pPr>
  </w:style>
  <w:style w:type="paragraph" w:styleId="Handtekening">
    <w:name w:val="Signature"/>
    <w:basedOn w:val="Standaard"/>
    <w:link w:val="Handtekening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HandtekeningChar">
    <w:name w:val="Handtekening Char"/>
    <w:basedOn w:val="Standaardalinea-lettertype"/>
    <w:link w:val="Handtekening"/>
    <w:uiPriority w:val="1"/>
    <w:rsid w:val="006E67C4"/>
    <w:rPr>
      <w:kern w:val="0"/>
      <w:sz w:val="16"/>
      <w:szCs w:val="16"/>
      <w14:ligatures w14:val="none"/>
    </w:rPr>
  </w:style>
  <w:style w:type="paragraph" w:customStyle="1" w:styleId="Ondertekening">
    <w:name w:val="Ondertekening"/>
    <w:basedOn w:val="Standaard"/>
    <w:uiPriority w:val="1"/>
    <w:qFormat/>
    <w:pPr>
      <w:jc w:val="center"/>
    </w:pPr>
    <w:rPr>
      <w:sz w:val="20"/>
      <w:szCs w:val="20"/>
    </w:rPr>
  </w:style>
  <w:style w:type="paragraph" w:customStyle="1" w:styleId="Rechtsuitlijnen">
    <w:name w:val="Rechts uitlijnen"/>
    <w:basedOn w:val="Standaard"/>
    <w:uiPriority w:val="1"/>
    <w:qFormat/>
    <w:pPr>
      <w:jc w:val="right"/>
    </w:pPr>
  </w:style>
  <w:style w:type="table" w:styleId="Rastertabel1licht-Accent2">
    <w:name w:val="Grid Table 1 Light Accent 2"/>
    <w:basedOn w:val="Standaardtabe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KoptekstChar">
    <w:name w:val="Koptekst Char"/>
    <w:basedOn w:val="Standaardalinea-lettertype"/>
    <w:link w:val="Koptekst"/>
    <w:uiPriority w:val="99"/>
  </w:style>
  <w:style w:type="paragraph" w:styleId="Lijstopsomteken">
    <w:name w:val="List Bullet"/>
    <w:basedOn w:val="Standaard"/>
    <w:uiPriority w:val="1"/>
    <w:unhideWhenUsed/>
    <w:pPr>
      <w:numPr>
        <w:numId w:val="5"/>
      </w:numPr>
      <w:ind w:left="432"/>
      <w:contextualSpacing/>
    </w:pPr>
  </w:style>
  <w:style w:type="character" w:styleId="Intensievebenadrukking">
    <w:name w:val="Intense Emphasis"/>
    <w:basedOn w:val="Standaardalinea-lettertype"/>
    <w:uiPriority w:val="21"/>
    <w:semiHidden/>
    <w:unhideWhenUsed/>
    <w:rsid w:val="005A54FA"/>
    <w:rPr>
      <w:i/>
      <w:iCs/>
      <w:color w:val="355D7E" w:themeColor="accent1" w:themeShade="80"/>
    </w:rPr>
  </w:style>
  <w:style w:type="paragraph" w:styleId="Duidelijkcitaat">
    <w:name w:val="Intense Quote"/>
    <w:basedOn w:val="Standaard"/>
    <w:next w:val="Standaard"/>
    <w:link w:val="Duidelijkcitaat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DuidelijkcitaatChar">
    <w:name w:val="Duidelijk citaat Char"/>
    <w:basedOn w:val="Standaardalinea-lettertype"/>
    <w:link w:val="Duidelijkcitaat"/>
    <w:uiPriority w:val="30"/>
    <w:semiHidden/>
    <w:rsid w:val="005A54FA"/>
    <w:rPr>
      <w:i/>
      <w:iCs/>
      <w:color w:val="355D7E" w:themeColor="accent1" w:themeShade="80"/>
    </w:rPr>
  </w:style>
  <w:style w:type="character" w:styleId="Intensieveverwijzing">
    <w:name w:val="Intense Reference"/>
    <w:basedOn w:val="Standaardalinea-lettertype"/>
    <w:uiPriority w:val="32"/>
    <w:semiHidden/>
    <w:unhideWhenUsed/>
    <w:rsid w:val="005A54FA"/>
    <w:rPr>
      <w:b/>
      <w:bCs/>
      <w:caps w:val="0"/>
      <w:smallCaps/>
      <w:color w:val="355D7E" w:themeColor="accent1" w:themeShade="80"/>
      <w:spacing w:val="5"/>
    </w:rPr>
  </w:style>
  <w:style w:type="paragraph" w:styleId="Bloktekst">
    <w:name w:val="Block Text"/>
    <w:basedOn w:val="Standaard"/>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Standaardalinea-lettertype"/>
    <w:uiPriority w:val="99"/>
    <w:unhideWhenUsed/>
    <w:rsid w:val="005A54FA"/>
    <w:rPr>
      <w:color w:val="7C5F1D" w:themeColor="accent4" w:themeShade="80"/>
      <w:u w:val="single"/>
    </w:rPr>
  </w:style>
  <w:style w:type="character" w:customStyle="1" w:styleId="Onopgelostemelding1">
    <w:name w:val="Onopgeloste melding 1"/>
    <w:basedOn w:val="Standaardalinea-lettertype"/>
    <w:uiPriority w:val="99"/>
    <w:semiHidden/>
    <w:unhideWhenUsed/>
    <w:rsid w:val="005A54FA"/>
    <w:rPr>
      <w:color w:val="595959" w:themeColor="text1" w:themeTint="A6"/>
      <w:shd w:val="clear" w:color="auto" w:fill="E6E6E6"/>
    </w:rPr>
  </w:style>
  <w:style w:type="character" w:styleId="Nadruk">
    <w:name w:val="Emphasis"/>
    <w:basedOn w:val="Standaardalinea-lettertype"/>
    <w:uiPriority w:val="20"/>
    <w:rsid w:val="005B2EAF"/>
    <w:rPr>
      <w:i/>
      <w:iCs/>
      <w:color w:val="595959" w:themeColor="text1" w:themeTint="A6"/>
    </w:rPr>
  </w:style>
  <w:style w:type="paragraph" w:styleId="Ballontekst">
    <w:name w:val="Balloon Text"/>
    <w:basedOn w:val="Standaard"/>
    <w:link w:val="BallontekstChar"/>
    <w:uiPriority w:val="99"/>
    <w:semiHidden/>
    <w:unhideWhenUsed/>
    <w:rsid w:val="009063BF"/>
    <w:pPr>
      <w:spacing w:before="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063BF"/>
    <w:rPr>
      <w:rFonts w:ascii="Segoe UI" w:hAnsi="Segoe UI" w:cs="Segoe UI"/>
      <w:sz w:val="18"/>
      <w:szCs w:val="18"/>
    </w:rPr>
  </w:style>
  <w:style w:type="paragraph" w:styleId="Inhopg1">
    <w:name w:val="toc 1"/>
    <w:basedOn w:val="Standaard"/>
    <w:next w:val="Standaard"/>
    <w:autoRedefine/>
    <w:uiPriority w:val="39"/>
    <w:unhideWhenUsed/>
    <w:rsid w:val="00B8328D"/>
    <w:pPr>
      <w:spacing w:after="100"/>
      <w:ind w:left="0"/>
    </w:pPr>
  </w:style>
  <w:style w:type="paragraph" w:styleId="Lijstalinea">
    <w:name w:val="List Paragraph"/>
    <w:basedOn w:val="Standaard"/>
    <w:uiPriority w:val="34"/>
    <w:unhideWhenUsed/>
    <w:qFormat/>
    <w:rsid w:val="009E2BC3"/>
    <w:pPr>
      <w:ind w:left="720"/>
      <w:contextualSpacing/>
    </w:pPr>
  </w:style>
  <w:style w:type="paragraph" w:styleId="Inhopg2">
    <w:name w:val="toc 2"/>
    <w:basedOn w:val="Standaard"/>
    <w:next w:val="Standaard"/>
    <w:autoRedefine/>
    <w:uiPriority w:val="39"/>
    <w:unhideWhenUsed/>
    <w:rsid w:val="00BC5D4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Tactisch%20bedrijfsmarketing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4658F8575E4AA3A1CFF7C65BA882F5"/>
        <w:category>
          <w:name w:val="Algemeen"/>
          <w:gallery w:val="placeholder"/>
        </w:category>
        <w:types>
          <w:type w:val="bbPlcHdr"/>
        </w:types>
        <w:behaviors>
          <w:behavior w:val="content"/>
        </w:behaviors>
        <w:guid w:val="{E6DEB6CC-BC89-4606-966C-CAE64937C906}"/>
      </w:docPartPr>
      <w:docPartBody>
        <w:p w:rsidR="00000000" w:rsidRDefault="001969DA">
          <w:pPr>
            <w:pStyle w:val="D14658F8575E4AA3A1CFF7C65BA882F5"/>
          </w:pPr>
          <w:r w:rsidRPr="00A638EC">
            <w:rPr>
              <w:lang w:bidi="nl-NL"/>
            </w:rPr>
            <w:t>Versie</w:t>
          </w:r>
        </w:p>
      </w:docPartBody>
    </w:docPart>
    <w:docPart>
      <w:docPartPr>
        <w:name w:val="B952FA57E47C4DB9A7BB50206C349AFB"/>
        <w:category>
          <w:name w:val="Algemeen"/>
          <w:gallery w:val="placeholder"/>
        </w:category>
        <w:types>
          <w:type w:val="bbPlcHdr"/>
        </w:types>
        <w:behaviors>
          <w:behavior w:val="content"/>
        </w:behaviors>
        <w:guid w:val="{C680CC2C-1EE8-43EA-8CA5-26CC5AD295A3}"/>
      </w:docPartPr>
      <w:docPartBody>
        <w:p w:rsidR="00000000" w:rsidRDefault="001969DA">
          <w:pPr>
            <w:pStyle w:val="B952FA57E47C4DB9A7BB50206C349AFB"/>
          </w:pPr>
          <w:r>
            <w:rPr>
              <w:lang w:bidi="nl-NL"/>
            </w:rPr>
            <w:t>Datum</w:t>
          </w:r>
        </w:p>
      </w:docPartBody>
    </w:docPart>
    <w:docPart>
      <w:docPartPr>
        <w:name w:val="47DF46E9FA9D466895F7EF6F1634F881"/>
        <w:category>
          <w:name w:val="Algemeen"/>
          <w:gallery w:val="placeholder"/>
        </w:category>
        <w:types>
          <w:type w:val="bbPlcHdr"/>
        </w:types>
        <w:behaviors>
          <w:behavior w:val="content"/>
        </w:behaviors>
        <w:guid w:val="{176345AE-92B3-4B50-AAF0-3636AA28CC48}"/>
      </w:docPartPr>
      <w:docPartBody>
        <w:p w:rsidR="00000000" w:rsidRDefault="001969DA">
          <w:pPr>
            <w:pStyle w:val="47DF46E9FA9D466895F7EF6F1634F881"/>
          </w:pPr>
          <w:r w:rsidRPr="002A0044">
            <w:rPr>
              <w:lang w:bidi="nl-NL"/>
            </w:rPr>
            <w:t>Tactisch marketingplan</w:t>
          </w:r>
        </w:p>
      </w:docPartBody>
    </w:docPart>
    <w:docPart>
      <w:docPartPr>
        <w:name w:val="1367CF48FAC24557B51A5179C5BF2C92"/>
        <w:category>
          <w:name w:val="Algemeen"/>
          <w:gallery w:val="placeholder"/>
        </w:category>
        <w:types>
          <w:type w:val="bbPlcHdr"/>
        </w:types>
        <w:behaviors>
          <w:behavior w:val="content"/>
        </w:behaviors>
        <w:guid w:val="{591F6FCF-3BC6-445B-B9CC-6DCA7315E673}"/>
      </w:docPartPr>
      <w:docPartBody>
        <w:p w:rsidR="00000000" w:rsidRDefault="001969DA">
          <w:pPr>
            <w:pStyle w:val="1367CF48FAC24557B51A5179C5BF2C92"/>
          </w:pPr>
          <w:r>
            <w:rPr>
              <w:lang w:bidi="nl-NL"/>
            </w:rPr>
            <w:t>Subtitel van document</w:t>
          </w:r>
        </w:p>
      </w:docPartBody>
    </w:docPart>
    <w:docPart>
      <w:docPartPr>
        <w:name w:val="AF2C4C976BF54F218464F46B84E8AEEC"/>
        <w:category>
          <w:name w:val="Algemeen"/>
          <w:gallery w:val="placeholder"/>
        </w:category>
        <w:types>
          <w:type w:val="bbPlcHdr"/>
        </w:types>
        <w:behaviors>
          <w:behavior w:val="content"/>
        </w:behaviors>
        <w:guid w:val="{06BCF11A-45FB-4F16-BD26-1778D18D5A5C}"/>
      </w:docPartPr>
      <w:docPartBody>
        <w:p w:rsidR="00000000" w:rsidRDefault="001969DA">
          <w:pPr>
            <w:pStyle w:val="AF2C4C976BF54F218464F46B84E8AEEC"/>
          </w:pPr>
          <w:r w:rsidRPr="004D5282">
            <w:rPr>
              <w:lang w:bidi="nl-NL"/>
            </w:rPr>
            <w:t>Gepresenteerd door:</w:t>
          </w:r>
        </w:p>
      </w:docPartBody>
    </w:docPart>
    <w:docPart>
      <w:docPartPr>
        <w:name w:val="35BA1E5B454C4155AA8E0BDC0D875837"/>
        <w:category>
          <w:name w:val="Algemeen"/>
          <w:gallery w:val="placeholder"/>
        </w:category>
        <w:types>
          <w:type w:val="bbPlcHdr"/>
        </w:types>
        <w:behaviors>
          <w:behavior w:val="content"/>
        </w:behaviors>
        <w:guid w:val="{23ECBCA6-5F56-42C9-B4C8-AEC8942E7407}"/>
      </w:docPartPr>
      <w:docPartBody>
        <w:p w:rsidR="00000000" w:rsidRDefault="001969DA">
          <w:pPr>
            <w:pStyle w:val="35BA1E5B454C4155AA8E0BDC0D875837"/>
          </w:pPr>
          <w:r w:rsidRPr="004D5282">
            <w:rPr>
              <w:lang w:bidi="nl-NL"/>
            </w:rPr>
            <w:t>bedrijfsnaam</w:t>
          </w:r>
        </w:p>
      </w:docPartBody>
    </w:docPart>
    <w:docPart>
      <w:docPartPr>
        <w:name w:val="75F918DABB2546789CF5B6F89A6E2019"/>
        <w:category>
          <w:name w:val="Algemeen"/>
          <w:gallery w:val="placeholder"/>
        </w:category>
        <w:types>
          <w:type w:val="bbPlcHdr"/>
        </w:types>
        <w:behaviors>
          <w:behavior w:val="content"/>
        </w:behaviors>
        <w:guid w:val="{46C64FD9-F850-49FB-9695-86F7FC0C9B8D}"/>
      </w:docPartPr>
      <w:docPartBody>
        <w:p w:rsidR="00000000" w:rsidRDefault="001969DA">
          <w:pPr>
            <w:pStyle w:val="75F918DABB2546789CF5B6F89A6E2019"/>
          </w:pPr>
          <w:r>
            <w:rPr>
              <w:lang w:bidi="nl-NL"/>
            </w:rPr>
            <w:t>Definieer de doorslaggevende aanbieding.</w:t>
          </w:r>
        </w:p>
      </w:docPartBody>
    </w:docPart>
    <w:docPart>
      <w:docPartPr>
        <w:name w:val="B3EDCA925C084D9495EE2F8C2176D55F"/>
        <w:category>
          <w:name w:val="Algemeen"/>
          <w:gallery w:val="placeholder"/>
        </w:category>
        <w:types>
          <w:type w:val="bbPlcHdr"/>
        </w:types>
        <w:behaviors>
          <w:behavior w:val="content"/>
        </w:behaviors>
        <w:guid w:val="{E681D37C-6DE5-4C46-89F6-090F2E01546F}"/>
      </w:docPartPr>
      <w:docPartBody>
        <w:p w:rsidR="00000000" w:rsidRDefault="001969DA">
          <w:pPr>
            <w:pStyle w:val="B3EDCA925C084D9495EE2F8C2176D55F"/>
          </w:pPr>
          <w:r>
            <w:rPr>
              <w:lang w:bidi="nl-NL"/>
            </w:rPr>
            <w:t>Proces</w:t>
          </w:r>
        </w:p>
      </w:docPartBody>
    </w:docPart>
    <w:docPart>
      <w:docPartPr>
        <w:name w:val="C5DB36995A194D979021FA9328DF0A23"/>
        <w:category>
          <w:name w:val="Algemeen"/>
          <w:gallery w:val="placeholder"/>
        </w:category>
        <w:types>
          <w:type w:val="bbPlcHdr"/>
        </w:types>
        <w:behaviors>
          <w:behavior w:val="content"/>
        </w:behaviors>
        <w:guid w:val="{51ED1578-D526-4CE5-B271-ABDC8B7647F7}"/>
      </w:docPartPr>
      <w:docPartBody>
        <w:p w:rsidR="00000000" w:rsidRDefault="001969DA">
          <w:pPr>
            <w:pStyle w:val="C5DB36995A194D979021FA9328DF0A23"/>
          </w:pPr>
          <w:r>
            <w:rPr>
              <w:lang w:bidi="nl-NL"/>
            </w:rPr>
            <w:t xml:space="preserve">Opmerking: Nieuwe handtekeningen zijn </w:t>
          </w:r>
          <w:r>
            <w:rPr>
              <w:lang w:bidi="nl-NL"/>
            </w:rPr>
            <w:t>mogelijk vereist als het document op verzoek van de klant aanzienlijk wordt gewijzigd.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DA"/>
    <w:rsid w:val="001969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14658F8575E4AA3A1CFF7C65BA882F5">
    <w:name w:val="D14658F8575E4AA3A1CFF7C65BA882F5"/>
  </w:style>
  <w:style w:type="paragraph" w:customStyle="1" w:styleId="CF7D18CC68144D9D855C454B4863F2FD">
    <w:name w:val="CF7D18CC68144D9D855C454B4863F2FD"/>
  </w:style>
  <w:style w:type="paragraph" w:customStyle="1" w:styleId="B952FA57E47C4DB9A7BB50206C349AFB">
    <w:name w:val="B952FA57E47C4DB9A7BB50206C349AFB"/>
  </w:style>
  <w:style w:type="paragraph" w:customStyle="1" w:styleId="47DF46E9FA9D466895F7EF6F1634F881">
    <w:name w:val="47DF46E9FA9D466895F7EF6F1634F881"/>
  </w:style>
  <w:style w:type="paragraph" w:customStyle="1" w:styleId="1367CF48FAC24557B51A5179C5BF2C92">
    <w:name w:val="1367CF48FAC24557B51A5179C5BF2C92"/>
  </w:style>
  <w:style w:type="paragraph" w:customStyle="1" w:styleId="AF2C4C976BF54F218464F46B84E8AEEC">
    <w:name w:val="AF2C4C976BF54F218464F46B84E8AEEC"/>
  </w:style>
  <w:style w:type="paragraph" w:customStyle="1" w:styleId="12AB0A3E1A384224BF108B0C4FAAA11C">
    <w:name w:val="12AB0A3E1A384224BF108B0C4FAAA11C"/>
  </w:style>
  <w:style w:type="paragraph" w:customStyle="1" w:styleId="35BA1E5B454C4155AA8E0BDC0D875837">
    <w:name w:val="35BA1E5B454C4155AA8E0BDC0D875837"/>
  </w:style>
  <w:style w:type="paragraph" w:customStyle="1" w:styleId="47F95F97AEDE4EA48822AA780995868B">
    <w:name w:val="47F95F97AEDE4EA48822AA780995868B"/>
  </w:style>
  <w:style w:type="paragraph" w:customStyle="1" w:styleId="DA12BF5E7B224531BB58F3D351D22096">
    <w:name w:val="DA12BF5E7B224531BB58F3D351D22096"/>
  </w:style>
  <w:style w:type="character" w:styleId="Nadruk">
    <w:name w:val="Emphasis"/>
    <w:basedOn w:val="Standaardalinea-lettertype"/>
    <w:uiPriority w:val="20"/>
    <w:rPr>
      <w:i/>
      <w:iCs/>
      <w:color w:val="595959" w:themeColor="text1" w:themeTint="A6"/>
    </w:rPr>
  </w:style>
  <w:style w:type="paragraph" w:customStyle="1" w:styleId="3CE072D3C2834C63B1CEC3731CF6BB9D">
    <w:name w:val="3CE072D3C2834C63B1CEC3731CF6BB9D"/>
  </w:style>
  <w:style w:type="paragraph" w:customStyle="1" w:styleId="D1E5F00B78224559BE058D8B866EADBE">
    <w:name w:val="D1E5F00B78224559BE058D8B866EADBE"/>
  </w:style>
  <w:style w:type="paragraph" w:customStyle="1" w:styleId="D56628E975B040E0AFC9C86878D56129">
    <w:name w:val="D56628E975B040E0AFC9C86878D56129"/>
  </w:style>
  <w:style w:type="paragraph" w:customStyle="1" w:styleId="78272D574B784DBB9EA313FBF9E52B43">
    <w:name w:val="78272D574B784DBB9EA313FBF9E52B43"/>
  </w:style>
  <w:style w:type="paragraph" w:customStyle="1" w:styleId="3A46853CA63C46F48DC04B4AC974FDDC">
    <w:name w:val="3A46853CA63C46F48DC04B4AC974FDDC"/>
  </w:style>
  <w:style w:type="paragraph" w:customStyle="1" w:styleId="DC712BCA6D2E4A1E860EA440440DD78B">
    <w:name w:val="DC712BCA6D2E4A1E860EA440440DD78B"/>
  </w:style>
  <w:style w:type="paragraph" w:customStyle="1" w:styleId="602FCAEE0CBD4B65A5F48401798814C4">
    <w:name w:val="602FCAEE0CBD4B65A5F48401798814C4"/>
  </w:style>
  <w:style w:type="paragraph" w:customStyle="1" w:styleId="8E8B67DE76CE4A0CA298BDA023660782">
    <w:name w:val="8E8B67DE76CE4A0CA298BDA023660782"/>
  </w:style>
  <w:style w:type="paragraph" w:customStyle="1" w:styleId="FA2406D45CCF4818AD217C129C05EAF7">
    <w:name w:val="FA2406D45CCF4818AD217C129C05EAF7"/>
  </w:style>
  <w:style w:type="paragraph" w:customStyle="1" w:styleId="C60E1F1708064FFB88D9D08E57DAAB06">
    <w:name w:val="C60E1F1708064FFB88D9D08E57DAAB06"/>
  </w:style>
  <w:style w:type="paragraph" w:customStyle="1" w:styleId="2C45B4FFBEC94BCDAD69D25A14A457D1">
    <w:name w:val="2C45B4FFBEC94BCDAD69D25A14A457D1"/>
  </w:style>
  <w:style w:type="paragraph" w:customStyle="1" w:styleId="B6C5125210A24D21B1298609BDC0BD89">
    <w:name w:val="B6C5125210A24D21B1298609BDC0BD89"/>
  </w:style>
  <w:style w:type="paragraph" w:customStyle="1" w:styleId="3929788E51A6452CADF061A486B7EF54">
    <w:name w:val="3929788E51A6452CADF061A486B7EF54"/>
  </w:style>
  <w:style w:type="paragraph" w:customStyle="1" w:styleId="2A65B48EF776419FBAFC687C567D66E6">
    <w:name w:val="2A65B48EF776419FBAFC687C567D66E6"/>
  </w:style>
  <w:style w:type="paragraph" w:customStyle="1" w:styleId="D5878F2608484FAB80ED459A8B2D27C2">
    <w:name w:val="D5878F2608484FAB80ED459A8B2D27C2"/>
  </w:style>
  <w:style w:type="paragraph" w:customStyle="1" w:styleId="631F5B8A932B4AB792A6841D2D2DFCA6">
    <w:name w:val="631F5B8A932B4AB792A6841D2D2DFCA6"/>
  </w:style>
  <w:style w:type="paragraph" w:customStyle="1" w:styleId="C6FAB2466C8E4BC5A837E0A44AE5B42A">
    <w:name w:val="C6FAB2466C8E4BC5A837E0A44AE5B42A"/>
  </w:style>
  <w:style w:type="paragraph" w:customStyle="1" w:styleId="01AE5DDAD5F8449BAC68C2701A6215BC">
    <w:name w:val="01AE5DDAD5F8449BAC68C2701A6215BC"/>
  </w:style>
  <w:style w:type="paragraph" w:customStyle="1" w:styleId="34A14F069866428EAC13B720E0C59DFE">
    <w:name w:val="34A14F069866428EAC13B720E0C59DFE"/>
  </w:style>
  <w:style w:type="paragraph" w:customStyle="1" w:styleId="5DA6D5AFFDB345C6895171E3B02183A3">
    <w:name w:val="5DA6D5AFFDB345C6895171E3B02183A3"/>
  </w:style>
  <w:style w:type="paragraph" w:customStyle="1" w:styleId="ECE2F456F444493CB161368916961E74">
    <w:name w:val="ECE2F456F444493CB161368916961E74"/>
  </w:style>
  <w:style w:type="paragraph" w:customStyle="1" w:styleId="3F2CE6DAA7C64D0E823540F5DC8637BC">
    <w:name w:val="3F2CE6DAA7C64D0E823540F5DC8637BC"/>
  </w:style>
  <w:style w:type="paragraph" w:customStyle="1" w:styleId="AE4BB2DEBDE8473894A633BB5E863F52">
    <w:name w:val="AE4BB2DEBDE8473894A633BB5E863F52"/>
  </w:style>
  <w:style w:type="paragraph" w:customStyle="1" w:styleId="3D45C49238124142BD77F2DE4B0E62F2">
    <w:name w:val="3D45C49238124142BD77F2DE4B0E62F2"/>
  </w:style>
  <w:style w:type="paragraph" w:customStyle="1" w:styleId="46079C55787840149B8FC9D93994E5DF">
    <w:name w:val="46079C55787840149B8FC9D93994E5DF"/>
  </w:style>
  <w:style w:type="paragraph" w:customStyle="1" w:styleId="75F918DABB2546789CF5B6F89A6E2019">
    <w:name w:val="75F918DABB2546789CF5B6F89A6E2019"/>
  </w:style>
  <w:style w:type="paragraph" w:customStyle="1" w:styleId="B3EDCA925C084D9495EE2F8C2176D55F">
    <w:name w:val="B3EDCA925C084D9495EE2F8C2176D55F"/>
  </w:style>
  <w:style w:type="paragraph" w:customStyle="1" w:styleId="B1243D663E4746149ABC9DB4AB66605F">
    <w:name w:val="B1243D663E4746149ABC9DB4AB66605F"/>
  </w:style>
  <w:style w:type="paragraph" w:customStyle="1" w:styleId="0E437F2876334E1FB127BF267A74D592">
    <w:name w:val="0E437F2876334E1FB127BF267A74D592"/>
  </w:style>
  <w:style w:type="paragraph" w:customStyle="1" w:styleId="1D35F182C0014BA38A08389CFD98F95A">
    <w:name w:val="1D35F182C0014BA38A08389CFD98F95A"/>
  </w:style>
  <w:style w:type="paragraph" w:customStyle="1" w:styleId="16E3F8B2390949719520E13ADCA1CD18">
    <w:name w:val="16E3F8B2390949719520E13ADCA1CD18"/>
  </w:style>
  <w:style w:type="paragraph" w:customStyle="1" w:styleId="5C3B01FBFC7348499BBF15C03A56CAF5">
    <w:name w:val="5C3B01FBFC7348499BBF15C03A56CAF5"/>
  </w:style>
  <w:style w:type="paragraph" w:customStyle="1" w:styleId="6E6BE4E4545E488097FA32A691516DED">
    <w:name w:val="6E6BE4E4545E488097FA32A691516DED"/>
  </w:style>
  <w:style w:type="paragraph" w:customStyle="1" w:styleId="AA25711CAAAF425E80095FD16230178A">
    <w:name w:val="AA25711CAAAF425E80095FD16230178A"/>
  </w:style>
  <w:style w:type="paragraph" w:customStyle="1" w:styleId="79BE4CF6FED54BC9BDD49965FF792F28">
    <w:name w:val="79BE4CF6FED54BC9BDD49965FF792F28"/>
  </w:style>
  <w:style w:type="paragraph" w:customStyle="1" w:styleId="BAEE03B9C767486093B3AD4D4DA1293A">
    <w:name w:val="BAEE03B9C767486093B3AD4D4DA1293A"/>
  </w:style>
  <w:style w:type="paragraph" w:customStyle="1" w:styleId="4E09F9786993409AB06BA14B68F8067A">
    <w:name w:val="4E09F9786993409AB06BA14B68F8067A"/>
  </w:style>
  <w:style w:type="paragraph" w:customStyle="1" w:styleId="4ACA96CD22684B15A93D2E9D6D278ABA">
    <w:name w:val="4ACA96CD22684B15A93D2E9D6D278ABA"/>
  </w:style>
  <w:style w:type="paragraph" w:customStyle="1" w:styleId="DE7A2B84F79E4D50875734BC5E3F8089">
    <w:name w:val="DE7A2B84F79E4D50875734BC5E3F8089"/>
  </w:style>
  <w:style w:type="paragraph" w:customStyle="1" w:styleId="BFC3D4B9353943C09487BE5C9C41E714">
    <w:name w:val="BFC3D4B9353943C09487BE5C9C41E714"/>
  </w:style>
  <w:style w:type="paragraph" w:customStyle="1" w:styleId="BAE699B9872D4C4881410FE35B7D3E98">
    <w:name w:val="BAE699B9872D4C4881410FE35B7D3E98"/>
  </w:style>
  <w:style w:type="paragraph" w:customStyle="1" w:styleId="8E0D9E3714824812B81C982EE243A1D0">
    <w:name w:val="8E0D9E3714824812B81C982EE243A1D0"/>
  </w:style>
  <w:style w:type="paragraph" w:customStyle="1" w:styleId="7C5426F96DEF47F49FD60716218706DE">
    <w:name w:val="7C5426F96DEF47F49FD60716218706DE"/>
  </w:style>
  <w:style w:type="paragraph" w:customStyle="1" w:styleId="63027A3825634874920F179CC477AC35">
    <w:name w:val="63027A3825634874920F179CC477AC35"/>
  </w:style>
  <w:style w:type="paragraph" w:customStyle="1" w:styleId="5402B0536A844C7284462E7D679723E7">
    <w:name w:val="5402B0536A844C7284462E7D679723E7"/>
  </w:style>
  <w:style w:type="paragraph" w:customStyle="1" w:styleId="346FF1E3F49C46178C7C37D1DCFF9DDB">
    <w:name w:val="346FF1E3F49C46178C7C37D1DCFF9DDB"/>
  </w:style>
  <w:style w:type="paragraph" w:customStyle="1" w:styleId="0E5CF8AB8EB5477F896D49DAB4465C71">
    <w:name w:val="0E5CF8AB8EB5477F896D49DAB4465C71"/>
  </w:style>
  <w:style w:type="paragraph" w:customStyle="1" w:styleId="688008D3716B435DAA27F027C8FC938A">
    <w:name w:val="688008D3716B435DAA27F027C8FC938A"/>
  </w:style>
  <w:style w:type="paragraph" w:customStyle="1" w:styleId="359E892B922E490FA92A86CE44D20668">
    <w:name w:val="359E892B922E490FA92A86CE44D20668"/>
  </w:style>
  <w:style w:type="paragraph" w:customStyle="1" w:styleId="86ADDD1C72154FD2B9D8DACD92C2EF7F">
    <w:name w:val="86ADDD1C72154FD2B9D8DACD92C2EF7F"/>
  </w:style>
  <w:style w:type="paragraph" w:customStyle="1" w:styleId="D3511AFE97724726B5D00A3916A76F99">
    <w:name w:val="D3511AFE97724726B5D00A3916A76F99"/>
  </w:style>
  <w:style w:type="paragraph" w:customStyle="1" w:styleId="18F2E10511E8404B9D0ABDCD7E288FAD">
    <w:name w:val="18F2E10511E8404B9D0ABDCD7E288FAD"/>
  </w:style>
  <w:style w:type="paragraph" w:customStyle="1" w:styleId="1C4CD3350F9243B0B7B596136DD52866">
    <w:name w:val="1C4CD3350F9243B0B7B596136DD52866"/>
  </w:style>
  <w:style w:type="paragraph" w:customStyle="1" w:styleId="C6DC6BC8C06C4C4A9B8069AFFA02785B">
    <w:name w:val="C6DC6BC8C06C4C4A9B8069AFFA02785B"/>
  </w:style>
  <w:style w:type="paragraph" w:customStyle="1" w:styleId="CC04D8A3E2A3409595C522EC38803D44">
    <w:name w:val="CC04D8A3E2A3409595C522EC38803D44"/>
  </w:style>
  <w:style w:type="paragraph" w:customStyle="1" w:styleId="8AC1DDA365CE4889B1648ED6A1D70926">
    <w:name w:val="8AC1DDA365CE4889B1648ED6A1D70926"/>
  </w:style>
  <w:style w:type="paragraph" w:customStyle="1" w:styleId="EA197C67D9A34595B131E697B0683D92">
    <w:name w:val="EA197C67D9A34595B131E697B0683D92"/>
  </w:style>
  <w:style w:type="paragraph" w:customStyle="1" w:styleId="A549692135D44D19BC9396129E55A170">
    <w:name w:val="A549692135D44D19BC9396129E55A170"/>
  </w:style>
  <w:style w:type="paragraph" w:customStyle="1" w:styleId="CEACBB3CC7DA42CA8E005BF2ABDD6251">
    <w:name w:val="CEACBB3CC7DA42CA8E005BF2ABDD6251"/>
  </w:style>
  <w:style w:type="paragraph" w:customStyle="1" w:styleId="3BCB56DA9F0246529DBB1835EA84783E">
    <w:name w:val="3BCB56DA9F0246529DBB1835EA84783E"/>
  </w:style>
  <w:style w:type="paragraph" w:customStyle="1" w:styleId="81B102FCE4D0403DA7F2C9A17304FB7E">
    <w:name w:val="81B102FCE4D0403DA7F2C9A17304FB7E"/>
  </w:style>
  <w:style w:type="paragraph" w:customStyle="1" w:styleId="7DE77692C6FC40BF827392B44B72C216">
    <w:name w:val="7DE77692C6FC40BF827392B44B72C216"/>
  </w:style>
  <w:style w:type="paragraph" w:customStyle="1" w:styleId="98A47100F21F4EF1AA48FEEB9E1C0A25">
    <w:name w:val="98A47100F21F4EF1AA48FEEB9E1C0A25"/>
  </w:style>
  <w:style w:type="paragraph" w:customStyle="1" w:styleId="BC2AE06135CE483BAF346B2267725024">
    <w:name w:val="BC2AE06135CE483BAF346B2267725024"/>
  </w:style>
  <w:style w:type="paragraph" w:customStyle="1" w:styleId="A0E3C17D41214697B9BBF000013AC7AC">
    <w:name w:val="A0E3C17D41214697B9BBF000013AC7AC"/>
  </w:style>
  <w:style w:type="paragraph" w:customStyle="1" w:styleId="A29CBDF84E8142D68D5F558C2E5AC5D2">
    <w:name w:val="A29CBDF84E8142D68D5F558C2E5AC5D2"/>
  </w:style>
  <w:style w:type="paragraph" w:customStyle="1" w:styleId="60F800DC706F435BA8A1A9660FE12362">
    <w:name w:val="60F800DC706F435BA8A1A9660FE12362"/>
  </w:style>
  <w:style w:type="paragraph" w:customStyle="1" w:styleId="DD2F5C88E0214783A332E11FB47FC3E6">
    <w:name w:val="DD2F5C88E0214783A332E11FB47FC3E6"/>
  </w:style>
  <w:style w:type="paragraph" w:customStyle="1" w:styleId="5AA3ADC67E164053AE454319AAD2597B">
    <w:name w:val="5AA3ADC67E164053AE454319AAD2597B"/>
  </w:style>
  <w:style w:type="paragraph" w:customStyle="1" w:styleId="6BE8E7F58BE242B3A0951C6F8776C309">
    <w:name w:val="6BE8E7F58BE242B3A0951C6F8776C309"/>
  </w:style>
  <w:style w:type="paragraph" w:customStyle="1" w:styleId="214FDABE85D54F188BBAB9426E098F7E">
    <w:name w:val="214FDABE85D54F188BBAB9426E098F7E"/>
  </w:style>
  <w:style w:type="paragraph" w:customStyle="1" w:styleId="C9648CC42D53455CB30185E93C9E0CE3">
    <w:name w:val="C9648CC42D53455CB30185E93C9E0CE3"/>
  </w:style>
  <w:style w:type="paragraph" w:customStyle="1" w:styleId="ADA573B7D82740AEAF746129AA75F67C">
    <w:name w:val="ADA573B7D82740AEAF746129AA75F67C"/>
  </w:style>
  <w:style w:type="paragraph" w:customStyle="1" w:styleId="9A17D846C1404645ADC5B081E417E52E">
    <w:name w:val="9A17D846C1404645ADC5B081E417E52E"/>
  </w:style>
  <w:style w:type="paragraph" w:customStyle="1" w:styleId="1C5E16752E844411BF98EEB551E39E4C">
    <w:name w:val="1C5E16752E844411BF98EEB551E39E4C"/>
  </w:style>
  <w:style w:type="paragraph" w:customStyle="1" w:styleId="E489B5484D7443249AC2B1754F228AEC">
    <w:name w:val="E489B5484D7443249AC2B1754F228AEC"/>
  </w:style>
  <w:style w:type="paragraph" w:customStyle="1" w:styleId="703F233E35A64E9E89F4FA85AC450A48">
    <w:name w:val="703F233E35A64E9E89F4FA85AC450A48"/>
  </w:style>
  <w:style w:type="paragraph" w:customStyle="1" w:styleId="CC3B8280EC054D898C5C10902FF67D96">
    <w:name w:val="CC3B8280EC054D898C5C10902FF67D96"/>
  </w:style>
  <w:style w:type="paragraph" w:customStyle="1" w:styleId="3DAF9DE3551A4C0A8268CE2B9DBA5503">
    <w:name w:val="3DAF9DE3551A4C0A8268CE2B9DBA5503"/>
  </w:style>
  <w:style w:type="paragraph" w:customStyle="1" w:styleId="069C9E49370446A887A9DAAEFA64EB7D">
    <w:name w:val="069C9E49370446A887A9DAAEFA64EB7D"/>
  </w:style>
  <w:style w:type="paragraph" w:customStyle="1" w:styleId="1D8123CBC6DF483B8FF65DACFB282E4F">
    <w:name w:val="1D8123CBC6DF483B8FF65DACFB282E4F"/>
  </w:style>
  <w:style w:type="paragraph" w:customStyle="1" w:styleId="DC23F61BB2284A20BE971292916145D8">
    <w:name w:val="DC23F61BB2284A20BE971292916145D8"/>
  </w:style>
  <w:style w:type="paragraph" w:customStyle="1" w:styleId="B17C2F0E11974A54ABE4025636034CAD">
    <w:name w:val="B17C2F0E11974A54ABE4025636034CAD"/>
  </w:style>
  <w:style w:type="paragraph" w:customStyle="1" w:styleId="418B703410D441EDB93ED1EFE1AA9A33">
    <w:name w:val="418B703410D441EDB93ED1EFE1AA9A33"/>
  </w:style>
  <w:style w:type="paragraph" w:customStyle="1" w:styleId="FCBAD6729AD048C4A3A3DF41669CE776">
    <w:name w:val="FCBAD6729AD048C4A3A3DF41669CE776"/>
  </w:style>
  <w:style w:type="paragraph" w:customStyle="1" w:styleId="78D2F01BE8C646FB8995B90EF174596B">
    <w:name w:val="78D2F01BE8C646FB8995B90EF174596B"/>
  </w:style>
  <w:style w:type="paragraph" w:customStyle="1" w:styleId="E6226FE67472453493D291C417CD40B1">
    <w:name w:val="E6226FE67472453493D291C417CD40B1"/>
  </w:style>
  <w:style w:type="paragraph" w:customStyle="1" w:styleId="EF645F5D93FD4FD7A567554171023C33">
    <w:name w:val="EF645F5D93FD4FD7A567554171023C33"/>
  </w:style>
  <w:style w:type="paragraph" w:customStyle="1" w:styleId="F2DAB733960D4AB7B543AA8161030856">
    <w:name w:val="F2DAB733960D4AB7B543AA8161030856"/>
  </w:style>
  <w:style w:type="paragraph" w:customStyle="1" w:styleId="89BE511025F04A78B2F3A6358B90EACA">
    <w:name w:val="89BE511025F04A78B2F3A6358B90EACA"/>
  </w:style>
  <w:style w:type="paragraph" w:customStyle="1" w:styleId="1828A4A114C9436AA623D087C95D1CD0">
    <w:name w:val="1828A4A114C9436AA623D087C95D1CD0"/>
  </w:style>
  <w:style w:type="character" w:styleId="Tekstvantijdelijkeaanduiding">
    <w:name w:val="Placeholder Text"/>
    <w:basedOn w:val="Standaardalinea-lettertype"/>
    <w:uiPriority w:val="2"/>
    <w:rPr>
      <w:i/>
      <w:iCs/>
      <w:color w:val="808080"/>
    </w:rPr>
  </w:style>
  <w:style w:type="paragraph" w:customStyle="1" w:styleId="3EFF5AA0EF374E34933D745518A47423">
    <w:name w:val="3EFF5AA0EF374E34933D745518A47423"/>
  </w:style>
  <w:style w:type="paragraph" w:customStyle="1" w:styleId="722A665E40F54D36AB8A62045BECFFEB">
    <w:name w:val="722A665E40F54D36AB8A62045BECFFEB"/>
  </w:style>
  <w:style w:type="paragraph" w:customStyle="1" w:styleId="728D954149F44B8EAA29D4A4B1D12C73">
    <w:name w:val="728D954149F44B8EAA29D4A4B1D12C73"/>
  </w:style>
  <w:style w:type="paragraph" w:customStyle="1" w:styleId="37246D9C94A7431B876D68212BA3D5B0">
    <w:name w:val="37246D9C94A7431B876D68212BA3D5B0"/>
  </w:style>
  <w:style w:type="paragraph" w:customStyle="1" w:styleId="717CFAAC34FC4D49A4DD218C64D70E0F">
    <w:name w:val="717CFAAC34FC4D49A4DD218C64D70E0F"/>
  </w:style>
  <w:style w:type="paragraph" w:customStyle="1" w:styleId="E7EBDCB4C7CD4810A15F87CA66A12BFF">
    <w:name w:val="E7EBDCB4C7CD4810A15F87CA66A12BFF"/>
  </w:style>
  <w:style w:type="paragraph" w:customStyle="1" w:styleId="EB563FD844034F62A0DD1166F0DB43CA">
    <w:name w:val="EB563FD844034F62A0DD1166F0DB43CA"/>
  </w:style>
  <w:style w:type="paragraph" w:customStyle="1" w:styleId="EAB4760D2E7F428DB199B5044E6CCC54">
    <w:name w:val="EAB4760D2E7F428DB199B5044E6CCC54"/>
  </w:style>
  <w:style w:type="paragraph" w:customStyle="1" w:styleId="1A1F226E3EED4DF4A360B3D7B638142F">
    <w:name w:val="1A1F226E3EED4DF4A360B3D7B638142F"/>
  </w:style>
  <w:style w:type="paragraph" w:customStyle="1" w:styleId="60123A2BC0534EBB881B7936C52492D2">
    <w:name w:val="60123A2BC0534EBB881B7936C52492D2"/>
  </w:style>
  <w:style w:type="paragraph" w:customStyle="1" w:styleId="AB341207B7A94A809E4174ABE354EA8C">
    <w:name w:val="AB341207B7A94A809E4174ABE354EA8C"/>
  </w:style>
  <w:style w:type="paragraph" w:customStyle="1" w:styleId="BC0C3CE703304CD4A4825A8D87D8F68C">
    <w:name w:val="BC0C3CE703304CD4A4825A8D87D8F68C"/>
  </w:style>
  <w:style w:type="paragraph" w:customStyle="1" w:styleId="13100456527645E2B79FFA79DC4C93B3">
    <w:name w:val="13100456527645E2B79FFA79DC4C93B3"/>
  </w:style>
  <w:style w:type="paragraph" w:customStyle="1" w:styleId="DF15ED93161A46B793D1729FED1A68EB">
    <w:name w:val="DF15ED93161A46B793D1729FED1A68EB"/>
  </w:style>
  <w:style w:type="paragraph" w:customStyle="1" w:styleId="C91DC1FF807B4FB0B685BC747268D44B">
    <w:name w:val="C91DC1FF807B4FB0B685BC747268D44B"/>
  </w:style>
  <w:style w:type="paragraph" w:customStyle="1" w:styleId="B1F97D5F00CD406A8CE2610D99AC6563">
    <w:name w:val="B1F97D5F00CD406A8CE2610D99AC6563"/>
  </w:style>
  <w:style w:type="paragraph" w:customStyle="1" w:styleId="A05BB61EE7EE4D2DBA4F3CF0803A29F4">
    <w:name w:val="A05BB61EE7EE4D2DBA4F3CF0803A29F4"/>
  </w:style>
  <w:style w:type="paragraph" w:customStyle="1" w:styleId="6E7432D989F14D19BA474CAE5BEEB25C">
    <w:name w:val="6E7432D989F14D19BA474CAE5BEEB25C"/>
  </w:style>
  <w:style w:type="paragraph" w:customStyle="1" w:styleId="001A678F50C24A8C884897A8A57DDECF">
    <w:name w:val="001A678F50C24A8C884897A8A57DDECF"/>
  </w:style>
  <w:style w:type="paragraph" w:customStyle="1" w:styleId="71F3B4CBD2844C799E1746475C16A69D">
    <w:name w:val="71F3B4CBD2844C799E1746475C16A69D"/>
  </w:style>
  <w:style w:type="paragraph" w:customStyle="1" w:styleId="7C6F3B1777DA47B781E7CBBE25F61AB6">
    <w:name w:val="7C6F3B1777DA47B781E7CBBE25F61AB6"/>
  </w:style>
  <w:style w:type="paragraph" w:customStyle="1" w:styleId="C403D5357BC5472196CB0046A46B4439">
    <w:name w:val="C403D5357BC5472196CB0046A46B4439"/>
  </w:style>
  <w:style w:type="paragraph" w:customStyle="1" w:styleId="0531721048F844A7880A9D08E7E50C3B">
    <w:name w:val="0531721048F844A7880A9D08E7E50C3B"/>
  </w:style>
  <w:style w:type="paragraph" w:customStyle="1" w:styleId="6E042451831A4AE2A9466F6EA3631BB0">
    <w:name w:val="6E042451831A4AE2A9466F6EA3631BB0"/>
  </w:style>
  <w:style w:type="paragraph" w:customStyle="1" w:styleId="67341FF649644ABDA1A869F0F94E33F8">
    <w:name w:val="67341FF649644ABDA1A869F0F94E33F8"/>
  </w:style>
  <w:style w:type="paragraph" w:customStyle="1" w:styleId="E5C7B74FB24F4E7E817FFAA7E81253B3">
    <w:name w:val="E5C7B74FB24F4E7E817FFAA7E81253B3"/>
  </w:style>
  <w:style w:type="paragraph" w:customStyle="1" w:styleId="CEB0836171964796AA023903A1DC97CC">
    <w:name w:val="CEB0836171964796AA023903A1DC97CC"/>
  </w:style>
  <w:style w:type="paragraph" w:customStyle="1" w:styleId="C7FAF4B36A924C7EA80B4CD869AA70EF">
    <w:name w:val="C7FAF4B36A924C7EA80B4CD869AA70EF"/>
  </w:style>
  <w:style w:type="paragraph" w:customStyle="1" w:styleId="EF1A12B6C7C74398A63D9A1BF9E7A038">
    <w:name w:val="EF1A12B6C7C74398A63D9A1BF9E7A038"/>
  </w:style>
  <w:style w:type="paragraph" w:customStyle="1" w:styleId="913979E5876343AAAC6ABCAB8B84EC08">
    <w:name w:val="913979E5876343AAAC6ABCAB8B84EC08"/>
  </w:style>
  <w:style w:type="paragraph" w:customStyle="1" w:styleId="61F2006CDEB0499D8EAE22D196E78EFA">
    <w:name w:val="61F2006CDEB0499D8EAE22D196E78EFA"/>
  </w:style>
  <w:style w:type="paragraph" w:customStyle="1" w:styleId="6206CF070423449ABBC616467A4C6BF1">
    <w:name w:val="6206CF070423449ABBC616467A4C6BF1"/>
  </w:style>
  <w:style w:type="paragraph" w:customStyle="1" w:styleId="D5DFF5C9174E40A7B1966A498EEA601B">
    <w:name w:val="D5DFF5C9174E40A7B1966A498EEA601B"/>
  </w:style>
  <w:style w:type="paragraph" w:customStyle="1" w:styleId="C5DB36995A194D979021FA9328DF0A23">
    <w:name w:val="C5DB36995A194D979021FA9328DF0A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10-11-2020</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7A513-545F-4D62-B820-33100C326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Tactisch bedrijfsmarketingplan</Template>
  <TotalTime>1</TotalTime>
  <Pages>5</Pages>
  <Words>705</Words>
  <Characters>3883</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Fastdevelopment</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Rent-a-car</dc:subject>
  <dc:creator>Tim</dc:creator>
  <cp:keywords>Behoefte analyse</cp:keywords>
  <cp:lastModifiedBy>Tim Bouma</cp:lastModifiedBy>
  <cp:revision>2</cp:revision>
  <dcterms:created xsi:type="dcterms:W3CDTF">2020-11-10T09:13:00Z</dcterms:created>
  <dcterms:modified xsi:type="dcterms:W3CDTF">2020-11-10T09:13:00Z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