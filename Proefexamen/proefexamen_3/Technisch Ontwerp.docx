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2439" w14:textId="7B861DE6" w:rsidR="00A638EC" w:rsidRDefault="00501CA4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D14658F8575E4AA3A1CFF7C65BA882F5"/>
          </w:placeholder>
          <w:temporary/>
          <w:showingPlcHdr/>
          <w15:appearance w15:val="hidden"/>
        </w:sdtPr>
        <w:sdtEndPr/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B8328D">
        <w:t>1.0</w:t>
      </w:r>
    </w:p>
    <w:p w14:paraId="15EC7D32" w14:textId="719E8AD7" w:rsidR="00A638EC" w:rsidRDefault="00501CA4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B952FA57E47C4DB9A7BB50206C349A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B8328D">
            <w:t>10-11-2020</w:t>
          </w:r>
        </w:sdtContent>
      </w:sdt>
    </w:p>
    <w:p w14:paraId="2C8B9C84" w14:textId="1B1208EC" w:rsidR="00A638EC" w:rsidRPr="00A638EC" w:rsidRDefault="00F56C0B" w:rsidP="00A638EC">
      <w:pPr>
        <w:pStyle w:val="Log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B7E0E" wp14:editId="7EB51B7C">
            <wp:simplePos x="0" y="0"/>
            <wp:positionH relativeFrom="column">
              <wp:posOffset>2343150</wp:posOffset>
            </wp:positionH>
            <wp:positionV relativeFrom="paragraph">
              <wp:posOffset>1575435</wp:posOffset>
            </wp:positionV>
            <wp:extent cx="3543300" cy="2212340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GB"/>
        </w:rPr>
        <w:alias w:val="Voer titel in:"/>
        <w:tag w:val=""/>
        <w:id w:val="390237733"/>
        <w:placeholder>
          <w:docPart w:val="47DF46E9FA9D466895F7EF6F1634F88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3003405" w14:textId="101DD152" w:rsidR="00A638EC" w:rsidRPr="00041ADD" w:rsidRDefault="00DB7694" w:rsidP="00A638EC">
          <w:pPr>
            <w:pStyle w:val="Titel"/>
            <w:rPr>
              <w:lang w:val="en-GB"/>
            </w:rPr>
          </w:pPr>
          <w:r>
            <w:rPr>
              <w:lang w:val="en-GB"/>
            </w:rPr>
            <w:t>Technisch</w:t>
          </w:r>
          <w:r w:rsidR="002210B0">
            <w:rPr>
              <w:lang w:val="en-GB"/>
            </w:rPr>
            <w:t xml:space="preserve"> Ontwerp</w:t>
          </w:r>
        </w:p>
      </w:sdtContent>
    </w:sdt>
    <w:sdt>
      <w:sdtPr>
        <w:rPr>
          <w:lang w:val="en-GB"/>
        </w:rPr>
        <w:alias w:val="Voer subtitel in:"/>
        <w:tag w:val="Voer subtitel in:"/>
        <w:id w:val="1134748392"/>
        <w:placeholder>
          <w:docPart w:val="1367CF48FAC24557B51A5179C5BF2C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9D862E8" w14:textId="61D50D76" w:rsidR="00A638EC" w:rsidRPr="00F56C0B" w:rsidRDefault="00F56C0B" w:rsidP="00A638EC">
          <w:pPr>
            <w:pStyle w:val="Ondertitel"/>
            <w:rPr>
              <w:lang w:val="en-GB"/>
            </w:rPr>
          </w:pPr>
          <w:r w:rsidRPr="00F56C0B">
            <w:rPr>
              <w:lang w:val="en-GB"/>
            </w:rPr>
            <w:t>Rent</w:t>
          </w:r>
          <w:r w:rsidR="0035711F">
            <w:rPr>
              <w:lang w:val="en-GB"/>
            </w:rPr>
            <w:t>-</w:t>
          </w:r>
          <w:r w:rsidRPr="00F56C0B">
            <w:rPr>
              <w:lang w:val="en-GB"/>
            </w:rPr>
            <w:t>a</w:t>
          </w:r>
          <w:r w:rsidR="0035711F">
            <w:rPr>
              <w:lang w:val="en-GB"/>
            </w:rPr>
            <w:t>-</w:t>
          </w:r>
          <w:r w:rsidRPr="00F56C0B">
            <w:rPr>
              <w:lang w:val="en-GB"/>
            </w:rPr>
            <w:t>car</w:t>
          </w:r>
        </w:p>
      </w:sdtContent>
    </w:sdt>
    <w:p w14:paraId="3D5735E0" w14:textId="0251B778" w:rsidR="00A638EC" w:rsidRPr="00F56C0B" w:rsidRDefault="00501CA4" w:rsidP="004D5282">
      <w:pPr>
        <w:pStyle w:val="Contactgegevens"/>
        <w:rPr>
          <w:lang w:val="en-GB"/>
        </w:rPr>
      </w:pPr>
      <w:sdt>
        <w:sdtPr>
          <w:alias w:val="Gepresenteerd door: "/>
          <w:tag w:val="Gepresenteerd door: "/>
          <w:id w:val="529071456"/>
          <w:placeholder>
            <w:docPart w:val="AF2C4C976BF54F218464F46B84E8AEEC"/>
          </w:placeholder>
          <w:temporary/>
          <w:showingPlcHdr/>
          <w15:appearance w15:val="hidden"/>
        </w:sdtPr>
        <w:sdtEndPr/>
        <w:sdtContent>
          <w:r w:rsidR="00A638EC" w:rsidRPr="00F56C0B">
            <w:rPr>
              <w:lang w:val="en-GB" w:bidi="nl-NL"/>
            </w:rPr>
            <w:t>Gepresenteerd door:</w:t>
          </w:r>
        </w:sdtContent>
      </w:sdt>
      <w:r w:rsidR="00A638EC" w:rsidRPr="00F56C0B">
        <w:rPr>
          <w:lang w:val="en-GB" w:bidi="nl-NL"/>
        </w:rPr>
        <w:t xml:space="preserve"> </w:t>
      </w:r>
      <w:r w:rsidR="00F56C0B" w:rsidRPr="00F56C0B">
        <w:rPr>
          <w:lang w:val="en-GB"/>
        </w:rPr>
        <w:t>Tim Bouma</w:t>
      </w:r>
    </w:p>
    <w:p w14:paraId="55BAA9D1" w14:textId="564F6893" w:rsidR="00A638EC" w:rsidRPr="002210B0" w:rsidRDefault="00501CA4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35BA1E5B454C4155AA8E0BDC0D87583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F56C0B" w:rsidRPr="002210B0">
            <w:t>Fastdevelopment</w:t>
          </w:r>
        </w:sdtContent>
      </w:sdt>
    </w:p>
    <w:p w14:paraId="02EC6B5F" w14:textId="51AB5195" w:rsidR="00B8328D" w:rsidRPr="002210B0" w:rsidRDefault="00B8328D" w:rsidP="00290347">
      <w:pPr>
        <w:pStyle w:val="Contactgegevens"/>
      </w:pPr>
    </w:p>
    <w:p w14:paraId="23439568" w14:textId="23E9075C" w:rsidR="00B8328D" w:rsidRPr="002210B0" w:rsidRDefault="00B8328D">
      <w:pPr>
        <w:spacing w:before="0" w:after="240" w:line="252" w:lineRule="auto"/>
        <w:ind w:left="0" w:right="0"/>
        <w:rPr>
          <w:caps/>
        </w:rPr>
      </w:pPr>
      <w:r w:rsidRPr="002210B0">
        <w:br w:type="page"/>
      </w:r>
    </w:p>
    <w:sdt>
      <w:sdtPr>
        <w:id w:val="-19648766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</w:rPr>
      </w:sdtEndPr>
      <w:sdtContent>
        <w:p w14:paraId="61B73F3D" w14:textId="27AA259B" w:rsidR="00B8328D" w:rsidRDefault="00B8328D">
          <w:pPr>
            <w:pStyle w:val="Kopvaninhoudsopgave"/>
          </w:pPr>
          <w:r>
            <w:t>Inhoud</w:t>
          </w:r>
        </w:p>
        <w:p w14:paraId="2B650AA9" w14:textId="1DC4809B" w:rsidR="00DB7694" w:rsidRDefault="00B8328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0432" w:history="1">
            <w:r w:rsidR="00DB7694" w:rsidRPr="007E2EE9">
              <w:rPr>
                <w:rStyle w:val="Hyperlink"/>
                <w:noProof/>
              </w:rPr>
              <w:t>Klassendiagram</w:t>
            </w:r>
            <w:r w:rsidR="00DB7694">
              <w:rPr>
                <w:noProof/>
                <w:webHidden/>
              </w:rPr>
              <w:tab/>
            </w:r>
            <w:r w:rsidR="00DB7694">
              <w:rPr>
                <w:noProof/>
                <w:webHidden/>
              </w:rPr>
              <w:fldChar w:fldCharType="begin"/>
            </w:r>
            <w:r w:rsidR="00DB7694">
              <w:rPr>
                <w:noProof/>
                <w:webHidden/>
              </w:rPr>
              <w:instrText xml:space="preserve"> PAGEREF _Toc55910432 \h </w:instrText>
            </w:r>
            <w:r w:rsidR="00DB7694">
              <w:rPr>
                <w:noProof/>
                <w:webHidden/>
              </w:rPr>
            </w:r>
            <w:r w:rsidR="00DB7694">
              <w:rPr>
                <w:noProof/>
                <w:webHidden/>
              </w:rPr>
              <w:fldChar w:fldCharType="separate"/>
            </w:r>
            <w:r w:rsidR="00DB7694">
              <w:rPr>
                <w:noProof/>
                <w:webHidden/>
              </w:rPr>
              <w:t>2</w:t>
            </w:r>
            <w:r w:rsidR="00DB7694">
              <w:rPr>
                <w:noProof/>
                <w:webHidden/>
              </w:rPr>
              <w:fldChar w:fldCharType="end"/>
            </w:r>
          </w:hyperlink>
        </w:p>
        <w:p w14:paraId="5E56C857" w14:textId="02C21515" w:rsidR="00DB7694" w:rsidRDefault="00DB769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910433" w:history="1">
            <w:r w:rsidRPr="007E2EE9">
              <w:rPr>
                <w:rStyle w:val="Hyperlink"/>
                <w:noProof/>
              </w:rPr>
              <w:t>Normalisatie 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8E5E" w14:textId="0D5B7A35" w:rsidR="00DB7694" w:rsidRDefault="00DB769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910434" w:history="1">
            <w:r w:rsidRPr="007E2EE9">
              <w:rPr>
                <w:rStyle w:val="Hyperlink"/>
                <w:noProof/>
              </w:rPr>
              <w:t>normalisatie login klant/medewerker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810B" w14:textId="1AE48574" w:rsidR="00DB7694" w:rsidRDefault="00DB769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910435" w:history="1">
            <w:r w:rsidRPr="007E2EE9">
              <w:rPr>
                <w:rStyle w:val="Hyperlink"/>
                <w:noProof/>
              </w:rPr>
              <w:t>Normalistatie samenvoeging compleet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551D" w14:textId="3A3E5642" w:rsidR="00DB7694" w:rsidRDefault="00DB769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910436" w:history="1">
            <w:r w:rsidRPr="007E2EE9">
              <w:rPr>
                <w:rStyle w:val="Hyperlink"/>
                <w:noProof/>
              </w:rPr>
              <w:t>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E725" w14:textId="56473CBC" w:rsidR="00B8328D" w:rsidRDefault="00B8328D">
          <w:r>
            <w:rPr>
              <w:b/>
              <w:bCs/>
            </w:rPr>
            <w:fldChar w:fldCharType="end"/>
          </w:r>
        </w:p>
      </w:sdtContent>
    </w:sdt>
    <w:p w14:paraId="75118FCA" w14:textId="070B2587" w:rsidR="00290347" w:rsidRPr="004D5282" w:rsidRDefault="00290347" w:rsidP="00B8328D">
      <w:pPr>
        <w:pStyle w:val="Contactgegevens"/>
        <w:jc w:val="left"/>
      </w:pPr>
    </w:p>
    <w:p w14:paraId="75288A42" w14:textId="173B1FAC" w:rsidR="00B8328D" w:rsidRDefault="00B8328D"/>
    <w:p w14:paraId="581DE091" w14:textId="5092450E" w:rsidR="00B43C58" w:rsidRDefault="00B8328D" w:rsidP="00DF20C1">
      <w:pPr>
        <w:pStyle w:val="Kop2"/>
      </w:pPr>
      <w:r>
        <w:br w:type="page"/>
      </w:r>
      <w:bookmarkStart w:id="0" w:name="_Toc55910432"/>
      <w:r w:rsidR="00FF14A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D389C7" wp14:editId="1224ABB0">
            <wp:simplePos x="0" y="0"/>
            <wp:positionH relativeFrom="column">
              <wp:posOffset>-914400</wp:posOffset>
            </wp:positionH>
            <wp:positionV relativeFrom="paragraph">
              <wp:posOffset>238125</wp:posOffset>
            </wp:positionV>
            <wp:extent cx="7489030" cy="5524500"/>
            <wp:effectExtent l="0" t="0" r="0" b="0"/>
            <wp:wrapSquare wrapText="bothSides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03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0C1">
        <w:t>Klassendiagram</w:t>
      </w:r>
      <w:bookmarkEnd w:id="0"/>
    </w:p>
    <w:p w14:paraId="2B03328B" w14:textId="23DB4898" w:rsidR="00FF14A4" w:rsidRDefault="00FF14A4" w:rsidP="00FF14A4"/>
    <w:p w14:paraId="2E7CB7E7" w14:textId="33CA2276" w:rsidR="00FF14A4" w:rsidRDefault="00FF14A4" w:rsidP="00FF14A4"/>
    <w:p w14:paraId="6C98E0F1" w14:textId="3FFA7E77" w:rsidR="00FF14A4" w:rsidRDefault="00FF14A4" w:rsidP="00FF14A4"/>
    <w:p w14:paraId="07D275AC" w14:textId="2FF9042D" w:rsidR="00FF14A4" w:rsidRDefault="00FF14A4" w:rsidP="00FF14A4"/>
    <w:p w14:paraId="7F221121" w14:textId="58F81693" w:rsidR="00FF14A4" w:rsidRDefault="00FF14A4" w:rsidP="00FF14A4"/>
    <w:p w14:paraId="4086DB58" w14:textId="1099A5EC" w:rsidR="00FF14A4" w:rsidRDefault="00FF14A4" w:rsidP="00FF14A4"/>
    <w:p w14:paraId="717F183D" w14:textId="33D1BD45" w:rsidR="00FF14A4" w:rsidRDefault="00FF14A4" w:rsidP="00FF14A4"/>
    <w:p w14:paraId="1056C321" w14:textId="6B889244" w:rsidR="00FF14A4" w:rsidRDefault="00FF14A4" w:rsidP="00FF14A4"/>
    <w:p w14:paraId="71602D44" w14:textId="11B57F92" w:rsidR="00FF14A4" w:rsidRDefault="00FF14A4" w:rsidP="00FF14A4"/>
    <w:p w14:paraId="7AEBACDF" w14:textId="3E53E6FD" w:rsidR="00FF14A4" w:rsidRDefault="00FF14A4" w:rsidP="00FF14A4"/>
    <w:p w14:paraId="33D15B0B" w14:textId="019E7464" w:rsidR="00FF14A4" w:rsidRDefault="00FF14A4" w:rsidP="00FF14A4"/>
    <w:p w14:paraId="36E3C711" w14:textId="5B58AD7E" w:rsidR="00FF14A4" w:rsidRDefault="00FF14A4" w:rsidP="00FF14A4"/>
    <w:p w14:paraId="7404A9AA" w14:textId="10E04B05" w:rsidR="00FF14A4" w:rsidRDefault="00FF14A4" w:rsidP="00FF14A4">
      <w:pPr>
        <w:pStyle w:val="Kop2"/>
      </w:pPr>
      <w:bookmarkStart w:id="1" w:name="_Toc55910433"/>
      <w:r>
        <w:lastRenderedPageBreak/>
        <w:t>Normalisatie Factuur</w:t>
      </w:r>
      <w:bookmarkEnd w:id="1"/>
    </w:p>
    <w:p w14:paraId="07AAAD93" w14:textId="42BCF288" w:rsidR="00FF14A4" w:rsidRDefault="00FF14A4" w:rsidP="00327392">
      <w:pPr>
        <w:spacing w:before="0"/>
        <w:ind w:left="74" w:right="74"/>
      </w:pPr>
      <w:r>
        <w:t>Titel</w:t>
      </w:r>
      <w:r>
        <w:tab/>
      </w:r>
      <w:r>
        <w:tab/>
      </w:r>
      <w:r w:rsidR="00976DAD">
        <w:tab/>
      </w:r>
      <w:r w:rsidR="00976DAD">
        <w:tab/>
        <w:t>v</w:t>
      </w:r>
      <w:r>
        <w:t>ast gegeven</w:t>
      </w:r>
      <w:r>
        <w:tab/>
      </w:r>
    </w:p>
    <w:p w14:paraId="1ADCB635" w14:textId="7C3B04AA" w:rsidR="00FF14A4" w:rsidRDefault="00FF14A4" w:rsidP="00327392">
      <w:pPr>
        <w:spacing w:before="0"/>
        <w:ind w:left="74" w:right="74"/>
      </w:pPr>
      <w:r>
        <w:t>Logo</w:t>
      </w:r>
      <w:r>
        <w:tab/>
      </w:r>
      <w:r>
        <w:tab/>
      </w:r>
      <w:r w:rsidR="00976DAD">
        <w:tab/>
      </w:r>
      <w:r w:rsidR="00976DAD">
        <w:tab/>
        <w:t>vast gegeven</w:t>
      </w:r>
    </w:p>
    <w:p w14:paraId="16AA7EE4" w14:textId="65B134D4" w:rsidR="00976DAD" w:rsidRDefault="00976DAD" w:rsidP="00327392">
      <w:pPr>
        <w:spacing w:before="0"/>
        <w:ind w:left="74" w:right="74"/>
      </w:pPr>
      <w:r>
        <w:t xml:space="preserve">Winkel gegevens </w:t>
      </w:r>
      <w:r>
        <w:tab/>
      </w:r>
      <w:r>
        <w:tab/>
        <w:t>vast gegeven</w:t>
      </w:r>
    </w:p>
    <w:p w14:paraId="5A4498A8" w14:textId="52FC38B7" w:rsidR="00976DAD" w:rsidRDefault="00976DAD" w:rsidP="00327392">
      <w:pPr>
        <w:spacing w:before="0"/>
        <w:ind w:left="74" w:right="74"/>
      </w:pPr>
      <w:r>
        <w:t>FactuurId</w:t>
      </w:r>
      <w:r>
        <w:tab/>
      </w:r>
      <w:r>
        <w:tab/>
      </w:r>
      <w:r>
        <w:tab/>
        <w:t>elementair gegeven</w:t>
      </w:r>
    </w:p>
    <w:p w14:paraId="73483CCC" w14:textId="62C341E2" w:rsidR="00976DAD" w:rsidRDefault="00976DAD" w:rsidP="00327392">
      <w:pPr>
        <w:spacing w:before="0"/>
        <w:ind w:left="74" w:right="74"/>
      </w:pPr>
      <w:r>
        <w:t>FactuurDatum</w:t>
      </w:r>
      <w:r>
        <w:tab/>
      </w:r>
      <w:r>
        <w:tab/>
      </w:r>
      <w:r>
        <w:tab/>
      </w:r>
      <w:r>
        <w:t>elementair gegeven</w:t>
      </w:r>
      <w:r>
        <w:tab/>
      </w:r>
    </w:p>
    <w:p w14:paraId="59A48302" w14:textId="21256C9B" w:rsidR="00976DAD" w:rsidRDefault="00976DAD" w:rsidP="00327392">
      <w:pPr>
        <w:spacing w:before="0"/>
        <w:ind w:left="74" w:right="74"/>
      </w:pPr>
      <w:r>
        <w:t>KlantNaam</w:t>
      </w:r>
      <w:r>
        <w:tab/>
      </w:r>
      <w:r>
        <w:tab/>
      </w:r>
      <w:r>
        <w:tab/>
      </w:r>
      <w:r>
        <w:t>elementair gegeven</w:t>
      </w:r>
    </w:p>
    <w:p w14:paraId="7EE97A3B" w14:textId="76D0FDC4" w:rsidR="00976DAD" w:rsidRDefault="00976DAD" w:rsidP="00327392">
      <w:pPr>
        <w:spacing w:before="0"/>
        <w:ind w:left="74" w:right="74"/>
      </w:pPr>
      <w:r>
        <w:t xml:space="preserve">Adres </w:t>
      </w:r>
      <w:r>
        <w:tab/>
      </w:r>
      <w:r>
        <w:tab/>
      </w:r>
      <w:r>
        <w:tab/>
      </w:r>
      <w:r>
        <w:tab/>
      </w:r>
      <w:r>
        <w:t>elementair gegeven</w:t>
      </w:r>
    </w:p>
    <w:p w14:paraId="2262E461" w14:textId="343DB45C" w:rsidR="00976DAD" w:rsidRDefault="00976DAD" w:rsidP="00327392">
      <w:pPr>
        <w:spacing w:before="0"/>
        <w:ind w:left="74" w:right="74"/>
      </w:pPr>
      <w:r>
        <w:t>Postcode</w:t>
      </w:r>
      <w:r>
        <w:tab/>
      </w:r>
      <w:r>
        <w:tab/>
      </w:r>
      <w:r>
        <w:tab/>
      </w:r>
      <w:r>
        <w:t>elementair gegeven</w:t>
      </w:r>
    </w:p>
    <w:p w14:paraId="3A69C3A6" w14:textId="1AE45500" w:rsidR="00976DAD" w:rsidRDefault="00976DAD" w:rsidP="00327392">
      <w:pPr>
        <w:spacing w:before="0"/>
        <w:ind w:left="74" w:right="74"/>
      </w:pPr>
      <w:r>
        <w:t>Plaats</w:t>
      </w:r>
      <w:r>
        <w:tab/>
      </w:r>
      <w:r>
        <w:tab/>
      </w:r>
      <w:r>
        <w:tab/>
      </w:r>
      <w:r>
        <w:tab/>
      </w:r>
      <w:r>
        <w:t>elementair gegeven</w:t>
      </w:r>
    </w:p>
    <w:p w14:paraId="6BD50CD7" w14:textId="56BE7AD1" w:rsidR="00976DAD" w:rsidRDefault="00976DAD" w:rsidP="00327392">
      <w:pPr>
        <w:spacing w:before="0"/>
        <w:ind w:left="74" w:right="74"/>
      </w:pPr>
      <w:r>
        <w:t>Verhuurauto</w:t>
      </w:r>
      <w:r>
        <w:tab/>
      </w:r>
      <w:r>
        <w:tab/>
      </w:r>
      <w:r>
        <w:tab/>
      </w:r>
      <w:r>
        <w:t>elementair gegeven</w:t>
      </w:r>
    </w:p>
    <w:p w14:paraId="44B0337C" w14:textId="304C7D66" w:rsidR="00976DAD" w:rsidRDefault="00976DAD" w:rsidP="00327392">
      <w:pPr>
        <w:spacing w:before="0"/>
        <w:ind w:left="74" w:right="74"/>
      </w:pPr>
      <w:r>
        <w:t>Verhuurperiode</w:t>
      </w:r>
      <w:r>
        <w:tab/>
      </w:r>
      <w:r>
        <w:tab/>
      </w:r>
      <w:r>
        <w:t>elementair gegeven</w:t>
      </w:r>
    </w:p>
    <w:p w14:paraId="3CE6CC82" w14:textId="13354B11" w:rsidR="00976DAD" w:rsidRDefault="00976DAD" w:rsidP="00327392">
      <w:pPr>
        <w:spacing w:before="0"/>
        <w:ind w:left="74" w:right="74"/>
      </w:pPr>
      <w:r>
        <w:t>Prijs</w:t>
      </w:r>
      <w:r>
        <w:tab/>
      </w:r>
      <w:r>
        <w:tab/>
      </w:r>
      <w:r>
        <w:tab/>
        <w:t xml:space="preserve"> </w:t>
      </w:r>
      <w:r w:rsidR="00C913A5">
        <w:tab/>
      </w:r>
      <w:r w:rsidR="00C913A5">
        <w:t>elementair gegeven</w:t>
      </w:r>
    </w:p>
    <w:p w14:paraId="41B1267F" w14:textId="066F9D23" w:rsidR="00976DAD" w:rsidRDefault="00976DAD" w:rsidP="00327392">
      <w:pPr>
        <w:spacing w:before="0"/>
        <w:ind w:left="74" w:right="74"/>
      </w:pPr>
      <w:r>
        <w:t>TotaalPerAuto</w:t>
      </w:r>
      <w:r w:rsidR="00C913A5">
        <w:tab/>
      </w:r>
      <w:r w:rsidR="00C913A5">
        <w:tab/>
      </w:r>
      <w:r w:rsidR="00C913A5">
        <w:tab/>
        <w:t>proces</w:t>
      </w:r>
      <w:r w:rsidR="00C913A5">
        <w:t xml:space="preserve"> gegeven</w:t>
      </w:r>
    </w:p>
    <w:p w14:paraId="194BAF1B" w14:textId="13B06462" w:rsidR="00976DAD" w:rsidRDefault="00976DAD" w:rsidP="00327392">
      <w:pPr>
        <w:spacing w:before="0"/>
        <w:ind w:left="74" w:right="74"/>
      </w:pPr>
      <w:r>
        <w:t>Eindtotaal</w:t>
      </w:r>
      <w:r>
        <w:tab/>
      </w:r>
      <w:r w:rsidR="00C913A5">
        <w:tab/>
      </w:r>
      <w:r w:rsidR="00C913A5">
        <w:tab/>
      </w:r>
      <w:r w:rsidR="00C913A5">
        <w:t>proces gegeven</w:t>
      </w:r>
    </w:p>
    <w:p w14:paraId="6FF6959B" w14:textId="031B8B8C" w:rsidR="00976DAD" w:rsidRDefault="00976DAD" w:rsidP="00327392">
      <w:pPr>
        <w:spacing w:before="0"/>
        <w:ind w:left="74" w:right="74"/>
      </w:pPr>
      <w:r>
        <w:t>BTW</w:t>
      </w:r>
      <w:r w:rsidR="00C913A5">
        <w:tab/>
      </w:r>
      <w:r w:rsidR="00C913A5">
        <w:tab/>
      </w:r>
      <w:r w:rsidR="00C913A5">
        <w:tab/>
      </w:r>
      <w:r w:rsidR="00C913A5">
        <w:tab/>
      </w:r>
      <w:r w:rsidR="00C913A5">
        <w:t>proces gegeven</w:t>
      </w:r>
    </w:p>
    <w:p w14:paraId="52C51B34" w14:textId="77777777" w:rsidR="00327392" w:rsidRDefault="00327392" w:rsidP="00327392">
      <w:pPr>
        <w:spacing w:before="0"/>
        <w:ind w:left="74" w:right="74"/>
      </w:pPr>
    </w:p>
    <w:p w14:paraId="34E8D3E7" w14:textId="4880B19D" w:rsidR="00976DAD" w:rsidRDefault="00327392" w:rsidP="00FF14A4">
      <w:pPr>
        <w:rPr>
          <w:b/>
          <w:bCs/>
        </w:rPr>
      </w:pPr>
      <w:r w:rsidRPr="00327392">
        <w:rPr>
          <w:b/>
          <w:bCs/>
        </w:rPr>
        <w:t>0</w:t>
      </w:r>
      <w:r w:rsidRPr="00327392">
        <w:rPr>
          <w:b/>
          <w:bCs/>
          <w:vertAlign w:val="superscript"/>
        </w:rPr>
        <w:t>e</w:t>
      </w:r>
      <w:r w:rsidRPr="00327392">
        <w:rPr>
          <w:b/>
          <w:bCs/>
        </w:rPr>
        <w:t xml:space="preserve"> normaalvorm</w:t>
      </w:r>
    </w:p>
    <w:p w14:paraId="0C2AA14A" w14:textId="661CF4CC" w:rsidR="00327392" w:rsidRDefault="00327392" w:rsidP="00FF14A4">
      <w:r w:rsidRPr="00327392">
        <w:rPr>
          <w:b/>
          <w:bCs/>
        </w:rPr>
        <w:t>Factuur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factuurID, FactuurDatum</w:t>
      </w:r>
    </w:p>
    <w:p w14:paraId="72A866CF" w14:textId="7FE82D9E" w:rsidR="00327392" w:rsidRDefault="00327392" w:rsidP="00327392">
      <w:r w:rsidRPr="00327392">
        <w:rPr>
          <w:b/>
          <w:bCs/>
        </w:rPr>
        <w:t>Klant:</w:t>
      </w:r>
      <w:r>
        <w:t xml:space="preserve"> </w:t>
      </w:r>
      <w:r>
        <w:tab/>
      </w:r>
      <w:r>
        <w:tab/>
      </w:r>
      <w:r>
        <w:tab/>
        <w:t>klantNaam, klantAdres, klantpostcode, klantPlaats</w:t>
      </w:r>
    </w:p>
    <w:p w14:paraId="5C658CEE" w14:textId="0C265B28" w:rsidR="00327392" w:rsidRDefault="00F70C5C" w:rsidP="00327392">
      <w:pPr>
        <w:ind w:left="0" w:firstLine="72"/>
      </w:pPr>
      <w:r>
        <w:rPr>
          <w:b/>
          <w:bCs/>
        </w:rPr>
        <w:t>Reservering</w:t>
      </w:r>
      <w:r w:rsidR="00327392" w:rsidRPr="00327392">
        <w:rPr>
          <w:b/>
          <w:bCs/>
        </w:rPr>
        <w:t>:</w:t>
      </w:r>
      <w:r w:rsidR="00327392">
        <w:t xml:space="preserve">  </w:t>
      </w:r>
      <w:r w:rsidR="00327392">
        <w:tab/>
        <w:t>verhuurAuto, verhuurPeriode, prijs</w:t>
      </w:r>
    </w:p>
    <w:p w14:paraId="483E6B54" w14:textId="4B245F5E" w:rsidR="00327392" w:rsidRDefault="00327392" w:rsidP="00FF14A4"/>
    <w:p w14:paraId="2E0A66E0" w14:textId="13605169" w:rsidR="00327392" w:rsidRDefault="00327392" w:rsidP="00327392">
      <w:pPr>
        <w:rPr>
          <w:b/>
          <w:bCs/>
        </w:rPr>
      </w:pPr>
      <w:r>
        <w:rPr>
          <w:b/>
          <w:bCs/>
        </w:rPr>
        <w:t>1</w:t>
      </w:r>
      <w:r w:rsidRPr="00327392">
        <w:rPr>
          <w:b/>
          <w:bCs/>
          <w:vertAlign w:val="superscript"/>
        </w:rPr>
        <w:t>e</w:t>
      </w:r>
      <w:r w:rsidRPr="00327392">
        <w:rPr>
          <w:b/>
          <w:bCs/>
        </w:rPr>
        <w:t xml:space="preserve"> normaalvorm</w:t>
      </w:r>
    </w:p>
    <w:p w14:paraId="150BF2E2" w14:textId="77777777" w:rsidR="00327392" w:rsidRDefault="00327392" w:rsidP="00327392">
      <w:r w:rsidRPr="00327392">
        <w:rPr>
          <w:b/>
          <w:bCs/>
        </w:rPr>
        <w:t>Factuur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factuurID, FactuurDatum</w:t>
      </w:r>
    </w:p>
    <w:p w14:paraId="06717CB4" w14:textId="77777777" w:rsidR="00327392" w:rsidRDefault="00327392" w:rsidP="00327392">
      <w:r w:rsidRPr="00327392">
        <w:rPr>
          <w:b/>
          <w:bCs/>
        </w:rPr>
        <w:t>Klant:</w:t>
      </w:r>
      <w:r>
        <w:t xml:space="preserve"> </w:t>
      </w:r>
      <w:r>
        <w:tab/>
      </w:r>
      <w:r>
        <w:tab/>
      </w:r>
      <w:r>
        <w:tab/>
        <w:t>klantNaam, klantAdres, klantpostcode, klantPlaats</w:t>
      </w:r>
    </w:p>
    <w:p w14:paraId="4AC9CC7F" w14:textId="62AAAAE0" w:rsidR="00327392" w:rsidRDefault="00F70C5C" w:rsidP="00327392">
      <w:pPr>
        <w:ind w:left="0" w:firstLine="72"/>
      </w:pPr>
      <w:r>
        <w:rPr>
          <w:b/>
          <w:bCs/>
        </w:rPr>
        <w:t>Reservering</w:t>
      </w:r>
      <w:r w:rsidRPr="00327392">
        <w:rPr>
          <w:b/>
          <w:bCs/>
        </w:rPr>
        <w:t>:</w:t>
      </w:r>
      <w:r>
        <w:t xml:space="preserve">  </w:t>
      </w:r>
      <w:r>
        <w:tab/>
      </w:r>
      <w:r w:rsidR="00327392">
        <w:tab/>
      </w:r>
      <w:r w:rsidR="00327392">
        <w:t xml:space="preserve">factuurID, </w:t>
      </w:r>
      <w:r w:rsidR="00327392">
        <w:t>verhuur</w:t>
      </w:r>
      <w:r w:rsidR="00314535">
        <w:t>auto</w:t>
      </w:r>
      <w:r w:rsidR="00327392">
        <w:t>, verhuurPeriode, prijs</w:t>
      </w:r>
    </w:p>
    <w:p w14:paraId="4D6B723D" w14:textId="77777777" w:rsidR="00327392" w:rsidRPr="00327392" w:rsidRDefault="00327392" w:rsidP="00FF14A4"/>
    <w:p w14:paraId="3C4D67C2" w14:textId="1FE673A8" w:rsidR="00314535" w:rsidRDefault="00314535" w:rsidP="00314535">
      <w:pPr>
        <w:rPr>
          <w:b/>
          <w:bCs/>
        </w:rPr>
      </w:pPr>
      <w:r>
        <w:rPr>
          <w:b/>
          <w:bCs/>
        </w:rPr>
        <w:t>2</w:t>
      </w:r>
      <w:r w:rsidRPr="00327392">
        <w:rPr>
          <w:b/>
          <w:bCs/>
          <w:vertAlign w:val="superscript"/>
        </w:rPr>
        <w:t>e</w:t>
      </w:r>
      <w:r w:rsidRPr="00327392">
        <w:rPr>
          <w:b/>
          <w:bCs/>
        </w:rPr>
        <w:t xml:space="preserve"> normaalvorm</w:t>
      </w:r>
    </w:p>
    <w:p w14:paraId="009243EA" w14:textId="77777777" w:rsidR="00314535" w:rsidRDefault="00314535" w:rsidP="00314535">
      <w:r w:rsidRPr="00327392">
        <w:rPr>
          <w:b/>
          <w:bCs/>
        </w:rPr>
        <w:t>Factuur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factuurID, FactuurDatum</w:t>
      </w:r>
    </w:p>
    <w:p w14:paraId="06441199" w14:textId="0BBF9061" w:rsidR="00314535" w:rsidRDefault="00314535" w:rsidP="00314535">
      <w:r w:rsidRPr="00327392">
        <w:rPr>
          <w:b/>
          <w:bCs/>
        </w:rPr>
        <w:t>Klant:</w:t>
      </w:r>
      <w:r>
        <w:t xml:space="preserve"> </w:t>
      </w:r>
      <w:r>
        <w:tab/>
      </w:r>
      <w:r>
        <w:tab/>
      </w:r>
      <w:r>
        <w:tab/>
      </w:r>
      <w:r w:rsidR="00F70C5C">
        <w:t xml:space="preserve">klantId, </w:t>
      </w:r>
      <w:r>
        <w:t>klantNaam, klantAdres, klantpostcode, klantPlaats</w:t>
      </w:r>
    </w:p>
    <w:p w14:paraId="7C63C6CA" w14:textId="5CEF1302" w:rsidR="00314535" w:rsidRDefault="00F70C5C" w:rsidP="00314535">
      <w:pPr>
        <w:ind w:left="0" w:firstLine="72"/>
      </w:pPr>
      <w:r>
        <w:rPr>
          <w:b/>
          <w:bCs/>
        </w:rPr>
        <w:t>Reservering</w:t>
      </w:r>
      <w:r w:rsidRPr="00327392">
        <w:rPr>
          <w:b/>
          <w:bCs/>
        </w:rPr>
        <w:t>:</w:t>
      </w:r>
      <w:r>
        <w:t xml:space="preserve">  </w:t>
      </w:r>
      <w:r>
        <w:tab/>
      </w:r>
      <w:r w:rsidR="00314535">
        <w:tab/>
      </w:r>
      <w:r w:rsidR="00314535">
        <w:t>factuurID, auto</w:t>
      </w:r>
      <w:r w:rsidR="00314535">
        <w:t>ID</w:t>
      </w:r>
      <w:r w:rsidR="00314535">
        <w:t>, verhuurPeriode, prijs</w:t>
      </w:r>
    </w:p>
    <w:p w14:paraId="0BE2491D" w14:textId="1E6D7FC5" w:rsidR="00327392" w:rsidRDefault="00327392" w:rsidP="00FF14A4"/>
    <w:p w14:paraId="64E89CD6" w14:textId="2D3AAEDA" w:rsidR="00F70C5C" w:rsidRDefault="00F70C5C" w:rsidP="00F70C5C">
      <w:pPr>
        <w:rPr>
          <w:b/>
          <w:bCs/>
        </w:rPr>
      </w:pPr>
      <w:r>
        <w:rPr>
          <w:b/>
          <w:bCs/>
        </w:rPr>
        <w:t>3</w:t>
      </w:r>
      <w:r w:rsidRPr="00327392">
        <w:rPr>
          <w:b/>
          <w:bCs/>
          <w:vertAlign w:val="superscript"/>
        </w:rPr>
        <w:t>e</w:t>
      </w:r>
      <w:r w:rsidRPr="00327392">
        <w:rPr>
          <w:b/>
          <w:bCs/>
        </w:rPr>
        <w:t xml:space="preserve"> normaalvorm</w:t>
      </w:r>
    </w:p>
    <w:p w14:paraId="4AD5BBB2" w14:textId="77777777" w:rsidR="00F70C5C" w:rsidRDefault="00F70C5C" w:rsidP="00F70C5C">
      <w:r w:rsidRPr="00327392">
        <w:rPr>
          <w:b/>
          <w:bCs/>
        </w:rPr>
        <w:t>Factuur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factuurID, FactuurDatum</w:t>
      </w:r>
    </w:p>
    <w:p w14:paraId="048E8278" w14:textId="77777777" w:rsidR="00F70C5C" w:rsidRDefault="00F70C5C" w:rsidP="00F70C5C">
      <w:r w:rsidRPr="00327392">
        <w:rPr>
          <w:b/>
          <w:bCs/>
        </w:rPr>
        <w:t>Klant:</w:t>
      </w:r>
      <w:r>
        <w:t xml:space="preserve"> </w:t>
      </w:r>
      <w:r>
        <w:tab/>
      </w:r>
      <w:r>
        <w:tab/>
      </w:r>
      <w:r>
        <w:tab/>
        <w:t>klantId, klantNaam, klantAdres, klantpostcode, klantPlaats</w:t>
      </w:r>
    </w:p>
    <w:p w14:paraId="6A2FF129" w14:textId="17D1E261" w:rsidR="00F70C5C" w:rsidRDefault="00F70C5C" w:rsidP="00F70C5C">
      <w:pPr>
        <w:ind w:left="0" w:firstLine="72"/>
      </w:pPr>
      <w:r>
        <w:rPr>
          <w:b/>
          <w:bCs/>
        </w:rPr>
        <w:t>Reservering</w:t>
      </w:r>
      <w:r w:rsidRPr="00327392">
        <w:rPr>
          <w:b/>
          <w:bCs/>
        </w:rPr>
        <w:t>:</w:t>
      </w:r>
      <w:r>
        <w:t xml:space="preserve">  </w:t>
      </w:r>
      <w:r>
        <w:tab/>
      </w:r>
      <w:r>
        <w:tab/>
        <w:t>factuurID, autoID, verhuurPeriode, prijs</w:t>
      </w:r>
    </w:p>
    <w:p w14:paraId="4C439B3E" w14:textId="77777777" w:rsidR="00F70C5C" w:rsidRPr="00314535" w:rsidRDefault="00F70C5C" w:rsidP="00F70C5C">
      <w:r w:rsidRPr="00314535">
        <w:rPr>
          <w:b/>
          <w:bCs/>
        </w:rPr>
        <w:t>VerhuurAuto:</w:t>
      </w:r>
      <w:r>
        <w:rPr>
          <w:b/>
          <w:bCs/>
        </w:rPr>
        <w:tab/>
      </w:r>
      <w:r>
        <w:rPr>
          <w:b/>
          <w:bCs/>
        </w:rPr>
        <w:tab/>
      </w:r>
      <w:r>
        <w:t>AutoID, autoMerk, autoKenteken, prijs</w:t>
      </w:r>
    </w:p>
    <w:p w14:paraId="69CB627C" w14:textId="3A8E188C" w:rsidR="00314535" w:rsidRDefault="00314535" w:rsidP="00FF14A4"/>
    <w:p w14:paraId="7850831B" w14:textId="43C29141" w:rsidR="00314535" w:rsidRDefault="00314535" w:rsidP="00FF14A4"/>
    <w:p w14:paraId="1A4B3A90" w14:textId="531278E2" w:rsidR="00314535" w:rsidRDefault="00314535" w:rsidP="00FF14A4"/>
    <w:p w14:paraId="06B45663" w14:textId="4F62D71A" w:rsidR="00314535" w:rsidRDefault="00314535" w:rsidP="00FF14A4"/>
    <w:p w14:paraId="1DE2D0B2" w14:textId="216D04BF" w:rsidR="00314535" w:rsidRDefault="00314535" w:rsidP="00FF14A4"/>
    <w:p w14:paraId="6E5BE32F" w14:textId="56276D12" w:rsidR="00314535" w:rsidRDefault="00314535" w:rsidP="00FF14A4"/>
    <w:p w14:paraId="41903410" w14:textId="542A3290" w:rsidR="00314535" w:rsidRDefault="00314535" w:rsidP="00FF14A4"/>
    <w:p w14:paraId="71E2959A" w14:textId="753E6C7B" w:rsidR="00314535" w:rsidRDefault="00314535" w:rsidP="00314535">
      <w:pPr>
        <w:pStyle w:val="Kop2"/>
      </w:pPr>
      <w:bookmarkStart w:id="2" w:name="_Toc55910434"/>
      <w:r>
        <w:t>normalisatie login klant/medewerker</w:t>
      </w:r>
      <w:bookmarkEnd w:id="2"/>
    </w:p>
    <w:p w14:paraId="69866B53" w14:textId="3459FD0B" w:rsidR="00314535" w:rsidRDefault="00314535" w:rsidP="00314535">
      <w:pPr>
        <w:spacing w:before="0"/>
        <w:ind w:left="74" w:right="74"/>
      </w:pPr>
      <w:r>
        <w:t>Email</w:t>
      </w:r>
      <w:r>
        <w:tab/>
      </w:r>
      <w:r>
        <w:tab/>
      </w:r>
      <w:r>
        <w:tab/>
        <w:t>elementair gegeven</w:t>
      </w:r>
    </w:p>
    <w:p w14:paraId="34C2AD35" w14:textId="12C5AFC0" w:rsidR="00314535" w:rsidRPr="00314535" w:rsidRDefault="00314535" w:rsidP="00314535">
      <w:pPr>
        <w:spacing w:before="0"/>
        <w:ind w:left="74" w:right="74"/>
      </w:pPr>
      <w:r>
        <w:t>wachtwoord</w:t>
      </w:r>
      <w:r>
        <w:tab/>
      </w:r>
      <w:r>
        <w:tab/>
        <w:t>elementair gegeven</w:t>
      </w:r>
    </w:p>
    <w:p w14:paraId="60624374" w14:textId="195523D4" w:rsidR="00314535" w:rsidRDefault="00314535" w:rsidP="00314535">
      <w:pPr>
        <w:spacing w:before="0"/>
        <w:ind w:left="74" w:right="74"/>
      </w:pPr>
    </w:p>
    <w:p w14:paraId="724C2ED0" w14:textId="14AF0551" w:rsidR="00314535" w:rsidRDefault="00314535" w:rsidP="00314535">
      <w:pPr>
        <w:ind w:left="74" w:right="74"/>
        <w:rPr>
          <w:b/>
          <w:bCs/>
        </w:rPr>
      </w:pPr>
      <w:r w:rsidRPr="00314535">
        <w:rPr>
          <w:b/>
          <w:bCs/>
        </w:rPr>
        <w:t>0</w:t>
      </w:r>
      <w:r w:rsidRPr="00314535">
        <w:rPr>
          <w:b/>
          <w:bCs/>
          <w:vertAlign w:val="superscript"/>
        </w:rPr>
        <w:t>e</w:t>
      </w:r>
      <w:r w:rsidRPr="00314535">
        <w:rPr>
          <w:b/>
          <w:bCs/>
        </w:rPr>
        <w:t xml:space="preserve"> normaalvorm</w:t>
      </w:r>
    </w:p>
    <w:p w14:paraId="196BAD60" w14:textId="5D8CE00F" w:rsidR="00314535" w:rsidRDefault="00314535" w:rsidP="00314535">
      <w:pPr>
        <w:ind w:left="74" w:right="74"/>
      </w:pPr>
      <w:r>
        <w:t>klantID, medewerkerID</w:t>
      </w:r>
      <w:r w:rsidR="00F70C5C">
        <w:t>,</w:t>
      </w:r>
      <w:r>
        <w:t xml:space="preserve"> email, wachtwoord</w:t>
      </w:r>
    </w:p>
    <w:p w14:paraId="54576EDE" w14:textId="3945153D" w:rsidR="00314535" w:rsidRDefault="00314535" w:rsidP="00314535">
      <w:pPr>
        <w:ind w:left="74" w:right="74"/>
      </w:pPr>
    </w:p>
    <w:p w14:paraId="56350EED" w14:textId="66E5C394" w:rsidR="00314535" w:rsidRDefault="00314535" w:rsidP="00314535">
      <w:pPr>
        <w:ind w:left="74" w:right="74"/>
        <w:rPr>
          <w:b/>
          <w:bCs/>
        </w:rPr>
      </w:pPr>
      <w:r>
        <w:rPr>
          <w:b/>
          <w:bCs/>
        </w:rPr>
        <w:t>1</w:t>
      </w:r>
      <w:r w:rsidRPr="00314535">
        <w:rPr>
          <w:b/>
          <w:bCs/>
          <w:vertAlign w:val="superscript"/>
        </w:rPr>
        <w:t>e</w:t>
      </w:r>
      <w:r w:rsidRPr="00314535">
        <w:rPr>
          <w:b/>
          <w:bCs/>
        </w:rPr>
        <w:t xml:space="preserve"> normaalvorm</w:t>
      </w:r>
    </w:p>
    <w:p w14:paraId="4C8A6C12" w14:textId="51F38707" w:rsidR="00314535" w:rsidRPr="00314535" w:rsidRDefault="00314535" w:rsidP="00314535">
      <w:pPr>
        <w:ind w:left="74" w:right="74"/>
      </w:pPr>
      <w:r>
        <w:t>klantID,</w:t>
      </w:r>
      <w:r w:rsidR="00F70C5C" w:rsidRPr="00F70C5C">
        <w:t xml:space="preserve"> </w:t>
      </w:r>
      <w:r w:rsidR="00F70C5C">
        <w:t>medewerkerID,</w:t>
      </w:r>
      <w:r>
        <w:t xml:space="preserve"> email, wachtwoord</w:t>
      </w:r>
    </w:p>
    <w:p w14:paraId="2A4C8FCA" w14:textId="702E895B" w:rsidR="00314535" w:rsidRDefault="00314535" w:rsidP="00314535">
      <w:pPr>
        <w:ind w:left="74" w:right="74"/>
      </w:pPr>
    </w:p>
    <w:p w14:paraId="0E73C65D" w14:textId="57495529" w:rsidR="00314535" w:rsidRDefault="00314535" w:rsidP="00314535">
      <w:pPr>
        <w:ind w:left="74" w:right="74"/>
        <w:rPr>
          <w:b/>
          <w:bCs/>
        </w:rPr>
      </w:pPr>
      <w:r>
        <w:rPr>
          <w:b/>
          <w:bCs/>
        </w:rPr>
        <w:t>2</w:t>
      </w:r>
      <w:r w:rsidRPr="00314535">
        <w:rPr>
          <w:b/>
          <w:bCs/>
          <w:vertAlign w:val="superscript"/>
        </w:rPr>
        <w:t>e</w:t>
      </w:r>
      <w:r w:rsidRPr="00314535">
        <w:rPr>
          <w:b/>
          <w:bCs/>
        </w:rPr>
        <w:t xml:space="preserve"> normaalvorm</w:t>
      </w:r>
    </w:p>
    <w:p w14:paraId="0A8D9815" w14:textId="5E1A4C85" w:rsidR="00314535" w:rsidRPr="00314535" w:rsidRDefault="00314535" w:rsidP="00314535">
      <w:pPr>
        <w:ind w:left="74" w:right="74"/>
      </w:pPr>
      <w:r>
        <w:t>klantID,</w:t>
      </w:r>
      <w:r w:rsidR="00F70C5C" w:rsidRPr="00F70C5C">
        <w:t xml:space="preserve"> </w:t>
      </w:r>
      <w:r w:rsidR="00F70C5C">
        <w:t>medewerkerID,</w:t>
      </w:r>
      <w:r>
        <w:t xml:space="preserve"> email, wachtwoord</w:t>
      </w:r>
    </w:p>
    <w:p w14:paraId="445866FD" w14:textId="75101D3D" w:rsidR="00314535" w:rsidRDefault="00314535" w:rsidP="00314535">
      <w:pPr>
        <w:ind w:left="74" w:right="74"/>
      </w:pPr>
    </w:p>
    <w:p w14:paraId="2EC6EC5D" w14:textId="5CE6A0A3" w:rsidR="00314535" w:rsidRDefault="00314535" w:rsidP="00314535">
      <w:pPr>
        <w:ind w:left="74" w:right="74"/>
        <w:rPr>
          <w:b/>
          <w:bCs/>
        </w:rPr>
      </w:pPr>
      <w:r>
        <w:rPr>
          <w:b/>
          <w:bCs/>
        </w:rPr>
        <w:t>3</w:t>
      </w:r>
      <w:r w:rsidRPr="00314535">
        <w:rPr>
          <w:b/>
          <w:bCs/>
          <w:vertAlign w:val="superscript"/>
        </w:rPr>
        <w:t>e</w:t>
      </w:r>
      <w:r w:rsidRPr="00314535">
        <w:rPr>
          <w:b/>
          <w:bCs/>
        </w:rPr>
        <w:t xml:space="preserve"> normaalvorm</w:t>
      </w:r>
    </w:p>
    <w:p w14:paraId="206669FA" w14:textId="5425476F" w:rsidR="00314535" w:rsidRPr="00314535" w:rsidRDefault="00314535" w:rsidP="00314535">
      <w:pPr>
        <w:ind w:left="74" w:right="74"/>
      </w:pPr>
      <w:r>
        <w:t>klantID,</w:t>
      </w:r>
      <w:r w:rsidR="00F70C5C" w:rsidRPr="00F70C5C">
        <w:t xml:space="preserve"> </w:t>
      </w:r>
      <w:r w:rsidR="00F70C5C">
        <w:t>medewerkerID,</w:t>
      </w:r>
      <w:r>
        <w:t xml:space="preserve"> email, wachtwoord</w:t>
      </w:r>
    </w:p>
    <w:p w14:paraId="063EB589" w14:textId="16AD6C27" w:rsidR="00314535" w:rsidRDefault="00314535" w:rsidP="00314535">
      <w:pPr>
        <w:ind w:left="74" w:right="74"/>
      </w:pPr>
    </w:p>
    <w:p w14:paraId="161ACCF7" w14:textId="3F0FC879" w:rsidR="00314535" w:rsidRDefault="00314535" w:rsidP="00314535">
      <w:pPr>
        <w:pStyle w:val="Kop2"/>
      </w:pPr>
      <w:bookmarkStart w:id="3" w:name="_Toc55910435"/>
      <w:r>
        <w:t>Normalistatie</w:t>
      </w:r>
      <w:r w:rsidR="00F70C5C">
        <w:t xml:space="preserve"> samenvoeging</w:t>
      </w:r>
      <w:r>
        <w:t xml:space="preserve"> compleet</w:t>
      </w:r>
      <w:bookmarkEnd w:id="3"/>
    </w:p>
    <w:p w14:paraId="26D0B902" w14:textId="2B29D8D7" w:rsidR="00314535" w:rsidRPr="00314535" w:rsidRDefault="00314535" w:rsidP="00314535">
      <w:pPr>
        <w:rPr>
          <w:b/>
          <w:bCs/>
        </w:rPr>
      </w:pPr>
      <w:r w:rsidRPr="00314535">
        <w:rPr>
          <w:b/>
          <w:bCs/>
        </w:rPr>
        <w:t>3</w:t>
      </w:r>
      <w:r w:rsidRPr="00314535">
        <w:rPr>
          <w:b/>
          <w:bCs/>
          <w:vertAlign w:val="superscript"/>
        </w:rPr>
        <w:t>e</w:t>
      </w:r>
      <w:r w:rsidRPr="00314535">
        <w:rPr>
          <w:b/>
          <w:bCs/>
        </w:rPr>
        <w:t xml:space="preserve"> Normaalvorm compleet</w:t>
      </w:r>
    </w:p>
    <w:p w14:paraId="7F70818D" w14:textId="3A5D6333" w:rsidR="00314535" w:rsidRDefault="00314535" w:rsidP="00F70C5C">
      <w:pPr>
        <w:ind w:left="1437" w:hanging="1365"/>
      </w:pPr>
      <w:r w:rsidRPr="00F70C5C">
        <w:rPr>
          <w:b/>
          <w:bCs/>
        </w:rPr>
        <w:t>Klant</w:t>
      </w:r>
      <w:r w:rsidR="00F70C5C" w:rsidRPr="00F70C5C">
        <w:rPr>
          <w:b/>
          <w:bCs/>
        </w:rPr>
        <w:t>:</w:t>
      </w:r>
      <w:r w:rsidR="00F70C5C">
        <w:rPr>
          <w:b/>
          <w:bCs/>
        </w:rPr>
        <w:tab/>
      </w:r>
      <w:r w:rsidR="00382337">
        <w:rPr>
          <w:b/>
          <w:bCs/>
        </w:rPr>
        <w:tab/>
      </w:r>
      <w:r w:rsidR="00F70C5C">
        <w:rPr>
          <w:b/>
          <w:bCs/>
        </w:rPr>
        <w:tab/>
      </w:r>
      <w:r w:rsidR="00F70C5C" w:rsidRPr="00382337">
        <w:rPr>
          <w:b/>
          <w:bCs/>
          <w:u w:val="single"/>
        </w:rPr>
        <w:t>klantId</w:t>
      </w:r>
      <w:r w:rsidR="00F70C5C">
        <w:t>, klantNaam, klantAdres, klantpostcode, klantPlaats</w:t>
      </w:r>
      <w:r w:rsidR="00F70C5C">
        <w:t xml:space="preserve">, klantEmail, </w:t>
      </w:r>
      <w:r w:rsidR="00382337">
        <w:tab/>
      </w:r>
      <w:r w:rsidR="00382337">
        <w:tab/>
      </w:r>
      <w:r w:rsidR="00382337">
        <w:tab/>
      </w:r>
      <w:r w:rsidR="00F70C5C">
        <w:t>klantWachtwoord</w:t>
      </w:r>
    </w:p>
    <w:p w14:paraId="1C02EAD8" w14:textId="5B643065" w:rsidR="00F70C5C" w:rsidRDefault="00F70C5C" w:rsidP="00382337">
      <w:pPr>
        <w:ind w:left="1437" w:hanging="1365"/>
      </w:pPr>
      <w:r>
        <w:rPr>
          <w:b/>
          <w:bCs/>
        </w:rPr>
        <w:t>Medewerker:</w:t>
      </w:r>
      <w:r>
        <w:rPr>
          <w:b/>
          <w:bCs/>
        </w:rPr>
        <w:tab/>
      </w:r>
      <w:r w:rsidR="00382337">
        <w:rPr>
          <w:b/>
          <w:bCs/>
        </w:rPr>
        <w:tab/>
      </w:r>
      <w:r w:rsidR="00382337">
        <w:rPr>
          <w:b/>
          <w:bCs/>
        </w:rPr>
        <w:tab/>
      </w:r>
      <w:r w:rsidRPr="00382337">
        <w:rPr>
          <w:b/>
          <w:bCs/>
          <w:u w:val="single"/>
        </w:rPr>
        <w:t>medewerkerId</w:t>
      </w:r>
      <w:r>
        <w:t xml:space="preserve">, medewerkerNaam, medewerkerEmail, </w:t>
      </w:r>
      <w:r w:rsidR="00382337">
        <w:tab/>
      </w:r>
      <w:r w:rsidR="00382337">
        <w:tab/>
      </w:r>
      <w:r w:rsidR="00382337">
        <w:tab/>
      </w:r>
      <w:r w:rsidR="00382337">
        <w:tab/>
      </w:r>
      <w:r w:rsidR="00382337">
        <w:tab/>
      </w:r>
      <w:r>
        <w:t>medewerkerWachtwoord</w:t>
      </w:r>
    </w:p>
    <w:p w14:paraId="7AE76B24" w14:textId="60C5330F" w:rsidR="00F70C5C" w:rsidRDefault="00F70C5C" w:rsidP="00314535">
      <w:r>
        <w:rPr>
          <w:b/>
          <w:bCs/>
        </w:rPr>
        <w:t>VerhuurAuto:</w:t>
      </w:r>
      <w:r>
        <w:t xml:space="preserve"> </w:t>
      </w:r>
      <w:r>
        <w:tab/>
      </w:r>
      <w:r w:rsidR="00382337">
        <w:tab/>
      </w:r>
      <w:r w:rsidRPr="00382337">
        <w:rPr>
          <w:b/>
          <w:bCs/>
          <w:i/>
          <w:iCs/>
          <w:u w:val="single"/>
        </w:rPr>
        <w:t>autoI</w:t>
      </w:r>
      <w:r w:rsidR="00382337" w:rsidRPr="00382337">
        <w:rPr>
          <w:b/>
          <w:bCs/>
          <w:i/>
          <w:iCs/>
          <w:u w:val="single"/>
        </w:rPr>
        <w:t>D</w:t>
      </w:r>
      <w:r>
        <w:t>, autoMerk</w:t>
      </w:r>
      <w:r w:rsidR="00382337">
        <w:t>, autoKenteken, autoPrijs</w:t>
      </w:r>
    </w:p>
    <w:p w14:paraId="1728BABA" w14:textId="287C44A9" w:rsidR="00382337" w:rsidRDefault="00382337" w:rsidP="00314535">
      <w:r>
        <w:rPr>
          <w:b/>
          <w:bCs/>
        </w:rPr>
        <w:t>Reservering:</w:t>
      </w:r>
      <w:r>
        <w:tab/>
      </w:r>
      <w:r>
        <w:tab/>
      </w:r>
      <w:r w:rsidRPr="00382337">
        <w:rPr>
          <w:b/>
          <w:bCs/>
          <w:u w:val="single"/>
        </w:rPr>
        <w:t>reserveringID</w:t>
      </w:r>
      <w:r>
        <w:t xml:space="preserve">, </w:t>
      </w:r>
      <w:r w:rsidRPr="00382337">
        <w:rPr>
          <w:u w:val="single"/>
        </w:rPr>
        <w:t>AutoID</w:t>
      </w:r>
      <w:r>
        <w:t xml:space="preserve">, reserveringPeriode, </w:t>
      </w:r>
      <w:r w:rsidRPr="00382337">
        <w:rPr>
          <w:u w:val="single"/>
        </w:rPr>
        <w:t>KlantID</w:t>
      </w:r>
    </w:p>
    <w:p w14:paraId="3416AC65" w14:textId="4262D7CB" w:rsidR="00F70C5C" w:rsidRDefault="00F70C5C" w:rsidP="00314535">
      <w:r>
        <w:rPr>
          <w:b/>
          <w:bCs/>
        </w:rPr>
        <w:t>Factuur:</w:t>
      </w:r>
      <w:r>
        <w:tab/>
      </w:r>
      <w:r w:rsidR="00382337">
        <w:tab/>
      </w:r>
      <w:r w:rsidRPr="00382337">
        <w:rPr>
          <w:b/>
          <w:bCs/>
          <w:u w:val="single"/>
        </w:rPr>
        <w:t>factuurID</w:t>
      </w:r>
      <w:r>
        <w:t xml:space="preserve">, factuurDatum, </w:t>
      </w:r>
      <w:r w:rsidRPr="00382337">
        <w:rPr>
          <w:u w:val="single"/>
        </w:rPr>
        <w:t>klantId</w:t>
      </w:r>
    </w:p>
    <w:p w14:paraId="72BB5105" w14:textId="4B65264E" w:rsidR="00F70C5C" w:rsidRDefault="00F70C5C" w:rsidP="00314535">
      <w:pPr>
        <w:rPr>
          <w:b/>
          <w:bCs/>
        </w:rPr>
      </w:pPr>
      <w:r>
        <w:rPr>
          <w:b/>
          <w:bCs/>
        </w:rPr>
        <w:t>FactuurGegev</w:t>
      </w:r>
      <w:r w:rsidR="00382337">
        <w:rPr>
          <w:b/>
          <w:bCs/>
        </w:rPr>
        <w:t>ens:</w:t>
      </w:r>
      <w:r w:rsidR="00382337">
        <w:rPr>
          <w:b/>
          <w:bCs/>
        </w:rPr>
        <w:tab/>
      </w:r>
      <w:r w:rsidR="00382337" w:rsidRPr="00382337">
        <w:rPr>
          <w:u w:val="single"/>
        </w:rPr>
        <w:t>factuurID</w:t>
      </w:r>
      <w:r w:rsidR="00382337">
        <w:t xml:space="preserve">, </w:t>
      </w:r>
      <w:r w:rsidR="00382337" w:rsidRPr="00382337">
        <w:rPr>
          <w:u w:val="single"/>
        </w:rPr>
        <w:t>AutoID</w:t>
      </w:r>
      <w:r w:rsidR="00382337">
        <w:t>, reserveringsPeriode, factuurPrijs</w:t>
      </w:r>
      <w:r w:rsidR="00382337">
        <w:rPr>
          <w:b/>
          <w:bCs/>
        </w:rPr>
        <w:tab/>
      </w:r>
    </w:p>
    <w:p w14:paraId="4BB4D216" w14:textId="72EC8303" w:rsidR="00382337" w:rsidRDefault="00382337" w:rsidP="00314535"/>
    <w:p w14:paraId="766AEEF1" w14:textId="7F5D8045" w:rsidR="00382337" w:rsidRDefault="00382337" w:rsidP="00314535"/>
    <w:p w14:paraId="410EC67C" w14:textId="6EE160C8" w:rsidR="00382337" w:rsidRDefault="00382337" w:rsidP="00314535"/>
    <w:p w14:paraId="574ABB69" w14:textId="69049491" w:rsidR="00382337" w:rsidRDefault="00382337" w:rsidP="00314535"/>
    <w:p w14:paraId="6FC46E51" w14:textId="5DC90BFD" w:rsidR="00382337" w:rsidRDefault="00382337" w:rsidP="00314535"/>
    <w:p w14:paraId="04DDDEC7" w14:textId="513C6C29" w:rsidR="00382337" w:rsidRDefault="00382337" w:rsidP="00382337">
      <w:pPr>
        <w:pStyle w:val="Kop2"/>
      </w:pPr>
      <w:bookmarkStart w:id="4" w:name="_Toc5591043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1AC6E4" wp14:editId="3DA0973C">
            <wp:simplePos x="0" y="0"/>
            <wp:positionH relativeFrom="column">
              <wp:posOffset>-797560</wp:posOffset>
            </wp:positionH>
            <wp:positionV relativeFrom="paragraph">
              <wp:posOffset>276225</wp:posOffset>
            </wp:positionV>
            <wp:extent cx="7339965" cy="5092700"/>
            <wp:effectExtent l="0" t="0" r="0" b="0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Entiteit relatie Diagram</w:t>
      </w:r>
      <w:bookmarkEnd w:id="4"/>
    </w:p>
    <w:p w14:paraId="7AFF27DF" w14:textId="6E8A7877" w:rsidR="00382337" w:rsidRPr="00382337" w:rsidRDefault="00382337" w:rsidP="00382337"/>
    <w:sectPr w:rsidR="00382337" w:rsidRPr="00382337" w:rsidSect="00CA7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A0D7D" w14:textId="77777777" w:rsidR="00501CA4" w:rsidRDefault="00501CA4">
      <w:r>
        <w:separator/>
      </w:r>
    </w:p>
    <w:p w14:paraId="38D430F5" w14:textId="77777777" w:rsidR="00501CA4" w:rsidRDefault="00501CA4"/>
  </w:endnote>
  <w:endnote w:type="continuationSeparator" w:id="0">
    <w:p w14:paraId="69F19E28" w14:textId="77777777" w:rsidR="00501CA4" w:rsidRDefault="00501CA4">
      <w:r>
        <w:continuationSeparator/>
      </w:r>
    </w:p>
    <w:p w14:paraId="754D5ED0" w14:textId="77777777" w:rsidR="00501CA4" w:rsidRDefault="00501C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C72F" w14:textId="77777777" w:rsidR="007F4B9C" w:rsidRDefault="007F4B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FC58C2" w14:paraId="32A65617" w14:textId="77777777" w:rsidTr="005A54FA">
      <w:tc>
        <w:tcPr>
          <w:tcW w:w="750" w:type="pct"/>
        </w:tcPr>
        <w:p w14:paraId="39A6087E" w14:textId="63E84BD9" w:rsidR="00FC58C2" w:rsidRDefault="00501CA4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75F918DABB2546789CF5B6F89A6E201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B8328D">
                <w:t>10-11-2020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B3EDCA925C084D9495EE2F8C2176D55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1A09334" w14:textId="435D99A4" w:rsidR="00FC58C2" w:rsidRDefault="00DB7694" w:rsidP="00547E56">
              <w:pPr>
                <w:pStyle w:val="Voettekst"/>
                <w:jc w:val="center"/>
              </w:pPr>
              <w:r>
                <w:t>Technisch Ontwerp</w:t>
              </w:r>
            </w:p>
          </w:sdtContent>
        </w:sdt>
      </w:tc>
      <w:tc>
        <w:tcPr>
          <w:tcW w:w="750" w:type="pct"/>
        </w:tcPr>
        <w:p w14:paraId="783C0C07" w14:textId="77777777" w:rsidR="00FC58C2" w:rsidRDefault="004F0E9B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7F4B9C"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32417969" w14:textId="77777777" w:rsidR="00FC58C2" w:rsidRDefault="00FC58C2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3CCDD" w14:textId="77777777" w:rsidR="007F4B9C" w:rsidRDefault="007F4B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AA58F" w14:textId="77777777" w:rsidR="00501CA4" w:rsidRDefault="00501CA4">
      <w:r>
        <w:separator/>
      </w:r>
    </w:p>
    <w:p w14:paraId="297E46A7" w14:textId="77777777" w:rsidR="00501CA4" w:rsidRDefault="00501CA4"/>
  </w:footnote>
  <w:footnote w:type="continuationSeparator" w:id="0">
    <w:p w14:paraId="1B74CB40" w14:textId="77777777" w:rsidR="00501CA4" w:rsidRDefault="00501CA4">
      <w:r>
        <w:continuationSeparator/>
      </w:r>
    </w:p>
    <w:p w14:paraId="6AA61D34" w14:textId="77777777" w:rsidR="00501CA4" w:rsidRDefault="00501C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4313" w14:textId="77777777" w:rsidR="007F4B9C" w:rsidRDefault="007F4B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F7194" w14:textId="77777777" w:rsidR="00FC58C2" w:rsidRDefault="00501CA4">
    <w:pPr>
      <w:pStyle w:val="Koptekst"/>
    </w:pPr>
    <w:sdt>
      <w:sdtPr>
        <w:alias w:val="Vertrouwelijk:"/>
        <w:tag w:val="Vertrouwelijk:"/>
        <w:id w:val="-1822729698"/>
        <w:placeholder>
          <w:docPart w:val="C5DB36995A194D979021FA9328DF0A23"/>
        </w:placeholder>
        <w:temporary/>
        <w:showingPlcHdr/>
        <w15:appearance w15:val="hidden"/>
      </w:sdtPr>
      <w:sdtEndPr/>
      <w:sdtContent>
        <w:r w:rsidR="003F66FA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250A0" w14:textId="77777777" w:rsidR="00A94C93" w:rsidRDefault="00A638E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03EA2BC" wp14:editId="1DF5CB29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635EC58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A4CC8"/>
    <w:multiLevelType w:val="hybridMultilevel"/>
    <w:tmpl w:val="A00A0C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86E"/>
    <w:multiLevelType w:val="hybridMultilevel"/>
    <w:tmpl w:val="490807FA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7E4113"/>
    <w:multiLevelType w:val="hybridMultilevel"/>
    <w:tmpl w:val="5F26BE16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0957C6E"/>
    <w:multiLevelType w:val="hybridMultilevel"/>
    <w:tmpl w:val="CD2A6538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564570"/>
    <w:multiLevelType w:val="hybridMultilevel"/>
    <w:tmpl w:val="3A5C473E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A7438A9"/>
    <w:multiLevelType w:val="hybridMultilevel"/>
    <w:tmpl w:val="F476E43E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0"/>
  </w:num>
  <w:num w:numId="17">
    <w:abstractNumId w:val="12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8D"/>
    <w:rsid w:val="00041ADD"/>
    <w:rsid w:val="00063AEC"/>
    <w:rsid w:val="000C1EF1"/>
    <w:rsid w:val="001306AD"/>
    <w:rsid w:val="001912B2"/>
    <w:rsid w:val="001F4501"/>
    <w:rsid w:val="002210B0"/>
    <w:rsid w:val="00290347"/>
    <w:rsid w:val="002A0044"/>
    <w:rsid w:val="002C7F47"/>
    <w:rsid w:val="00314535"/>
    <w:rsid w:val="00327392"/>
    <w:rsid w:val="0035711F"/>
    <w:rsid w:val="00382337"/>
    <w:rsid w:val="003A445F"/>
    <w:rsid w:val="003A4FE1"/>
    <w:rsid w:val="003C0801"/>
    <w:rsid w:val="003D1754"/>
    <w:rsid w:val="003F66FA"/>
    <w:rsid w:val="004133E2"/>
    <w:rsid w:val="004224CB"/>
    <w:rsid w:val="004274AF"/>
    <w:rsid w:val="00474746"/>
    <w:rsid w:val="004D5282"/>
    <w:rsid w:val="004F0E9B"/>
    <w:rsid w:val="00501CA4"/>
    <w:rsid w:val="00547E56"/>
    <w:rsid w:val="005A54FA"/>
    <w:rsid w:val="005B2EAF"/>
    <w:rsid w:val="005B3755"/>
    <w:rsid w:val="005D6944"/>
    <w:rsid w:val="006056DA"/>
    <w:rsid w:val="00633A56"/>
    <w:rsid w:val="006E67C4"/>
    <w:rsid w:val="006F2718"/>
    <w:rsid w:val="007D770B"/>
    <w:rsid w:val="007F383F"/>
    <w:rsid w:val="007F3E0D"/>
    <w:rsid w:val="007F4B9C"/>
    <w:rsid w:val="007F6D58"/>
    <w:rsid w:val="008400AB"/>
    <w:rsid w:val="0085297B"/>
    <w:rsid w:val="00871ACA"/>
    <w:rsid w:val="008A5C60"/>
    <w:rsid w:val="008D0170"/>
    <w:rsid w:val="0090428B"/>
    <w:rsid w:val="009063BF"/>
    <w:rsid w:val="009579E8"/>
    <w:rsid w:val="00976DAD"/>
    <w:rsid w:val="009E2BC3"/>
    <w:rsid w:val="009E46CB"/>
    <w:rsid w:val="00A638EC"/>
    <w:rsid w:val="00A77818"/>
    <w:rsid w:val="00A922DC"/>
    <w:rsid w:val="00A94C93"/>
    <w:rsid w:val="00AA133F"/>
    <w:rsid w:val="00B10657"/>
    <w:rsid w:val="00B22252"/>
    <w:rsid w:val="00B43C58"/>
    <w:rsid w:val="00B8328D"/>
    <w:rsid w:val="00BC5D4E"/>
    <w:rsid w:val="00BE0195"/>
    <w:rsid w:val="00C67974"/>
    <w:rsid w:val="00C913A5"/>
    <w:rsid w:val="00CA74A9"/>
    <w:rsid w:val="00D5350B"/>
    <w:rsid w:val="00DB7694"/>
    <w:rsid w:val="00DE6FEC"/>
    <w:rsid w:val="00DF20C1"/>
    <w:rsid w:val="00F56C0B"/>
    <w:rsid w:val="00F70C5C"/>
    <w:rsid w:val="00F9069F"/>
    <w:rsid w:val="00FC25E6"/>
    <w:rsid w:val="00FC58C2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748DF8"/>
  <w15:chartTrackingRefBased/>
  <w15:docId w15:val="{8890936F-B425-4D9D-941F-91D5B4CE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B8328D"/>
    <w:pPr>
      <w:spacing w:after="100"/>
      <w:ind w:left="0"/>
    </w:pPr>
  </w:style>
  <w:style w:type="paragraph" w:styleId="Lijstalinea">
    <w:name w:val="List Paragraph"/>
    <w:basedOn w:val="Standaard"/>
    <w:uiPriority w:val="34"/>
    <w:unhideWhenUsed/>
    <w:qFormat/>
    <w:rsid w:val="009E2BC3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BC5D4E"/>
    <w:pPr>
      <w:spacing w:after="100"/>
      <w:ind w:left="220"/>
    </w:pPr>
  </w:style>
  <w:style w:type="table" w:styleId="Rastertabel3-Accent2">
    <w:name w:val="Grid Table 3 Accent 2"/>
    <w:basedOn w:val="Standaardtabel"/>
    <w:uiPriority w:val="48"/>
    <w:rsid w:val="006056D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6056DA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8A5C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4658F8575E4AA3A1CFF7C65BA882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DEB6CC-BC89-4606-966C-CAE64937C906}"/>
      </w:docPartPr>
      <w:docPartBody>
        <w:p w:rsidR="00000000" w:rsidRDefault="003A5F80">
          <w:pPr>
            <w:pStyle w:val="D14658F8575E4AA3A1CFF7C65BA882F5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B952FA57E47C4DB9A7BB50206C34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80CC2C-1EE8-43EA-8CA5-26CC5AD295A3}"/>
      </w:docPartPr>
      <w:docPartBody>
        <w:p w:rsidR="00000000" w:rsidRDefault="003A5F80">
          <w:pPr>
            <w:pStyle w:val="B952FA57E47C4DB9A7BB50206C349AFB"/>
          </w:pPr>
          <w:r>
            <w:rPr>
              <w:lang w:bidi="nl-NL"/>
            </w:rPr>
            <w:t>Datum</w:t>
          </w:r>
        </w:p>
      </w:docPartBody>
    </w:docPart>
    <w:docPart>
      <w:docPartPr>
        <w:name w:val="47DF46E9FA9D466895F7EF6F1634F8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6345AE-92B3-4B50-AAF0-3636AA28CC48}"/>
      </w:docPartPr>
      <w:docPartBody>
        <w:p w:rsidR="00000000" w:rsidRDefault="003A5F80">
          <w:pPr>
            <w:pStyle w:val="47DF46E9FA9D466895F7EF6F1634F881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1367CF48FAC24557B51A5179C5BF2C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1F6FCF-3BC6-445B-B9CC-6DCA7315E673}"/>
      </w:docPartPr>
      <w:docPartBody>
        <w:p w:rsidR="00000000" w:rsidRDefault="003A5F80">
          <w:pPr>
            <w:pStyle w:val="1367CF48FAC24557B51A5179C5BF2C92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AF2C4C976BF54F218464F46B84E8A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CF11A-45FB-4F16-BD26-1778D18D5A5C}"/>
      </w:docPartPr>
      <w:docPartBody>
        <w:p w:rsidR="00000000" w:rsidRDefault="003A5F80">
          <w:pPr>
            <w:pStyle w:val="AF2C4C976BF54F218464F46B84E8AEEC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35BA1E5B454C4155AA8E0BDC0D8758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CBCA6-5F56-42C9-B4C8-AEC8942E7407}"/>
      </w:docPartPr>
      <w:docPartBody>
        <w:p w:rsidR="00000000" w:rsidRDefault="003A5F80">
          <w:pPr>
            <w:pStyle w:val="35BA1E5B454C4155AA8E0BDC0D875837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75F918DABB2546789CF5B6F89A6E20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C64FD9-F850-49FB-9695-86F7FC0C9B8D}"/>
      </w:docPartPr>
      <w:docPartBody>
        <w:p w:rsidR="00000000" w:rsidRDefault="003A5F80">
          <w:pPr>
            <w:pStyle w:val="75F918DABB2546789CF5B6F89A6E2019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B3EDCA925C084D9495EE2F8C2176D5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81D37C-6DE5-4C46-89F6-090F2E01546F}"/>
      </w:docPartPr>
      <w:docPartBody>
        <w:p w:rsidR="00000000" w:rsidRDefault="003A5F80">
          <w:pPr>
            <w:pStyle w:val="B3EDCA925C084D9495EE2F8C2176D55F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C5DB36995A194D979021FA9328DF0A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ED1578-D526-4CE5-B271-ABDC8B7647F7}"/>
      </w:docPartPr>
      <w:docPartBody>
        <w:p w:rsidR="00000000" w:rsidRDefault="003A5F80">
          <w:pPr>
            <w:pStyle w:val="C5DB36995A194D979021FA9328DF0A23"/>
          </w:pPr>
          <w:r>
            <w:rPr>
              <w:lang w:bidi="nl-NL"/>
            </w:rPr>
            <w:t xml:space="preserve">Opmerking: Nieuwe handtekeningen zijn </w:t>
          </w:r>
          <w:r>
            <w:rPr>
              <w:lang w:bidi="nl-NL"/>
            </w:rPr>
            <w:t>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80"/>
    <w:rsid w:val="003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4658F8575E4AA3A1CFF7C65BA882F5">
    <w:name w:val="D14658F8575E4AA3A1CFF7C65BA882F5"/>
  </w:style>
  <w:style w:type="paragraph" w:customStyle="1" w:styleId="CF7D18CC68144D9D855C454B4863F2FD">
    <w:name w:val="CF7D18CC68144D9D855C454B4863F2FD"/>
  </w:style>
  <w:style w:type="paragraph" w:customStyle="1" w:styleId="B952FA57E47C4DB9A7BB50206C349AFB">
    <w:name w:val="B952FA57E47C4DB9A7BB50206C349AFB"/>
  </w:style>
  <w:style w:type="paragraph" w:customStyle="1" w:styleId="47DF46E9FA9D466895F7EF6F1634F881">
    <w:name w:val="47DF46E9FA9D466895F7EF6F1634F881"/>
  </w:style>
  <w:style w:type="paragraph" w:customStyle="1" w:styleId="1367CF48FAC24557B51A5179C5BF2C92">
    <w:name w:val="1367CF48FAC24557B51A5179C5BF2C92"/>
  </w:style>
  <w:style w:type="paragraph" w:customStyle="1" w:styleId="AF2C4C976BF54F218464F46B84E8AEEC">
    <w:name w:val="AF2C4C976BF54F218464F46B84E8AEEC"/>
  </w:style>
  <w:style w:type="paragraph" w:customStyle="1" w:styleId="12AB0A3E1A384224BF108B0C4FAAA11C">
    <w:name w:val="12AB0A3E1A384224BF108B0C4FAAA11C"/>
  </w:style>
  <w:style w:type="paragraph" w:customStyle="1" w:styleId="35BA1E5B454C4155AA8E0BDC0D875837">
    <w:name w:val="35BA1E5B454C4155AA8E0BDC0D875837"/>
  </w:style>
  <w:style w:type="paragraph" w:customStyle="1" w:styleId="47F95F97AEDE4EA48822AA780995868B">
    <w:name w:val="47F95F97AEDE4EA48822AA780995868B"/>
  </w:style>
  <w:style w:type="paragraph" w:customStyle="1" w:styleId="DA12BF5E7B224531BB58F3D351D22096">
    <w:name w:val="DA12BF5E7B224531BB58F3D351D22096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3CE072D3C2834C63B1CEC3731CF6BB9D">
    <w:name w:val="3CE072D3C2834C63B1CEC3731CF6BB9D"/>
  </w:style>
  <w:style w:type="paragraph" w:customStyle="1" w:styleId="D1E5F00B78224559BE058D8B866EADBE">
    <w:name w:val="D1E5F00B78224559BE058D8B866EADBE"/>
  </w:style>
  <w:style w:type="paragraph" w:customStyle="1" w:styleId="D56628E975B040E0AFC9C86878D56129">
    <w:name w:val="D56628E975B040E0AFC9C86878D56129"/>
  </w:style>
  <w:style w:type="paragraph" w:customStyle="1" w:styleId="78272D574B784DBB9EA313FBF9E52B43">
    <w:name w:val="78272D574B784DBB9EA313FBF9E52B43"/>
  </w:style>
  <w:style w:type="paragraph" w:customStyle="1" w:styleId="3A46853CA63C46F48DC04B4AC974FDDC">
    <w:name w:val="3A46853CA63C46F48DC04B4AC974FDDC"/>
  </w:style>
  <w:style w:type="paragraph" w:customStyle="1" w:styleId="DC712BCA6D2E4A1E860EA440440DD78B">
    <w:name w:val="DC712BCA6D2E4A1E860EA440440DD78B"/>
  </w:style>
  <w:style w:type="paragraph" w:customStyle="1" w:styleId="602FCAEE0CBD4B65A5F48401798814C4">
    <w:name w:val="602FCAEE0CBD4B65A5F48401798814C4"/>
  </w:style>
  <w:style w:type="paragraph" w:customStyle="1" w:styleId="8E8B67DE76CE4A0CA298BDA023660782">
    <w:name w:val="8E8B67DE76CE4A0CA298BDA023660782"/>
  </w:style>
  <w:style w:type="paragraph" w:customStyle="1" w:styleId="FA2406D45CCF4818AD217C129C05EAF7">
    <w:name w:val="FA2406D45CCF4818AD217C129C05EAF7"/>
  </w:style>
  <w:style w:type="paragraph" w:customStyle="1" w:styleId="C60E1F1708064FFB88D9D08E57DAAB06">
    <w:name w:val="C60E1F1708064FFB88D9D08E57DAAB06"/>
  </w:style>
  <w:style w:type="paragraph" w:customStyle="1" w:styleId="2C45B4FFBEC94BCDAD69D25A14A457D1">
    <w:name w:val="2C45B4FFBEC94BCDAD69D25A14A457D1"/>
  </w:style>
  <w:style w:type="paragraph" w:customStyle="1" w:styleId="B6C5125210A24D21B1298609BDC0BD89">
    <w:name w:val="B6C5125210A24D21B1298609BDC0BD89"/>
  </w:style>
  <w:style w:type="paragraph" w:customStyle="1" w:styleId="3929788E51A6452CADF061A486B7EF54">
    <w:name w:val="3929788E51A6452CADF061A486B7EF54"/>
  </w:style>
  <w:style w:type="paragraph" w:customStyle="1" w:styleId="2A65B48EF776419FBAFC687C567D66E6">
    <w:name w:val="2A65B48EF776419FBAFC687C567D66E6"/>
  </w:style>
  <w:style w:type="paragraph" w:customStyle="1" w:styleId="D5878F2608484FAB80ED459A8B2D27C2">
    <w:name w:val="D5878F2608484FAB80ED459A8B2D27C2"/>
  </w:style>
  <w:style w:type="paragraph" w:customStyle="1" w:styleId="631F5B8A932B4AB792A6841D2D2DFCA6">
    <w:name w:val="631F5B8A932B4AB792A6841D2D2DFCA6"/>
  </w:style>
  <w:style w:type="paragraph" w:customStyle="1" w:styleId="C6FAB2466C8E4BC5A837E0A44AE5B42A">
    <w:name w:val="C6FAB2466C8E4BC5A837E0A44AE5B42A"/>
  </w:style>
  <w:style w:type="paragraph" w:customStyle="1" w:styleId="01AE5DDAD5F8449BAC68C2701A6215BC">
    <w:name w:val="01AE5DDAD5F8449BAC68C2701A6215BC"/>
  </w:style>
  <w:style w:type="paragraph" w:customStyle="1" w:styleId="34A14F069866428EAC13B720E0C59DFE">
    <w:name w:val="34A14F069866428EAC13B720E0C59DFE"/>
  </w:style>
  <w:style w:type="paragraph" w:customStyle="1" w:styleId="5DA6D5AFFDB345C6895171E3B02183A3">
    <w:name w:val="5DA6D5AFFDB345C6895171E3B02183A3"/>
  </w:style>
  <w:style w:type="paragraph" w:customStyle="1" w:styleId="ECE2F456F444493CB161368916961E74">
    <w:name w:val="ECE2F456F444493CB161368916961E74"/>
  </w:style>
  <w:style w:type="paragraph" w:customStyle="1" w:styleId="3F2CE6DAA7C64D0E823540F5DC8637BC">
    <w:name w:val="3F2CE6DAA7C64D0E823540F5DC8637BC"/>
  </w:style>
  <w:style w:type="paragraph" w:customStyle="1" w:styleId="AE4BB2DEBDE8473894A633BB5E863F52">
    <w:name w:val="AE4BB2DEBDE8473894A633BB5E863F52"/>
  </w:style>
  <w:style w:type="paragraph" w:customStyle="1" w:styleId="3D45C49238124142BD77F2DE4B0E62F2">
    <w:name w:val="3D45C49238124142BD77F2DE4B0E62F2"/>
  </w:style>
  <w:style w:type="paragraph" w:customStyle="1" w:styleId="46079C55787840149B8FC9D93994E5DF">
    <w:name w:val="46079C55787840149B8FC9D93994E5DF"/>
  </w:style>
  <w:style w:type="paragraph" w:customStyle="1" w:styleId="75F918DABB2546789CF5B6F89A6E2019">
    <w:name w:val="75F918DABB2546789CF5B6F89A6E2019"/>
  </w:style>
  <w:style w:type="paragraph" w:customStyle="1" w:styleId="B3EDCA925C084D9495EE2F8C2176D55F">
    <w:name w:val="B3EDCA925C084D9495EE2F8C2176D55F"/>
  </w:style>
  <w:style w:type="paragraph" w:customStyle="1" w:styleId="B1243D663E4746149ABC9DB4AB66605F">
    <w:name w:val="B1243D663E4746149ABC9DB4AB66605F"/>
  </w:style>
  <w:style w:type="paragraph" w:customStyle="1" w:styleId="0E437F2876334E1FB127BF267A74D592">
    <w:name w:val="0E437F2876334E1FB127BF267A74D592"/>
  </w:style>
  <w:style w:type="paragraph" w:customStyle="1" w:styleId="1D35F182C0014BA38A08389CFD98F95A">
    <w:name w:val="1D35F182C0014BA38A08389CFD98F95A"/>
  </w:style>
  <w:style w:type="paragraph" w:customStyle="1" w:styleId="16E3F8B2390949719520E13ADCA1CD18">
    <w:name w:val="16E3F8B2390949719520E13ADCA1CD18"/>
  </w:style>
  <w:style w:type="paragraph" w:customStyle="1" w:styleId="5C3B01FBFC7348499BBF15C03A56CAF5">
    <w:name w:val="5C3B01FBFC7348499BBF15C03A56CAF5"/>
  </w:style>
  <w:style w:type="paragraph" w:customStyle="1" w:styleId="6E6BE4E4545E488097FA32A691516DED">
    <w:name w:val="6E6BE4E4545E488097FA32A691516DED"/>
  </w:style>
  <w:style w:type="paragraph" w:customStyle="1" w:styleId="AA25711CAAAF425E80095FD16230178A">
    <w:name w:val="AA25711CAAAF425E80095FD16230178A"/>
  </w:style>
  <w:style w:type="paragraph" w:customStyle="1" w:styleId="79BE4CF6FED54BC9BDD49965FF792F28">
    <w:name w:val="79BE4CF6FED54BC9BDD49965FF792F28"/>
  </w:style>
  <w:style w:type="paragraph" w:customStyle="1" w:styleId="BAEE03B9C767486093B3AD4D4DA1293A">
    <w:name w:val="BAEE03B9C767486093B3AD4D4DA1293A"/>
  </w:style>
  <w:style w:type="paragraph" w:customStyle="1" w:styleId="4E09F9786993409AB06BA14B68F8067A">
    <w:name w:val="4E09F9786993409AB06BA14B68F8067A"/>
  </w:style>
  <w:style w:type="paragraph" w:customStyle="1" w:styleId="4ACA96CD22684B15A93D2E9D6D278ABA">
    <w:name w:val="4ACA96CD22684B15A93D2E9D6D278ABA"/>
  </w:style>
  <w:style w:type="paragraph" w:customStyle="1" w:styleId="DE7A2B84F79E4D50875734BC5E3F8089">
    <w:name w:val="DE7A2B84F79E4D50875734BC5E3F8089"/>
  </w:style>
  <w:style w:type="paragraph" w:customStyle="1" w:styleId="BFC3D4B9353943C09487BE5C9C41E714">
    <w:name w:val="BFC3D4B9353943C09487BE5C9C41E714"/>
  </w:style>
  <w:style w:type="paragraph" w:customStyle="1" w:styleId="BAE699B9872D4C4881410FE35B7D3E98">
    <w:name w:val="BAE699B9872D4C4881410FE35B7D3E98"/>
  </w:style>
  <w:style w:type="paragraph" w:customStyle="1" w:styleId="8E0D9E3714824812B81C982EE243A1D0">
    <w:name w:val="8E0D9E3714824812B81C982EE243A1D0"/>
  </w:style>
  <w:style w:type="paragraph" w:customStyle="1" w:styleId="7C5426F96DEF47F49FD60716218706DE">
    <w:name w:val="7C5426F96DEF47F49FD60716218706DE"/>
  </w:style>
  <w:style w:type="paragraph" w:customStyle="1" w:styleId="63027A3825634874920F179CC477AC35">
    <w:name w:val="63027A3825634874920F179CC477AC35"/>
  </w:style>
  <w:style w:type="paragraph" w:customStyle="1" w:styleId="5402B0536A844C7284462E7D679723E7">
    <w:name w:val="5402B0536A844C7284462E7D679723E7"/>
  </w:style>
  <w:style w:type="paragraph" w:customStyle="1" w:styleId="346FF1E3F49C46178C7C37D1DCFF9DDB">
    <w:name w:val="346FF1E3F49C46178C7C37D1DCFF9DDB"/>
  </w:style>
  <w:style w:type="paragraph" w:customStyle="1" w:styleId="0E5CF8AB8EB5477F896D49DAB4465C71">
    <w:name w:val="0E5CF8AB8EB5477F896D49DAB4465C71"/>
  </w:style>
  <w:style w:type="paragraph" w:customStyle="1" w:styleId="688008D3716B435DAA27F027C8FC938A">
    <w:name w:val="688008D3716B435DAA27F027C8FC938A"/>
  </w:style>
  <w:style w:type="paragraph" w:customStyle="1" w:styleId="359E892B922E490FA92A86CE44D20668">
    <w:name w:val="359E892B922E490FA92A86CE44D20668"/>
  </w:style>
  <w:style w:type="paragraph" w:customStyle="1" w:styleId="86ADDD1C72154FD2B9D8DACD92C2EF7F">
    <w:name w:val="86ADDD1C72154FD2B9D8DACD92C2EF7F"/>
  </w:style>
  <w:style w:type="paragraph" w:customStyle="1" w:styleId="D3511AFE97724726B5D00A3916A76F99">
    <w:name w:val="D3511AFE97724726B5D00A3916A76F99"/>
  </w:style>
  <w:style w:type="paragraph" w:customStyle="1" w:styleId="18F2E10511E8404B9D0ABDCD7E288FAD">
    <w:name w:val="18F2E10511E8404B9D0ABDCD7E288FAD"/>
  </w:style>
  <w:style w:type="paragraph" w:customStyle="1" w:styleId="1C4CD3350F9243B0B7B596136DD52866">
    <w:name w:val="1C4CD3350F9243B0B7B596136DD52866"/>
  </w:style>
  <w:style w:type="paragraph" w:customStyle="1" w:styleId="C6DC6BC8C06C4C4A9B8069AFFA02785B">
    <w:name w:val="C6DC6BC8C06C4C4A9B8069AFFA02785B"/>
  </w:style>
  <w:style w:type="paragraph" w:customStyle="1" w:styleId="CC04D8A3E2A3409595C522EC38803D44">
    <w:name w:val="CC04D8A3E2A3409595C522EC38803D44"/>
  </w:style>
  <w:style w:type="paragraph" w:customStyle="1" w:styleId="8AC1DDA365CE4889B1648ED6A1D70926">
    <w:name w:val="8AC1DDA365CE4889B1648ED6A1D70926"/>
  </w:style>
  <w:style w:type="paragraph" w:customStyle="1" w:styleId="EA197C67D9A34595B131E697B0683D92">
    <w:name w:val="EA197C67D9A34595B131E697B0683D92"/>
  </w:style>
  <w:style w:type="paragraph" w:customStyle="1" w:styleId="A549692135D44D19BC9396129E55A170">
    <w:name w:val="A549692135D44D19BC9396129E55A170"/>
  </w:style>
  <w:style w:type="paragraph" w:customStyle="1" w:styleId="CEACBB3CC7DA42CA8E005BF2ABDD6251">
    <w:name w:val="CEACBB3CC7DA42CA8E005BF2ABDD6251"/>
  </w:style>
  <w:style w:type="paragraph" w:customStyle="1" w:styleId="3BCB56DA9F0246529DBB1835EA84783E">
    <w:name w:val="3BCB56DA9F0246529DBB1835EA84783E"/>
  </w:style>
  <w:style w:type="paragraph" w:customStyle="1" w:styleId="81B102FCE4D0403DA7F2C9A17304FB7E">
    <w:name w:val="81B102FCE4D0403DA7F2C9A17304FB7E"/>
  </w:style>
  <w:style w:type="paragraph" w:customStyle="1" w:styleId="7DE77692C6FC40BF827392B44B72C216">
    <w:name w:val="7DE77692C6FC40BF827392B44B72C216"/>
  </w:style>
  <w:style w:type="paragraph" w:customStyle="1" w:styleId="98A47100F21F4EF1AA48FEEB9E1C0A25">
    <w:name w:val="98A47100F21F4EF1AA48FEEB9E1C0A25"/>
  </w:style>
  <w:style w:type="paragraph" w:customStyle="1" w:styleId="BC2AE06135CE483BAF346B2267725024">
    <w:name w:val="BC2AE06135CE483BAF346B2267725024"/>
  </w:style>
  <w:style w:type="paragraph" w:customStyle="1" w:styleId="A0E3C17D41214697B9BBF000013AC7AC">
    <w:name w:val="A0E3C17D41214697B9BBF000013AC7AC"/>
  </w:style>
  <w:style w:type="paragraph" w:customStyle="1" w:styleId="A29CBDF84E8142D68D5F558C2E5AC5D2">
    <w:name w:val="A29CBDF84E8142D68D5F558C2E5AC5D2"/>
  </w:style>
  <w:style w:type="paragraph" w:customStyle="1" w:styleId="60F800DC706F435BA8A1A9660FE12362">
    <w:name w:val="60F800DC706F435BA8A1A9660FE12362"/>
  </w:style>
  <w:style w:type="paragraph" w:customStyle="1" w:styleId="DD2F5C88E0214783A332E11FB47FC3E6">
    <w:name w:val="DD2F5C88E0214783A332E11FB47FC3E6"/>
  </w:style>
  <w:style w:type="paragraph" w:customStyle="1" w:styleId="5AA3ADC67E164053AE454319AAD2597B">
    <w:name w:val="5AA3ADC67E164053AE454319AAD2597B"/>
  </w:style>
  <w:style w:type="paragraph" w:customStyle="1" w:styleId="6BE8E7F58BE242B3A0951C6F8776C309">
    <w:name w:val="6BE8E7F58BE242B3A0951C6F8776C309"/>
  </w:style>
  <w:style w:type="paragraph" w:customStyle="1" w:styleId="214FDABE85D54F188BBAB9426E098F7E">
    <w:name w:val="214FDABE85D54F188BBAB9426E098F7E"/>
  </w:style>
  <w:style w:type="paragraph" w:customStyle="1" w:styleId="C9648CC42D53455CB30185E93C9E0CE3">
    <w:name w:val="C9648CC42D53455CB30185E93C9E0CE3"/>
  </w:style>
  <w:style w:type="paragraph" w:customStyle="1" w:styleId="ADA573B7D82740AEAF746129AA75F67C">
    <w:name w:val="ADA573B7D82740AEAF746129AA75F67C"/>
  </w:style>
  <w:style w:type="paragraph" w:customStyle="1" w:styleId="9A17D846C1404645ADC5B081E417E52E">
    <w:name w:val="9A17D846C1404645ADC5B081E417E52E"/>
  </w:style>
  <w:style w:type="paragraph" w:customStyle="1" w:styleId="1C5E16752E844411BF98EEB551E39E4C">
    <w:name w:val="1C5E16752E844411BF98EEB551E39E4C"/>
  </w:style>
  <w:style w:type="paragraph" w:customStyle="1" w:styleId="E489B5484D7443249AC2B1754F228AEC">
    <w:name w:val="E489B5484D7443249AC2B1754F228AEC"/>
  </w:style>
  <w:style w:type="paragraph" w:customStyle="1" w:styleId="703F233E35A64E9E89F4FA85AC450A48">
    <w:name w:val="703F233E35A64E9E89F4FA85AC450A48"/>
  </w:style>
  <w:style w:type="paragraph" w:customStyle="1" w:styleId="CC3B8280EC054D898C5C10902FF67D96">
    <w:name w:val="CC3B8280EC054D898C5C10902FF67D96"/>
  </w:style>
  <w:style w:type="paragraph" w:customStyle="1" w:styleId="3DAF9DE3551A4C0A8268CE2B9DBA5503">
    <w:name w:val="3DAF9DE3551A4C0A8268CE2B9DBA5503"/>
  </w:style>
  <w:style w:type="paragraph" w:customStyle="1" w:styleId="069C9E49370446A887A9DAAEFA64EB7D">
    <w:name w:val="069C9E49370446A887A9DAAEFA64EB7D"/>
  </w:style>
  <w:style w:type="paragraph" w:customStyle="1" w:styleId="1D8123CBC6DF483B8FF65DACFB282E4F">
    <w:name w:val="1D8123CBC6DF483B8FF65DACFB282E4F"/>
  </w:style>
  <w:style w:type="paragraph" w:customStyle="1" w:styleId="DC23F61BB2284A20BE971292916145D8">
    <w:name w:val="DC23F61BB2284A20BE971292916145D8"/>
  </w:style>
  <w:style w:type="paragraph" w:customStyle="1" w:styleId="B17C2F0E11974A54ABE4025636034CAD">
    <w:name w:val="B17C2F0E11974A54ABE4025636034CAD"/>
  </w:style>
  <w:style w:type="paragraph" w:customStyle="1" w:styleId="418B703410D441EDB93ED1EFE1AA9A33">
    <w:name w:val="418B703410D441EDB93ED1EFE1AA9A33"/>
  </w:style>
  <w:style w:type="paragraph" w:customStyle="1" w:styleId="FCBAD6729AD048C4A3A3DF41669CE776">
    <w:name w:val="FCBAD6729AD048C4A3A3DF41669CE776"/>
  </w:style>
  <w:style w:type="paragraph" w:customStyle="1" w:styleId="78D2F01BE8C646FB8995B90EF174596B">
    <w:name w:val="78D2F01BE8C646FB8995B90EF174596B"/>
  </w:style>
  <w:style w:type="paragraph" w:customStyle="1" w:styleId="E6226FE67472453493D291C417CD40B1">
    <w:name w:val="E6226FE67472453493D291C417CD40B1"/>
  </w:style>
  <w:style w:type="paragraph" w:customStyle="1" w:styleId="EF645F5D93FD4FD7A567554171023C33">
    <w:name w:val="EF645F5D93FD4FD7A567554171023C33"/>
  </w:style>
  <w:style w:type="paragraph" w:customStyle="1" w:styleId="F2DAB733960D4AB7B543AA8161030856">
    <w:name w:val="F2DAB733960D4AB7B543AA8161030856"/>
  </w:style>
  <w:style w:type="paragraph" w:customStyle="1" w:styleId="89BE511025F04A78B2F3A6358B90EACA">
    <w:name w:val="89BE511025F04A78B2F3A6358B90EACA"/>
  </w:style>
  <w:style w:type="paragraph" w:customStyle="1" w:styleId="1828A4A114C9436AA623D087C95D1CD0">
    <w:name w:val="1828A4A114C9436AA623D087C95D1CD0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3EFF5AA0EF374E34933D745518A47423">
    <w:name w:val="3EFF5AA0EF374E34933D745518A47423"/>
  </w:style>
  <w:style w:type="paragraph" w:customStyle="1" w:styleId="722A665E40F54D36AB8A62045BECFFEB">
    <w:name w:val="722A665E40F54D36AB8A62045BECFFEB"/>
  </w:style>
  <w:style w:type="paragraph" w:customStyle="1" w:styleId="728D954149F44B8EAA29D4A4B1D12C73">
    <w:name w:val="728D954149F44B8EAA29D4A4B1D12C73"/>
  </w:style>
  <w:style w:type="paragraph" w:customStyle="1" w:styleId="37246D9C94A7431B876D68212BA3D5B0">
    <w:name w:val="37246D9C94A7431B876D68212BA3D5B0"/>
  </w:style>
  <w:style w:type="paragraph" w:customStyle="1" w:styleId="717CFAAC34FC4D49A4DD218C64D70E0F">
    <w:name w:val="717CFAAC34FC4D49A4DD218C64D70E0F"/>
  </w:style>
  <w:style w:type="paragraph" w:customStyle="1" w:styleId="E7EBDCB4C7CD4810A15F87CA66A12BFF">
    <w:name w:val="E7EBDCB4C7CD4810A15F87CA66A12BFF"/>
  </w:style>
  <w:style w:type="paragraph" w:customStyle="1" w:styleId="EB563FD844034F62A0DD1166F0DB43CA">
    <w:name w:val="EB563FD844034F62A0DD1166F0DB43CA"/>
  </w:style>
  <w:style w:type="paragraph" w:customStyle="1" w:styleId="EAB4760D2E7F428DB199B5044E6CCC54">
    <w:name w:val="EAB4760D2E7F428DB199B5044E6CCC54"/>
  </w:style>
  <w:style w:type="paragraph" w:customStyle="1" w:styleId="1A1F226E3EED4DF4A360B3D7B638142F">
    <w:name w:val="1A1F226E3EED4DF4A360B3D7B638142F"/>
  </w:style>
  <w:style w:type="paragraph" w:customStyle="1" w:styleId="60123A2BC0534EBB881B7936C52492D2">
    <w:name w:val="60123A2BC0534EBB881B7936C52492D2"/>
  </w:style>
  <w:style w:type="paragraph" w:customStyle="1" w:styleId="AB341207B7A94A809E4174ABE354EA8C">
    <w:name w:val="AB341207B7A94A809E4174ABE354EA8C"/>
  </w:style>
  <w:style w:type="paragraph" w:customStyle="1" w:styleId="BC0C3CE703304CD4A4825A8D87D8F68C">
    <w:name w:val="BC0C3CE703304CD4A4825A8D87D8F68C"/>
  </w:style>
  <w:style w:type="paragraph" w:customStyle="1" w:styleId="13100456527645E2B79FFA79DC4C93B3">
    <w:name w:val="13100456527645E2B79FFA79DC4C93B3"/>
  </w:style>
  <w:style w:type="paragraph" w:customStyle="1" w:styleId="DF15ED93161A46B793D1729FED1A68EB">
    <w:name w:val="DF15ED93161A46B793D1729FED1A68EB"/>
  </w:style>
  <w:style w:type="paragraph" w:customStyle="1" w:styleId="C91DC1FF807B4FB0B685BC747268D44B">
    <w:name w:val="C91DC1FF807B4FB0B685BC747268D44B"/>
  </w:style>
  <w:style w:type="paragraph" w:customStyle="1" w:styleId="B1F97D5F00CD406A8CE2610D99AC6563">
    <w:name w:val="B1F97D5F00CD406A8CE2610D99AC6563"/>
  </w:style>
  <w:style w:type="paragraph" w:customStyle="1" w:styleId="A05BB61EE7EE4D2DBA4F3CF0803A29F4">
    <w:name w:val="A05BB61EE7EE4D2DBA4F3CF0803A29F4"/>
  </w:style>
  <w:style w:type="paragraph" w:customStyle="1" w:styleId="6E7432D989F14D19BA474CAE5BEEB25C">
    <w:name w:val="6E7432D989F14D19BA474CAE5BEEB25C"/>
  </w:style>
  <w:style w:type="paragraph" w:customStyle="1" w:styleId="001A678F50C24A8C884897A8A57DDECF">
    <w:name w:val="001A678F50C24A8C884897A8A57DDECF"/>
  </w:style>
  <w:style w:type="paragraph" w:customStyle="1" w:styleId="71F3B4CBD2844C799E1746475C16A69D">
    <w:name w:val="71F3B4CBD2844C799E1746475C16A69D"/>
  </w:style>
  <w:style w:type="paragraph" w:customStyle="1" w:styleId="7C6F3B1777DA47B781E7CBBE25F61AB6">
    <w:name w:val="7C6F3B1777DA47B781E7CBBE25F61AB6"/>
  </w:style>
  <w:style w:type="paragraph" w:customStyle="1" w:styleId="C403D5357BC5472196CB0046A46B4439">
    <w:name w:val="C403D5357BC5472196CB0046A46B4439"/>
  </w:style>
  <w:style w:type="paragraph" w:customStyle="1" w:styleId="0531721048F844A7880A9D08E7E50C3B">
    <w:name w:val="0531721048F844A7880A9D08E7E50C3B"/>
  </w:style>
  <w:style w:type="paragraph" w:customStyle="1" w:styleId="6E042451831A4AE2A9466F6EA3631BB0">
    <w:name w:val="6E042451831A4AE2A9466F6EA3631BB0"/>
  </w:style>
  <w:style w:type="paragraph" w:customStyle="1" w:styleId="67341FF649644ABDA1A869F0F94E33F8">
    <w:name w:val="67341FF649644ABDA1A869F0F94E33F8"/>
  </w:style>
  <w:style w:type="paragraph" w:customStyle="1" w:styleId="E5C7B74FB24F4E7E817FFAA7E81253B3">
    <w:name w:val="E5C7B74FB24F4E7E817FFAA7E81253B3"/>
  </w:style>
  <w:style w:type="paragraph" w:customStyle="1" w:styleId="CEB0836171964796AA023903A1DC97CC">
    <w:name w:val="CEB0836171964796AA023903A1DC97CC"/>
  </w:style>
  <w:style w:type="paragraph" w:customStyle="1" w:styleId="C7FAF4B36A924C7EA80B4CD869AA70EF">
    <w:name w:val="C7FAF4B36A924C7EA80B4CD869AA70EF"/>
  </w:style>
  <w:style w:type="paragraph" w:customStyle="1" w:styleId="EF1A12B6C7C74398A63D9A1BF9E7A038">
    <w:name w:val="EF1A12B6C7C74398A63D9A1BF9E7A038"/>
  </w:style>
  <w:style w:type="paragraph" w:customStyle="1" w:styleId="913979E5876343AAAC6ABCAB8B84EC08">
    <w:name w:val="913979E5876343AAAC6ABCAB8B84EC08"/>
  </w:style>
  <w:style w:type="paragraph" w:customStyle="1" w:styleId="61F2006CDEB0499D8EAE22D196E78EFA">
    <w:name w:val="61F2006CDEB0499D8EAE22D196E78EFA"/>
  </w:style>
  <w:style w:type="paragraph" w:customStyle="1" w:styleId="6206CF070423449ABBC616467A4C6BF1">
    <w:name w:val="6206CF070423449ABBC616467A4C6BF1"/>
  </w:style>
  <w:style w:type="paragraph" w:customStyle="1" w:styleId="D5DFF5C9174E40A7B1966A498EEA601B">
    <w:name w:val="D5DFF5C9174E40A7B1966A498EEA601B"/>
  </w:style>
  <w:style w:type="paragraph" w:customStyle="1" w:styleId="C5DB36995A194D979021FA9328DF0A23">
    <w:name w:val="C5DB36995A194D979021FA9328DF0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10-11-2020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7A513-545F-4D62-B820-33100C32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59</TotalTime>
  <Pages>6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Fastdevelopment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Rent-a-car</dc:subject>
  <dc:creator>Tim</dc:creator>
  <cp:keywords>Technisch Ontwerp</cp:keywords>
  <cp:lastModifiedBy>Tim Bouma</cp:lastModifiedBy>
  <cp:revision>5</cp:revision>
  <dcterms:created xsi:type="dcterms:W3CDTF">2020-11-10T12:00:00Z</dcterms:created>
  <dcterms:modified xsi:type="dcterms:W3CDTF">2020-11-10T13:20:00Z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