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2439" w14:textId="7B861DE6" w:rsidR="00A638EC" w:rsidRDefault="00E80242" w:rsidP="00A638EC">
      <w:pPr>
        <w:pStyle w:val="Ondertitel"/>
      </w:pPr>
      <w:sdt>
        <w:sdtPr>
          <w:alias w:val="Versie:"/>
          <w:tag w:val="Versie:"/>
          <w:id w:val="1459911874"/>
          <w:placeholder>
            <w:docPart w:val="D14658F8575E4AA3A1CFF7C65BA882F5"/>
          </w:placeholder>
          <w:temporary/>
          <w:showingPlcHdr/>
          <w15:appearance w15:val="hidden"/>
        </w:sdtPr>
        <w:sdtEndPr/>
        <w:sdtContent>
          <w:r w:rsidR="00A638EC" w:rsidRPr="00A638EC">
            <w:rPr>
              <w:lang w:bidi="nl-NL"/>
            </w:rPr>
            <w:t>Versie</w:t>
          </w:r>
        </w:sdtContent>
      </w:sdt>
      <w:r w:rsidR="00A638EC">
        <w:rPr>
          <w:lang w:bidi="nl-NL"/>
        </w:rPr>
        <w:t xml:space="preserve"> </w:t>
      </w:r>
      <w:r w:rsidR="00B8328D">
        <w:t>1.0</w:t>
      </w:r>
    </w:p>
    <w:p w14:paraId="15EC7D32" w14:textId="719E8AD7" w:rsidR="00A638EC" w:rsidRDefault="00E80242" w:rsidP="00A638EC">
      <w:pPr>
        <w:pStyle w:val="Ondertitel"/>
      </w:pPr>
      <w:sdt>
        <w:sdtPr>
          <w:alias w:val="Voer datum in:"/>
          <w:tag w:val="Voer datum in:"/>
          <w:id w:val="-664086759"/>
          <w:placeholder>
            <w:docPart w:val="B952FA57E47C4DB9A7BB50206C349AFB"/>
          </w:placeholder>
          <w:dataBinding w:prefixMappings="xmlns:ns0='http://schemas.microsoft.com/office/2006/coverPageProps' " w:xpath="/ns0:CoverPageProperties[1]/ns0:CompanyFax[1]" w:storeItemID="{55AF091B-3C7A-41E3-B477-F2FDAA23CFDA}"/>
          <w15:appearance w15:val="hidden"/>
          <w:text/>
        </w:sdtPr>
        <w:sdtEndPr/>
        <w:sdtContent>
          <w:r w:rsidR="00B8328D">
            <w:t>10-11-2020</w:t>
          </w:r>
        </w:sdtContent>
      </w:sdt>
    </w:p>
    <w:p w14:paraId="2C8B9C84" w14:textId="1B1208EC" w:rsidR="00A638EC" w:rsidRPr="00A638EC" w:rsidRDefault="00F56C0B" w:rsidP="00A638EC">
      <w:pPr>
        <w:pStyle w:val="Logo"/>
      </w:pPr>
      <w:r>
        <w:rPr>
          <w:noProof/>
        </w:rPr>
        <w:drawing>
          <wp:anchor distT="0" distB="0" distL="114300" distR="114300" simplePos="0" relativeHeight="251658240" behindDoc="0" locked="0" layoutInCell="1" allowOverlap="1" wp14:anchorId="34FB7E0E" wp14:editId="7EB51B7C">
            <wp:simplePos x="0" y="0"/>
            <wp:positionH relativeFrom="column">
              <wp:posOffset>2343150</wp:posOffset>
            </wp:positionH>
            <wp:positionV relativeFrom="paragraph">
              <wp:posOffset>1575435</wp:posOffset>
            </wp:positionV>
            <wp:extent cx="3543300" cy="221234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lang w:val="en-GB"/>
        </w:rPr>
        <w:alias w:val="Voer titel in:"/>
        <w:tag w:val=""/>
        <w:id w:val="390237733"/>
        <w:placeholder>
          <w:docPart w:val="47DF46E9FA9D466895F7EF6F1634F881"/>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03003405" w14:textId="0BFCBFA9" w:rsidR="00A638EC" w:rsidRPr="00041ADD" w:rsidRDefault="00041ADD" w:rsidP="00A638EC">
          <w:pPr>
            <w:pStyle w:val="Titel"/>
            <w:rPr>
              <w:lang w:val="en-GB"/>
            </w:rPr>
          </w:pPr>
          <w:r w:rsidRPr="00041ADD">
            <w:rPr>
              <w:lang w:val="en-GB"/>
            </w:rPr>
            <w:t>Plan v</w:t>
          </w:r>
          <w:r>
            <w:rPr>
              <w:lang w:val="en-GB"/>
            </w:rPr>
            <w:t>an aanpak</w:t>
          </w:r>
        </w:p>
      </w:sdtContent>
    </w:sdt>
    <w:sdt>
      <w:sdtPr>
        <w:rPr>
          <w:lang w:val="en-GB"/>
        </w:rPr>
        <w:alias w:val="Voer subtitel in:"/>
        <w:tag w:val="Voer subtitel in:"/>
        <w:id w:val="1134748392"/>
        <w:placeholder>
          <w:docPart w:val="1367CF48FAC24557B51A5179C5BF2C92"/>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9D862E8" w14:textId="61D50D76" w:rsidR="00A638EC" w:rsidRPr="00F56C0B" w:rsidRDefault="00F56C0B" w:rsidP="00A638EC">
          <w:pPr>
            <w:pStyle w:val="Ondertitel"/>
            <w:rPr>
              <w:lang w:val="en-GB"/>
            </w:rPr>
          </w:pPr>
          <w:r w:rsidRPr="00F56C0B">
            <w:rPr>
              <w:lang w:val="en-GB"/>
            </w:rPr>
            <w:t>Rent</w:t>
          </w:r>
          <w:r w:rsidR="0035711F">
            <w:rPr>
              <w:lang w:val="en-GB"/>
            </w:rPr>
            <w:t>-</w:t>
          </w:r>
          <w:r w:rsidRPr="00F56C0B">
            <w:rPr>
              <w:lang w:val="en-GB"/>
            </w:rPr>
            <w:t>a</w:t>
          </w:r>
          <w:r w:rsidR="0035711F">
            <w:rPr>
              <w:lang w:val="en-GB"/>
            </w:rPr>
            <w:t>-</w:t>
          </w:r>
          <w:r w:rsidRPr="00F56C0B">
            <w:rPr>
              <w:lang w:val="en-GB"/>
            </w:rPr>
            <w:t>car</w:t>
          </w:r>
        </w:p>
      </w:sdtContent>
    </w:sdt>
    <w:p w14:paraId="3D5735E0" w14:textId="0251B778" w:rsidR="00A638EC" w:rsidRPr="00F56C0B" w:rsidRDefault="00E80242" w:rsidP="004D5282">
      <w:pPr>
        <w:pStyle w:val="Contactgegevens"/>
        <w:rPr>
          <w:lang w:val="en-GB"/>
        </w:rPr>
      </w:pPr>
      <w:sdt>
        <w:sdtPr>
          <w:alias w:val="Gepresenteerd door: "/>
          <w:tag w:val="Gepresenteerd door: "/>
          <w:id w:val="529071456"/>
          <w:placeholder>
            <w:docPart w:val="AF2C4C976BF54F218464F46B84E8AEEC"/>
          </w:placeholder>
          <w:temporary/>
          <w:showingPlcHdr/>
          <w15:appearance w15:val="hidden"/>
        </w:sdtPr>
        <w:sdtEndPr/>
        <w:sdtContent>
          <w:r w:rsidR="00A638EC" w:rsidRPr="00F56C0B">
            <w:rPr>
              <w:lang w:val="en-GB" w:bidi="nl-NL"/>
            </w:rPr>
            <w:t>Gepresenteerd door:</w:t>
          </w:r>
        </w:sdtContent>
      </w:sdt>
      <w:r w:rsidR="00A638EC" w:rsidRPr="00F56C0B">
        <w:rPr>
          <w:lang w:val="en-GB" w:bidi="nl-NL"/>
        </w:rPr>
        <w:t xml:space="preserve"> </w:t>
      </w:r>
      <w:r w:rsidR="00F56C0B" w:rsidRPr="00F56C0B">
        <w:rPr>
          <w:lang w:val="en-GB"/>
        </w:rPr>
        <w:t>Tim Bouma</w:t>
      </w:r>
    </w:p>
    <w:p w14:paraId="55BAA9D1" w14:textId="564F6893" w:rsidR="00A638EC" w:rsidRPr="00F56C0B" w:rsidRDefault="00E80242" w:rsidP="004D5282">
      <w:pPr>
        <w:pStyle w:val="Contactgegevens"/>
        <w:rPr>
          <w:lang w:val="en-GB"/>
        </w:rPr>
      </w:pPr>
      <w:sdt>
        <w:sdtPr>
          <w:rPr>
            <w:lang w:val="en-GB"/>
          </w:rPr>
          <w:alias w:val="Voer bedrijfsnaam in:"/>
          <w:tag w:val=""/>
          <w:id w:val="-874304286"/>
          <w:placeholder>
            <w:docPart w:val="35BA1E5B454C4155AA8E0BDC0D875837"/>
          </w:placeholder>
          <w:dataBinding w:prefixMappings="xmlns:ns0='http://schemas.openxmlformats.org/officeDocument/2006/extended-properties' " w:xpath="/ns0:Properties[1]/ns0:Company[1]" w:storeItemID="{6668398D-A668-4E3E-A5EB-62B293D839F1}"/>
          <w15:appearance w15:val="hidden"/>
          <w:text/>
        </w:sdtPr>
        <w:sdtEndPr/>
        <w:sdtContent>
          <w:r w:rsidR="00F56C0B" w:rsidRPr="00F56C0B">
            <w:rPr>
              <w:lang w:val="en-GB"/>
            </w:rPr>
            <w:t>Fastdevelopm</w:t>
          </w:r>
          <w:r w:rsidR="00F56C0B">
            <w:rPr>
              <w:lang w:val="en-GB"/>
            </w:rPr>
            <w:t>ent</w:t>
          </w:r>
        </w:sdtContent>
      </w:sdt>
    </w:p>
    <w:p w14:paraId="02EC6B5F" w14:textId="51AB5195" w:rsidR="00B8328D" w:rsidRPr="00F56C0B" w:rsidRDefault="00B8328D" w:rsidP="00290347">
      <w:pPr>
        <w:pStyle w:val="Contactgegevens"/>
        <w:rPr>
          <w:lang w:val="en-GB"/>
        </w:rPr>
      </w:pPr>
    </w:p>
    <w:p w14:paraId="23439568" w14:textId="23E9075C" w:rsidR="00B8328D" w:rsidRPr="00F56C0B" w:rsidRDefault="00B8328D">
      <w:pPr>
        <w:spacing w:before="0" w:after="240" w:line="252" w:lineRule="auto"/>
        <w:ind w:left="0" w:right="0"/>
        <w:rPr>
          <w:caps/>
          <w:lang w:val="en-GB"/>
        </w:rPr>
      </w:pPr>
      <w:r w:rsidRPr="00F56C0B">
        <w:rPr>
          <w:lang w:val="en-GB"/>
        </w:rPr>
        <w:br w:type="page"/>
      </w:r>
    </w:p>
    <w:sdt>
      <w:sdtPr>
        <w:id w:val="-1964876652"/>
        <w:docPartObj>
          <w:docPartGallery w:val="Table of Contents"/>
          <w:docPartUnique/>
        </w:docPartObj>
      </w:sdtPr>
      <w:sdtEndPr>
        <w:rPr>
          <w:rFonts w:asciiTheme="minorHAnsi" w:eastAsiaTheme="minorEastAsia" w:hAnsiTheme="minorHAnsi" w:cstheme="minorBidi"/>
          <w:b/>
          <w:bCs/>
          <w:caps w:val="0"/>
          <w:color w:val="auto"/>
          <w:sz w:val="22"/>
          <w:szCs w:val="22"/>
        </w:rPr>
      </w:sdtEndPr>
      <w:sdtContent>
        <w:p w14:paraId="61B73F3D" w14:textId="27AA259B" w:rsidR="00B8328D" w:rsidRDefault="00B8328D">
          <w:pPr>
            <w:pStyle w:val="Kopvaninhoudsopgave"/>
          </w:pPr>
          <w:r>
            <w:t>Inhoud</w:t>
          </w:r>
        </w:p>
        <w:p w14:paraId="36976C54" w14:textId="4B2CEBD9" w:rsidR="008A5C60" w:rsidRDefault="00B8328D">
          <w:pPr>
            <w:pStyle w:val="Inhopg2"/>
            <w:tabs>
              <w:tab w:val="right" w:leader="dot" w:pos="9016"/>
            </w:tabs>
            <w:rPr>
              <w:noProof/>
              <w:kern w:val="0"/>
              <w:lang w:eastAsia="nl-NL"/>
              <w14:ligatures w14:val="none"/>
            </w:rPr>
          </w:pPr>
          <w:r>
            <w:fldChar w:fldCharType="begin"/>
          </w:r>
          <w:r>
            <w:instrText xml:space="preserve"> TOC \o "1-3" \h \z \u </w:instrText>
          </w:r>
          <w:r>
            <w:fldChar w:fldCharType="separate"/>
          </w:r>
          <w:hyperlink w:anchor="_Toc55899664" w:history="1">
            <w:r w:rsidR="008A5C60" w:rsidRPr="00920EFB">
              <w:rPr>
                <w:rStyle w:val="Hyperlink"/>
                <w:noProof/>
              </w:rPr>
              <w:t>Inleiding</w:t>
            </w:r>
            <w:r w:rsidR="008A5C60">
              <w:rPr>
                <w:noProof/>
                <w:webHidden/>
              </w:rPr>
              <w:tab/>
            </w:r>
            <w:r w:rsidR="008A5C60">
              <w:rPr>
                <w:noProof/>
                <w:webHidden/>
              </w:rPr>
              <w:fldChar w:fldCharType="begin"/>
            </w:r>
            <w:r w:rsidR="008A5C60">
              <w:rPr>
                <w:noProof/>
                <w:webHidden/>
              </w:rPr>
              <w:instrText xml:space="preserve"> PAGEREF _Toc55899664 \h </w:instrText>
            </w:r>
            <w:r w:rsidR="008A5C60">
              <w:rPr>
                <w:noProof/>
                <w:webHidden/>
              </w:rPr>
            </w:r>
            <w:r w:rsidR="008A5C60">
              <w:rPr>
                <w:noProof/>
                <w:webHidden/>
              </w:rPr>
              <w:fldChar w:fldCharType="separate"/>
            </w:r>
            <w:r w:rsidR="008A5C60">
              <w:rPr>
                <w:noProof/>
                <w:webHidden/>
              </w:rPr>
              <w:t>2</w:t>
            </w:r>
            <w:r w:rsidR="008A5C60">
              <w:rPr>
                <w:noProof/>
                <w:webHidden/>
              </w:rPr>
              <w:fldChar w:fldCharType="end"/>
            </w:r>
          </w:hyperlink>
        </w:p>
        <w:p w14:paraId="6A23A649" w14:textId="4C85EF2E" w:rsidR="008A5C60" w:rsidRDefault="008A5C60">
          <w:pPr>
            <w:pStyle w:val="Inhopg2"/>
            <w:tabs>
              <w:tab w:val="right" w:leader="dot" w:pos="9016"/>
            </w:tabs>
            <w:rPr>
              <w:noProof/>
              <w:kern w:val="0"/>
              <w:lang w:eastAsia="nl-NL"/>
              <w14:ligatures w14:val="none"/>
            </w:rPr>
          </w:pPr>
          <w:hyperlink w:anchor="_Toc55899665" w:history="1">
            <w:r w:rsidRPr="00920EFB">
              <w:rPr>
                <w:rStyle w:val="Hyperlink"/>
                <w:noProof/>
              </w:rPr>
              <w:t>Doelstelling</w:t>
            </w:r>
            <w:r>
              <w:rPr>
                <w:noProof/>
                <w:webHidden/>
              </w:rPr>
              <w:tab/>
            </w:r>
            <w:r>
              <w:rPr>
                <w:noProof/>
                <w:webHidden/>
              </w:rPr>
              <w:fldChar w:fldCharType="begin"/>
            </w:r>
            <w:r>
              <w:rPr>
                <w:noProof/>
                <w:webHidden/>
              </w:rPr>
              <w:instrText xml:space="preserve"> PAGEREF _Toc55899665 \h </w:instrText>
            </w:r>
            <w:r>
              <w:rPr>
                <w:noProof/>
                <w:webHidden/>
              </w:rPr>
            </w:r>
            <w:r>
              <w:rPr>
                <w:noProof/>
                <w:webHidden/>
              </w:rPr>
              <w:fldChar w:fldCharType="separate"/>
            </w:r>
            <w:r>
              <w:rPr>
                <w:noProof/>
                <w:webHidden/>
              </w:rPr>
              <w:t>2</w:t>
            </w:r>
            <w:r>
              <w:rPr>
                <w:noProof/>
                <w:webHidden/>
              </w:rPr>
              <w:fldChar w:fldCharType="end"/>
            </w:r>
          </w:hyperlink>
        </w:p>
        <w:p w14:paraId="74AF1B34" w14:textId="7E5D37CA" w:rsidR="008A5C60" w:rsidRDefault="008A5C60">
          <w:pPr>
            <w:pStyle w:val="Inhopg2"/>
            <w:tabs>
              <w:tab w:val="right" w:leader="dot" w:pos="9016"/>
            </w:tabs>
            <w:rPr>
              <w:noProof/>
              <w:kern w:val="0"/>
              <w:lang w:eastAsia="nl-NL"/>
              <w14:ligatures w14:val="none"/>
            </w:rPr>
          </w:pPr>
          <w:hyperlink w:anchor="_Toc55899666" w:history="1">
            <w:r w:rsidRPr="00920EFB">
              <w:rPr>
                <w:rStyle w:val="Hyperlink"/>
                <w:noProof/>
              </w:rPr>
              <w:t>De omschrijving van het project</w:t>
            </w:r>
            <w:r>
              <w:rPr>
                <w:noProof/>
                <w:webHidden/>
              </w:rPr>
              <w:tab/>
            </w:r>
            <w:r>
              <w:rPr>
                <w:noProof/>
                <w:webHidden/>
              </w:rPr>
              <w:fldChar w:fldCharType="begin"/>
            </w:r>
            <w:r>
              <w:rPr>
                <w:noProof/>
                <w:webHidden/>
              </w:rPr>
              <w:instrText xml:space="preserve"> PAGEREF _Toc55899666 \h </w:instrText>
            </w:r>
            <w:r>
              <w:rPr>
                <w:noProof/>
                <w:webHidden/>
              </w:rPr>
            </w:r>
            <w:r>
              <w:rPr>
                <w:noProof/>
                <w:webHidden/>
              </w:rPr>
              <w:fldChar w:fldCharType="separate"/>
            </w:r>
            <w:r>
              <w:rPr>
                <w:noProof/>
                <w:webHidden/>
              </w:rPr>
              <w:t>2</w:t>
            </w:r>
            <w:r>
              <w:rPr>
                <w:noProof/>
                <w:webHidden/>
              </w:rPr>
              <w:fldChar w:fldCharType="end"/>
            </w:r>
          </w:hyperlink>
        </w:p>
        <w:p w14:paraId="7CB38E2D" w14:textId="6DC13160" w:rsidR="008A5C60" w:rsidRDefault="008A5C60">
          <w:pPr>
            <w:pStyle w:val="Inhopg2"/>
            <w:tabs>
              <w:tab w:val="right" w:leader="dot" w:pos="9016"/>
            </w:tabs>
            <w:rPr>
              <w:noProof/>
              <w:kern w:val="0"/>
              <w:lang w:eastAsia="nl-NL"/>
              <w14:ligatures w14:val="none"/>
            </w:rPr>
          </w:pPr>
          <w:hyperlink w:anchor="_Toc55899667" w:history="1">
            <w:r w:rsidRPr="00920EFB">
              <w:rPr>
                <w:rStyle w:val="Hyperlink"/>
                <w:noProof/>
              </w:rPr>
              <w:t>Leden van het project</w:t>
            </w:r>
            <w:r>
              <w:rPr>
                <w:noProof/>
                <w:webHidden/>
              </w:rPr>
              <w:tab/>
            </w:r>
            <w:r>
              <w:rPr>
                <w:noProof/>
                <w:webHidden/>
              </w:rPr>
              <w:fldChar w:fldCharType="begin"/>
            </w:r>
            <w:r>
              <w:rPr>
                <w:noProof/>
                <w:webHidden/>
              </w:rPr>
              <w:instrText xml:space="preserve"> PAGEREF _Toc55899667 \h </w:instrText>
            </w:r>
            <w:r>
              <w:rPr>
                <w:noProof/>
                <w:webHidden/>
              </w:rPr>
            </w:r>
            <w:r>
              <w:rPr>
                <w:noProof/>
                <w:webHidden/>
              </w:rPr>
              <w:fldChar w:fldCharType="separate"/>
            </w:r>
            <w:r>
              <w:rPr>
                <w:noProof/>
                <w:webHidden/>
              </w:rPr>
              <w:t>2</w:t>
            </w:r>
            <w:r>
              <w:rPr>
                <w:noProof/>
                <w:webHidden/>
              </w:rPr>
              <w:fldChar w:fldCharType="end"/>
            </w:r>
          </w:hyperlink>
        </w:p>
        <w:p w14:paraId="0F6250F5" w14:textId="0C14FF6D" w:rsidR="008A5C60" w:rsidRDefault="008A5C60">
          <w:pPr>
            <w:pStyle w:val="Inhopg2"/>
            <w:tabs>
              <w:tab w:val="right" w:leader="dot" w:pos="9016"/>
            </w:tabs>
            <w:rPr>
              <w:noProof/>
              <w:kern w:val="0"/>
              <w:lang w:eastAsia="nl-NL"/>
              <w14:ligatures w14:val="none"/>
            </w:rPr>
          </w:pPr>
          <w:hyperlink w:anchor="_Toc55899668" w:history="1">
            <w:r w:rsidRPr="00920EFB">
              <w:rPr>
                <w:rStyle w:val="Hyperlink"/>
                <w:noProof/>
              </w:rPr>
              <w:t>Benodigheden</w:t>
            </w:r>
            <w:r>
              <w:rPr>
                <w:noProof/>
                <w:webHidden/>
              </w:rPr>
              <w:tab/>
            </w:r>
            <w:r>
              <w:rPr>
                <w:noProof/>
                <w:webHidden/>
              </w:rPr>
              <w:fldChar w:fldCharType="begin"/>
            </w:r>
            <w:r>
              <w:rPr>
                <w:noProof/>
                <w:webHidden/>
              </w:rPr>
              <w:instrText xml:space="preserve"> PAGEREF _Toc55899668 \h </w:instrText>
            </w:r>
            <w:r>
              <w:rPr>
                <w:noProof/>
                <w:webHidden/>
              </w:rPr>
            </w:r>
            <w:r>
              <w:rPr>
                <w:noProof/>
                <w:webHidden/>
              </w:rPr>
              <w:fldChar w:fldCharType="separate"/>
            </w:r>
            <w:r>
              <w:rPr>
                <w:noProof/>
                <w:webHidden/>
              </w:rPr>
              <w:t>2</w:t>
            </w:r>
            <w:r>
              <w:rPr>
                <w:noProof/>
                <w:webHidden/>
              </w:rPr>
              <w:fldChar w:fldCharType="end"/>
            </w:r>
          </w:hyperlink>
        </w:p>
        <w:p w14:paraId="49C87D2D" w14:textId="4CD11369" w:rsidR="008A5C60" w:rsidRDefault="008A5C60">
          <w:pPr>
            <w:pStyle w:val="Inhopg3"/>
            <w:tabs>
              <w:tab w:val="right" w:leader="dot" w:pos="9016"/>
            </w:tabs>
            <w:rPr>
              <w:noProof/>
            </w:rPr>
          </w:pPr>
          <w:hyperlink w:anchor="_Toc55899669" w:history="1">
            <w:r w:rsidRPr="00920EFB">
              <w:rPr>
                <w:rStyle w:val="Hyperlink"/>
                <w:noProof/>
              </w:rPr>
              <w:t>Benodigdesoftware</w:t>
            </w:r>
            <w:r>
              <w:rPr>
                <w:noProof/>
                <w:webHidden/>
              </w:rPr>
              <w:tab/>
            </w:r>
            <w:r>
              <w:rPr>
                <w:noProof/>
                <w:webHidden/>
              </w:rPr>
              <w:fldChar w:fldCharType="begin"/>
            </w:r>
            <w:r>
              <w:rPr>
                <w:noProof/>
                <w:webHidden/>
              </w:rPr>
              <w:instrText xml:space="preserve"> PAGEREF _Toc55899669 \h </w:instrText>
            </w:r>
            <w:r>
              <w:rPr>
                <w:noProof/>
                <w:webHidden/>
              </w:rPr>
            </w:r>
            <w:r>
              <w:rPr>
                <w:noProof/>
                <w:webHidden/>
              </w:rPr>
              <w:fldChar w:fldCharType="separate"/>
            </w:r>
            <w:r>
              <w:rPr>
                <w:noProof/>
                <w:webHidden/>
              </w:rPr>
              <w:t>2</w:t>
            </w:r>
            <w:r>
              <w:rPr>
                <w:noProof/>
                <w:webHidden/>
              </w:rPr>
              <w:fldChar w:fldCharType="end"/>
            </w:r>
          </w:hyperlink>
        </w:p>
        <w:p w14:paraId="2B770DB4" w14:textId="20572F56" w:rsidR="008A5C60" w:rsidRDefault="008A5C60">
          <w:pPr>
            <w:pStyle w:val="Inhopg2"/>
            <w:tabs>
              <w:tab w:val="right" w:leader="dot" w:pos="9016"/>
            </w:tabs>
            <w:rPr>
              <w:noProof/>
              <w:kern w:val="0"/>
              <w:lang w:eastAsia="nl-NL"/>
              <w14:ligatures w14:val="none"/>
            </w:rPr>
          </w:pPr>
          <w:hyperlink w:anchor="_Toc55899670" w:history="1">
            <w:r w:rsidRPr="00920EFB">
              <w:rPr>
                <w:rStyle w:val="Hyperlink"/>
                <w:noProof/>
              </w:rPr>
              <w:t>Risico’s</w:t>
            </w:r>
            <w:r>
              <w:rPr>
                <w:noProof/>
                <w:webHidden/>
              </w:rPr>
              <w:tab/>
            </w:r>
            <w:r>
              <w:rPr>
                <w:noProof/>
                <w:webHidden/>
              </w:rPr>
              <w:fldChar w:fldCharType="begin"/>
            </w:r>
            <w:r>
              <w:rPr>
                <w:noProof/>
                <w:webHidden/>
              </w:rPr>
              <w:instrText xml:space="preserve"> PAGEREF _Toc55899670 \h </w:instrText>
            </w:r>
            <w:r>
              <w:rPr>
                <w:noProof/>
                <w:webHidden/>
              </w:rPr>
            </w:r>
            <w:r>
              <w:rPr>
                <w:noProof/>
                <w:webHidden/>
              </w:rPr>
              <w:fldChar w:fldCharType="separate"/>
            </w:r>
            <w:r>
              <w:rPr>
                <w:noProof/>
                <w:webHidden/>
              </w:rPr>
              <w:t>3</w:t>
            </w:r>
            <w:r>
              <w:rPr>
                <w:noProof/>
                <w:webHidden/>
              </w:rPr>
              <w:fldChar w:fldCharType="end"/>
            </w:r>
          </w:hyperlink>
        </w:p>
        <w:p w14:paraId="11556A84" w14:textId="6129382A" w:rsidR="008A5C60" w:rsidRDefault="008A5C60">
          <w:pPr>
            <w:pStyle w:val="Inhopg2"/>
            <w:tabs>
              <w:tab w:val="right" w:leader="dot" w:pos="9016"/>
            </w:tabs>
            <w:rPr>
              <w:noProof/>
              <w:kern w:val="0"/>
              <w:lang w:eastAsia="nl-NL"/>
              <w14:ligatures w14:val="none"/>
            </w:rPr>
          </w:pPr>
          <w:hyperlink w:anchor="_Toc55899671" w:history="1">
            <w:r w:rsidRPr="00920EFB">
              <w:rPr>
                <w:rStyle w:val="Hyperlink"/>
                <w:noProof/>
              </w:rPr>
              <w:t>Takenlijst</w:t>
            </w:r>
            <w:r>
              <w:rPr>
                <w:noProof/>
                <w:webHidden/>
              </w:rPr>
              <w:tab/>
            </w:r>
            <w:r>
              <w:rPr>
                <w:noProof/>
                <w:webHidden/>
              </w:rPr>
              <w:fldChar w:fldCharType="begin"/>
            </w:r>
            <w:r>
              <w:rPr>
                <w:noProof/>
                <w:webHidden/>
              </w:rPr>
              <w:instrText xml:space="preserve"> PAGEREF _Toc55899671 \h </w:instrText>
            </w:r>
            <w:r>
              <w:rPr>
                <w:noProof/>
                <w:webHidden/>
              </w:rPr>
            </w:r>
            <w:r>
              <w:rPr>
                <w:noProof/>
                <w:webHidden/>
              </w:rPr>
              <w:fldChar w:fldCharType="separate"/>
            </w:r>
            <w:r>
              <w:rPr>
                <w:noProof/>
                <w:webHidden/>
              </w:rPr>
              <w:t>3</w:t>
            </w:r>
            <w:r>
              <w:rPr>
                <w:noProof/>
                <w:webHidden/>
              </w:rPr>
              <w:fldChar w:fldCharType="end"/>
            </w:r>
          </w:hyperlink>
        </w:p>
        <w:p w14:paraId="14E3FF4E" w14:textId="09072260" w:rsidR="008A5C60" w:rsidRDefault="008A5C60">
          <w:pPr>
            <w:pStyle w:val="Inhopg2"/>
            <w:tabs>
              <w:tab w:val="right" w:leader="dot" w:pos="9016"/>
            </w:tabs>
            <w:rPr>
              <w:noProof/>
              <w:kern w:val="0"/>
              <w:lang w:eastAsia="nl-NL"/>
              <w14:ligatures w14:val="none"/>
            </w:rPr>
          </w:pPr>
          <w:hyperlink w:anchor="_Toc55899672" w:history="1">
            <w:r w:rsidRPr="00920EFB">
              <w:rPr>
                <w:rStyle w:val="Hyperlink"/>
                <w:noProof/>
              </w:rPr>
              <w:t>Planning</w:t>
            </w:r>
            <w:r>
              <w:rPr>
                <w:noProof/>
                <w:webHidden/>
              </w:rPr>
              <w:tab/>
            </w:r>
            <w:r>
              <w:rPr>
                <w:noProof/>
                <w:webHidden/>
              </w:rPr>
              <w:fldChar w:fldCharType="begin"/>
            </w:r>
            <w:r>
              <w:rPr>
                <w:noProof/>
                <w:webHidden/>
              </w:rPr>
              <w:instrText xml:space="preserve"> PAGEREF _Toc55899672 \h </w:instrText>
            </w:r>
            <w:r>
              <w:rPr>
                <w:noProof/>
                <w:webHidden/>
              </w:rPr>
            </w:r>
            <w:r>
              <w:rPr>
                <w:noProof/>
                <w:webHidden/>
              </w:rPr>
              <w:fldChar w:fldCharType="separate"/>
            </w:r>
            <w:r>
              <w:rPr>
                <w:noProof/>
                <w:webHidden/>
              </w:rPr>
              <w:t>3</w:t>
            </w:r>
            <w:r>
              <w:rPr>
                <w:noProof/>
                <w:webHidden/>
              </w:rPr>
              <w:fldChar w:fldCharType="end"/>
            </w:r>
          </w:hyperlink>
        </w:p>
        <w:p w14:paraId="4E01E725" w14:textId="09C61367" w:rsidR="00B8328D" w:rsidRDefault="00B8328D">
          <w:r>
            <w:rPr>
              <w:b/>
              <w:bCs/>
            </w:rPr>
            <w:fldChar w:fldCharType="end"/>
          </w:r>
        </w:p>
      </w:sdtContent>
    </w:sdt>
    <w:p w14:paraId="75118FCA" w14:textId="070B2587" w:rsidR="00290347" w:rsidRPr="004D5282" w:rsidRDefault="00290347" w:rsidP="00B8328D">
      <w:pPr>
        <w:pStyle w:val="Contactgegevens"/>
        <w:jc w:val="left"/>
      </w:pPr>
    </w:p>
    <w:p w14:paraId="75288A42" w14:textId="173B1FAC" w:rsidR="00B8328D" w:rsidRDefault="00B8328D"/>
    <w:p w14:paraId="523AD769" w14:textId="77777777" w:rsidR="00B8328D" w:rsidRDefault="00B8328D">
      <w:pPr>
        <w:spacing w:before="0" w:after="240" w:line="252" w:lineRule="auto"/>
        <w:ind w:left="0" w:right="0"/>
      </w:pPr>
      <w:r>
        <w:br w:type="page"/>
      </w:r>
    </w:p>
    <w:p w14:paraId="3CAAB633" w14:textId="26372780" w:rsidR="001306AD" w:rsidRPr="007F3E0D" w:rsidRDefault="00041ADD" w:rsidP="007F3E0D">
      <w:pPr>
        <w:pStyle w:val="Kop2"/>
      </w:pPr>
      <w:bookmarkStart w:id="0" w:name="_Toc55899664"/>
      <w:r>
        <w:lastRenderedPageBreak/>
        <w:t>Inleiding</w:t>
      </w:r>
      <w:bookmarkEnd w:id="0"/>
    </w:p>
    <w:p w14:paraId="2CF32614" w14:textId="240C615B" w:rsidR="007F3E0D" w:rsidRDefault="007F3E0D" w:rsidP="007F3E0D">
      <w:r>
        <w:t>Het autoverhuurbedrijf rent-a-</w:t>
      </w:r>
      <w:proofErr w:type="spellStart"/>
      <w:r>
        <w:t>car</w:t>
      </w:r>
      <w:proofErr w:type="spellEnd"/>
      <w:r>
        <w:t xml:space="preserve"> heeft aan </w:t>
      </w:r>
      <w:proofErr w:type="spellStart"/>
      <w:r>
        <w:t>FastDevelopment</w:t>
      </w:r>
      <w:proofErr w:type="spellEnd"/>
      <w:r>
        <w:t xml:space="preserve"> gevraagd een website te ontwerpen, realiseren en implementeren. </w:t>
      </w:r>
    </w:p>
    <w:p w14:paraId="15D6C183" w14:textId="6AAC0523" w:rsidR="007F3E0D" w:rsidRDefault="007F3E0D" w:rsidP="007F3E0D">
      <w:r>
        <w:t>In eerste instantie wil de opdrachtgever dhr. P. Jansen een website bedoeld om klanten een auto te verhuren. Om vervolgens door zijn medewerkers de auto klaar te zetten zodat de klant zo snel mogelijk weg kan rijden.</w:t>
      </w:r>
    </w:p>
    <w:p w14:paraId="7771FAB6" w14:textId="144D18E1" w:rsidR="007F3E0D" w:rsidRDefault="007F3E0D" w:rsidP="007F3E0D">
      <w:pPr>
        <w:pStyle w:val="Kop2"/>
      </w:pPr>
      <w:bookmarkStart w:id="1" w:name="_Toc55899665"/>
      <w:r>
        <w:t>Doelstelling</w:t>
      </w:r>
      <w:bookmarkEnd w:id="1"/>
    </w:p>
    <w:p w14:paraId="6CC01C9E" w14:textId="10E3633C" w:rsidR="007F3E0D" w:rsidRDefault="007F3E0D" w:rsidP="007F3E0D">
      <w:r>
        <w:t>Doelstelling van dit project is een autoverhuur website ontwerpen. Daarna kan de website gerealiseerd worden.</w:t>
      </w:r>
    </w:p>
    <w:p w14:paraId="7E62B29C" w14:textId="709ED33A" w:rsidR="007F3E0D" w:rsidRDefault="007F3E0D" w:rsidP="007F3E0D">
      <w:pPr>
        <w:pStyle w:val="Kop2"/>
      </w:pPr>
      <w:bookmarkStart w:id="2" w:name="_Toc55899666"/>
      <w:r>
        <w:t>De omschrijving van het project</w:t>
      </w:r>
      <w:bookmarkEnd w:id="2"/>
    </w:p>
    <w:p w14:paraId="181A4997" w14:textId="042BEC03" w:rsidR="007F3E0D" w:rsidRDefault="007F3E0D" w:rsidP="007F3E0D">
      <w:r>
        <w:t>De website heeft als functionaliteit voor de klant om een auto te reserveren voor een bepaalde periode. De klant krijgt hierbij een factuur met de mogelijkheid om die aftedrukken. Hiervoor moet de klant zich w</w:t>
      </w:r>
      <w:r w:rsidR="006056DA">
        <w:t>el registreren en inloggen.</w:t>
      </w:r>
    </w:p>
    <w:p w14:paraId="20A9A887" w14:textId="77777777" w:rsidR="006056DA" w:rsidRDefault="006056DA" w:rsidP="007F3E0D">
      <w:r>
        <w:t>Medewerkers kunnen een lijst van de reserveringen uitdraaien. Zo weten ze welke klant welke auto komt ophalen. Zo kunnen ze  auto’s alvast klaarzetten voor de klant en kunnen die zo snel mogelijk wegrijden.</w:t>
      </w:r>
    </w:p>
    <w:p w14:paraId="2409E650" w14:textId="3FA52F86" w:rsidR="006056DA" w:rsidRDefault="006056DA" w:rsidP="007F3E0D">
      <w:r>
        <w:t xml:space="preserve">Het systeem is een webapplicatie waar auto’s worden verhuurd. Daarom is het van belang dat de applicatie niet vast loopt en altijd bereikbaar is voor een klant.  </w:t>
      </w:r>
    </w:p>
    <w:p w14:paraId="3F1D00B2" w14:textId="454A6699" w:rsidR="006056DA" w:rsidRDefault="006056DA" w:rsidP="006056DA">
      <w:pPr>
        <w:pStyle w:val="Kop2"/>
      </w:pPr>
      <w:bookmarkStart w:id="3" w:name="_Toc55899667"/>
      <w:r>
        <w:t>Leden van het project</w:t>
      </w:r>
      <w:bookmarkEnd w:id="3"/>
    </w:p>
    <w:tbl>
      <w:tblPr>
        <w:tblStyle w:val="Rastertabel3-Accent2"/>
        <w:tblW w:w="0" w:type="auto"/>
        <w:tblLook w:val="04A0" w:firstRow="1" w:lastRow="0" w:firstColumn="1" w:lastColumn="0" w:noHBand="0" w:noVBand="1"/>
      </w:tblPr>
      <w:tblGrid>
        <w:gridCol w:w="3005"/>
        <w:gridCol w:w="3005"/>
        <w:gridCol w:w="3006"/>
      </w:tblGrid>
      <w:tr w:rsidR="006056DA" w14:paraId="399835CF" w14:textId="77777777" w:rsidTr="00D05B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00B0435B" w14:textId="77777777" w:rsidR="006056DA" w:rsidRDefault="006056DA" w:rsidP="00D05BA2">
            <w:pPr>
              <w:ind w:left="0"/>
            </w:pPr>
            <w:r>
              <w:t>Naam</w:t>
            </w:r>
          </w:p>
        </w:tc>
        <w:tc>
          <w:tcPr>
            <w:tcW w:w="3005" w:type="dxa"/>
          </w:tcPr>
          <w:p w14:paraId="0514A825" w14:textId="77777777" w:rsidR="006056DA" w:rsidRPr="00DD57DC" w:rsidRDefault="006056DA" w:rsidP="00D05BA2">
            <w:pPr>
              <w:ind w:left="0"/>
              <w:cnfStyle w:val="100000000000" w:firstRow="1" w:lastRow="0" w:firstColumn="0" w:lastColumn="0" w:oddVBand="0" w:evenVBand="0" w:oddHBand="0" w:evenHBand="0" w:firstRowFirstColumn="0" w:firstRowLastColumn="0" w:lastRowFirstColumn="0" w:lastRowLastColumn="0"/>
              <w:rPr>
                <w:b w:val="0"/>
                <w:bCs w:val="0"/>
              </w:rPr>
            </w:pPr>
            <w:r>
              <w:t>E-mailadres</w:t>
            </w:r>
          </w:p>
        </w:tc>
        <w:tc>
          <w:tcPr>
            <w:tcW w:w="3006" w:type="dxa"/>
          </w:tcPr>
          <w:p w14:paraId="04833BC2" w14:textId="77777777" w:rsidR="006056DA" w:rsidRDefault="006056DA" w:rsidP="00D05BA2">
            <w:pPr>
              <w:ind w:left="0"/>
              <w:cnfStyle w:val="100000000000" w:firstRow="1" w:lastRow="0" w:firstColumn="0" w:lastColumn="0" w:oddVBand="0" w:evenVBand="0" w:oddHBand="0" w:evenHBand="0" w:firstRowFirstColumn="0" w:firstRowLastColumn="0" w:lastRowFirstColumn="0" w:lastRowLastColumn="0"/>
            </w:pPr>
            <w:r>
              <w:t>Functie</w:t>
            </w:r>
          </w:p>
        </w:tc>
      </w:tr>
      <w:tr w:rsidR="006056DA" w14:paraId="7E19BBCC" w14:textId="77777777" w:rsidTr="00D0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5526D6" w14:textId="5A870805" w:rsidR="006056DA" w:rsidRDefault="006056DA" w:rsidP="00D05BA2">
            <w:pPr>
              <w:ind w:left="0"/>
            </w:pPr>
            <w:r>
              <w:t xml:space="preserve">Tim </w:t>
            </w:r>
            <w:r>
              <w:t>B</w:t>
            </w:r>
            <w:r>
              <w:t>ouma</w:t>
            </w:r>
          </w:p>
        </w:tc>
        <w:tc>
          <w:tcPr>
            <w:tcW w:w="3005" w:type="dxa"/>
          </w:tcPr>
          <w:p w14:paraId="20BF9F95" w14:textId="77777777" w:rsidR="006056DA" w:rsidRDefault="006056DA" w:rsidP="00D05BA2">
            <w:pPr>
              <w:ind w:left="0"/>
              <w:cnfStyle w:val="000000100000" w:firstRow="0" w:lastRow="0" w:firstColumn="0" w:lastColumn="0" w:oddVBand="0" w:evenVBand="0" w:oddHBand="1" w:evenHBand="0" w:firstRowFirstColumn="0" w:firstRowLastColumn="0" w:lastRowFirstColumn="0" w:lastRowLastColumn="0"/>
            </w:pPr>
            <w:hyperlink r:id="rId10" w:history="1">
              <w:r w:rsidRPr="00870B69">
                <w:rPr>
                  <w:rStyle w:val="Hyperlink"/>
                </w:rPr>
                <w:t>bouma@fastdev.com</w:t>
              </w:r>
            </w:hyperlink>
          </w:p>
        </w:tc>
        <w:tc>
          <w:tcPr>
            <w:tcW w:w="3006" w:type="dxa"/>
          </w:tcPr>
          <w:p w14:paraId="7259E7AD" w14:textId="77777777" w:rsidR="006056DA" w:rsidRDefault="006056DA" w:rsidP="00D05BA2">
            <w:pPr>
              <w:ind w:left="0"/>
              <w:cnfStyle w:val="000000100000" w:firstRow="0" w:lastRow="0" w:firstColumn="0" w:lastColumn="0" w:oddVBand="0" w:evenVBand="0" w:oddHBand="1" w:evenHBand="0" w:firstRowFirstColumn="0" w:firstRowLastColumn="0" w:lastRowFirstColumn="0" w:lastRowLastColumn="0"/>
            </w:pPr>
            <w:r>
              <w:t>Programmeur</w:t>
            </w:r>
          </w:p>
        </w:tc>
      </w:tr>
      <w:tr w:rsidR="006056DA" w14:paraId="6B7CCCA5" w14:textId="77777777" w:rsidTr="00D05BA2">
        <w:tc>
          <w:tcPr>
            <w:cnfStyle w:val="001000000000" w:firstRow="0" w:lastRow="0" w:firstColumn="1" w:lastColumn="0" w:oddVBand="0" w:evenVBand="0" w:oddHBand="0" w:evenHBand="0" w:firstRowFirstColumn="0" w:firstRowLastColumn="0" w:lastRowFirstColumn="0" w:lastRowLastColumn="0"/>
            <w:tcW w:w="3005" w:type="dxa"/>
          </w:tcPr>
          <w:p w14:paraId="3C468D4D" w14:textId="77777777" w:rsidR="006056DA" w:rsidRDefault="006056DA" w:rsidP="00D05BA2">
            <w:pPr>
              <w:ind w:left="0"/>
            </w:pPr>
            <w:r>
              <w:t xml:space="preserve">T. </w:t>
            </w:r>
            <w:proofErr w:type="spellStart"/>
            <w:r>
              <w:t>Halvers</w:t>
            </w:r>
            <w:proofErr w:type="spellEnd"/>
          </w:p>
        </w:tc>
        <w:tc>
          <w:tcPr>
            <w:tcW w:w="3005" w:type="dxa"/>
          </w:tcPr>
          <w:p w14:paraId="79A7971D" w14:textId="77777777" w:rsidR="006056DA" w:rsidRDefault="006056DA" w:rsidP="00D05BA2">
            <w:pPr>
              <w:ind w:left="0"/>
              <w:cnfStyle w:val="000000000000" w:firstRow="0" w:lastRow="0" w:firstColumn="0" w:lastColumn="0" w:oddVBand="0" w:evenVBand="0" w:oddHBand="0" w:evenHBand="0" w:firstRowFirstColumn="0" w:firstRowLastColumn="0" w:lastRowFirstColumn="0" w:lastRowLastColumn="0"/>
            </w:pPr>
            <w:hyperlink r:id="rId11" w:history="1">
              <w:r w:rsidRPr="00870B69">
                <w:rPr>
                  <w:rStyle w:val="Hyperlink"/>
                </w:rPr>
                <w:t>halvers@fastdev.com</w:t>
              </w:r>
            </w:hyperlink>
          </w:p>
        </w:tc>
        <w:tc>
          <w:tcPr>
            <w:tcW w:w="3006" w:type="dxa"/>
          </w:tcPr>
          <w:p w14:paraId="2D5D3311" w14:textId="77777777" w:rsidR="006056DA" w:rsidRDefault="006056DA" w:rsidP="00D05BA2">
            <w:pPr>
              <w:ind w:left="0"/>
              <w:cnfStyle w:val="000000000000" w:firstRow="0" w:lastRow="0" w:firstColumn="0" w:lastColumn="0" w:oddVBand="0" w:evenVBand="0" w:oddHBand="0" w:evenHBand="0" w:firstRowFirstColumn="0" w:firstRowLastColumn="0" w:lastRowFirstColumn="0" w:lastRowLastColumn="0"/>
            </w:pPr>
            <w:r>
              <w:t>Projectleider</w:t>
            </w:r>
          </w:p>
        </w:tc>
      </w:tr>
      <w:tr w:rsidR="006056DA" w14:paraId="544FCF56" w14:textId="77777777" w:rsidTr="00D0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C3BBFF" w14:textId="20363548" w:rsidR="006056DA" w:rsidRDefault="006056DA" w:rsidP="00D05BA2">
            <w:pPr>
              <w:ind w:left="0"/>
            </w:pPr>
            <w:proofErr w:type="spellStart"/>
            <w:r>
              <w:t>P.Jansen</w:t>
            </w:r>
            <w:proofErr w:type="spellEnd"/>
          </w:p>
        </w:tc>
        <w:tc>
          <w:tcPr>
            <w:tcW w:w="3005" w:type="dxa"/>
          </w:tcPr>
          <w:p w14:paraId="490FE866" w14:textId="1B1B5A9F" w:rsidR="006056DA" w:rsidRDefault="006056DA" w:rsidP="00D05BA2">
            <w:pPr>
              <w:ind w:left="0"/>
              <w:cnfStyle w:val="000000100000" w:firstRow="0" w:lastRow="0" w:firstColumn="0" w:lastColumn="0" w:oddVBand="0" w:evenVBand="0" w:oddHBand="1" w:evenHBand="0" w:firstRowFirstColumn="0" w:firstRowLastColumn="0" w:lastRowFirstColumn="0" w:lastRowLastColumn="0"/>
            </w:pPr>
            <w:hyperlink r:id="rId12" w:history="1">
              <w:r w:rsidRPr="005650B8">
                <w:rPr>
                  <w:rStyle w:val="Hyperlink"/>
                </w:rPr>
                <w:t>jansen</w:t>
              </w:r>
              <w:r w:rsidRPr="005650B8">
                <w:rPr>
                  <w:rStyle w:val="Hyperlink"/>
                </w:rPr>
                <w:t>@</w:t>
              </w:r>
              <w:r w:rsidRPr="005650B8">
                <w:rPr>
                  <w:rStyle w:val="Hyperlink"/>
                </w:rPr>
                <w:t>rentacar</w:t>
              </w:r>
              <w:r w:rsidRPr="005650B8">
                <w:rPr>
                  <w:rStyle w:val="Hyperlink"/>
                </w:rPr>
                <w:t>.com</w:t>
              </w:r>
            </w:hyperlink>
          </w:p>
        </w:tc>
        <w:tc>
          <w:tcPr>
            <w:tcW w:w="3006" w:type="dxa"/>
          </w:tcPr>
          <w:p w14:paraId="025364D4" w14:textId="77777777" w:rsidR="006056DA" w:rsidRDefault="006056DA" w:rsidP="00D05BA2">
            <w:pPr>
              <w:ind w:left="0"/>
              <w:cnfStyle w:val="000000100000" w:firstRow="0" w:lastRow="0" w:firstColumn="0" w:lastColumn="0" w:oddVBand="0" w:evenVBand="0" w:oddHBand="1" w:evenHBand="0" w:firstRowFirstColumn="0" w:firstRowLastColumn="0" w:lastRowFirstColumn="0" w:lastRowLastColumn="0"/>
            </w:pPr>
            <w:r>
              <w:t>Opdrachtgever</w:t>
            </w:r>
          </w:p>
        </w:tc>
      </w:tr>
    </w:tbl>
    <w:p w14:paraId="14D20A89" w14:textId="77777777" w:rsidR="006056DA" w:rsidRDefault="006056DA" w:rsidP="006056DA"/>
    <w:p w14:paraId="1B8BD50B" w14:textId="77777777" w:rsidR="00871ACA" w:rsidRPr="008954B0" w:rsidRDefault="00871ACA" w:rsidP="00871ACA">
      <w:pPr>
        <w:pStyle w:val="Kop2"/>
      </w:pPr>
      <w:bookmarkStart w:id="4" w:name="_Toc55297130"/>
      <w:bookmarkStart w:id="5" w:name="_Toc55899668"/>
      <w:r>
        <w:t>Benodigheden</w:t>
      </w:r>
      <w:bookmarkEnd w:id="4"/>
      <w:bookmarkEnd w:id="5"/>
    </w:p>
    <w:p w14:paraId="5E78C436" w14:textId="125543CF" w:rsidR="00871ACA" w:rsidRDefault="00871ACA" w:rsidP="00871ACA">
      <w:r>
        <w:t xml:space="preserve">Een kantoor met werkplek voor de projectleider en programmeur. Daarnaast is een ruimte nodig om met de heer </w:t>
      </w:r>
      <w:r w:rsidR="009579E8">
        <w:t>Jansen</w:t>
      </w:r>
      <w:r>
        <w:t xml:space="preserve"> te kunnen vergaderen.</w:t>
      </w:r>
    </w:p>
    <w:p w14:paraId="5A0C34D1" w14:textId="77777777" w:rsidR="00871ACA" w:rsidRDefault="00871ACA" w:rsidP="00871ACA">
      <w:pPr>
        <w:pStyle w:val="Kop3"/>
        <w:rPr>
          <w:sz w:val="22"/>
          <w:szCs w:val="22"/>
        </w:rPr>
      </w:pPr>
      <w:bookmarkStart w:id="6" w:name="_Toc55297131"/>
      <w:bookmarkStart w:id="7" w:name="_Toc55899669"/>
      <w:r w:rsidRPr="008954B0">
        <w:rPr>
          <w:sz w:val="22"/>
          <w:szCs w:val="22"/>
        </w:rPr>
        <w:t>Benodigdesoftware</w:t>
      </w:r>
      <w:bookmarkEnd w:id="6"/>
      <w:bookmarkEnd w:id="7"/>
    </w:p>
    <w:p w14:paraId="215310AB" w14:textId="77777777" w:rsidR="00871ACA" w:rsidRDefault="00871ACA" w:rsidP="00871ACA">
      <w:pPr>
        <w:pStyle w:val="Lijstalinea"/>
        <w:numPr>
          <w:ilvl w:val="0"/>
          <w:numId w:val="18"/>
        </w:numPr>
      </w:pPr>
      <w:r>
        <w:t>Microsoft word</w:t>
      </w:r>
    </w:p>
    <w:p w14:paraId="0AB32254" w14:textId="77777777" w:rsidR="00871ACA" w:rsidRDefault="00871ACA" w:rsidP="00871ACA">
      <w:pPr>
        <w:pStyle w:val="Lijstalinea"/>
        <w:numPr>
          <w:ilvl w:val="0"/>
          <w:numId w:val="18"/>
        </w:numPr>
      </w:pPr>
      <w:r>
        <w:t>Browser: Google chroom</w:t>
      </w:r>
    </w:p>
    <w:p w14:paraId="15389875" w14:textId="77777777" w:rsidR="00871ACA" w:rsidRDefault="00871ACA" w:rsidP="00871ACA">
      <w:pPr>
        <w:pStyle w:val="Lijstalinea"/>
        <w:numPr>
          <w:ilvl w:val="0"/>
          <w:numId w:val="18"/>
        </w:numPr>
      </w:pPr>
      <w:r>
        <w:t xml:space="preserve">Webserver: </w:t>
      </w:r>
      <w:proofErr w:type="spellStart"/>
      <w:r>
        <w:t>Appache</w:t>
      </w:r>
      <w:proofErr w:type="spellEnd"/>
    </w:p>
    <w:p w14:paraId="373D6CDD" w14:textId="77777777" w:rsidR="00871ACA" w:rsidRDefault="00871ACA" w:rsidP="00871ACA">
      <w:pPr>
        <w:pStyle w:val="Lijstalinea"/>
        <w:numPr>
          <w:ilvl w:val="0"/>
          <w:numId w:val="18"/>
        </w:numPr>
      </w:pPr>
      <w:r>
        <w:t>Bootstrap</w:t>
      </w:r>
    </w:p>
    <w:p w14:paraId="4A862224" w14:textId="77777777" w:rsidR="00871ACA" w:rsidRDefault="00871ACA" w:rsidP="00871ACA">
      <w:pPr>
        <w:pStyle w:val="Lijstalinea"/>
        <w:numPr>
          <w:ilvl w:val="0"/>
          <w:numId w:val="18"/>
        </w:numPr>
      </w:pPr>
      <w:r>
        <w:t>HTML/CSS/Javascript/PHP</w:t>
      </w:r>
    </w:p>
    <w:p w14:paraId="16D8A056" w14:textId="77777777" w:rsidR="00871ACA" w:rsidRDefault="00871ACA" w:rsidP="00871ACA">
      <w:pPr>
        <w:pStyle w:val="Lijstalinea"/>
        <w:numPr>
          <w:ilvl w:val="0"/>
          <w:numId w:val="18"/>
        </w:numPr>
      </w:pPr>
      <w:r>
        <w:t>IDE: Atom</w:t>
      </w:r>
    </w:p>
    <w:p w14:paraId="0F8BD43E" w14:textId="77777777" w:rsidR="00871ACA" w:rsidRDefault="00871ACA" w:rsidP="00871ACA">
      <w:pPr>
        <w:pStyle w:val="Lijstalinea"/>
        <w:numPr>
          <w:ilvl w:val="0"/>
          <w:numId w:val="18"/>
        </w:numPr>
      </w:pPr>
      <w:r>
        <w:t xml:space="preserve">Database: </w:t>
      </w:r>
      <w:proofErr w:type="spellStart"/>
      <w:r>
        <w:t>phpmysqli</w:t>
      </w:r>
      <w:proofErr w:type="spellEnd"/>
    </w:p>
    <w:p w14:paraId="025A0F91" w14:textId="77777777" w:rsidR="00871ACA" w:rsidRDefault="00871ACA" w:rsidP="00871ACA">
      <w:pPr>
        <w:pStyle w:val="Lijstalinea"/>
        <w:numPr>
          <w:ilvl w:val="0"/>
          <w:numId w:val="18"/>
        </w:numPr>
      </w:pPr>
      <w:r>
        <w:t>Internet toegang</w:t>
      </w:r>
    </w:p>
    <w:p w14:paraId="5413D443" w14:textId="77777777" w:rsidR="00871ACA" w:rsidRDefault="00871ACA" w:rsidP="00871ACA">
      <w:pPr>
        <w:pStyle w:val="Kop2"/>
      </w:pPr>
      <w:bookmarkStart w:id="8" w:name="_Toc55297132"/>
      <w:bookmarkStart w:id="9" w:name="_Toc55899670"/>
      <w:r>
        <w:lastRenderedPageBreak/>
        <w:t>Risico’s</w:t>
      </w:r>
      <w:bookmarkEnd w:id="8"/>
      <w:bookmarkEnd w:id="9"/>
    </w:p>
    <w:p w14:paraId="4922377D" w14:textId="77777777" w:rsidR="00871ACA" w:rsidRDefault="00871ACA" w:rsidP="00871ACA">
      <w:r>
        <w:t>Bij het ontwikkelen van het project is er natuurlijk kans op vertragen. Het is daarom van belang dat er constant een back-up word gemaakt van het project. Hierdoor kan er altijd verder worden gewerkt aan het project. Ook kan er makkelijk extra programmeerhulp worden ingeschakeld.</w:t>
      </w:r>
    </w:p>
    <w:p w14:paraId="524EE621" w14:textId="5EF41822" w:rsidR="006056DA" w:rsidRDefault="006056DA" w:rsidP="006056DA"/>
    <w:p w14:paraId="49E33D6F" w14:textId="77777777" w:rsidR="00871ACA" w:rsidRDefault="00871ACA" w:rsidP="00871ACA">
      <w:pPr>
        <w:pStyle w:val="Kop2"/>
      </w:pPr>
      <w:bookmarkStart w:id="10" w:name="_Toc55297133"/>
      <w:bookmarkStart w:id="11" w:name="_Toc55899671"/>
      <w:r>
        <w:t>Takenlijst</w:t>
      </w:r>
      <w:bookmarkEnd w:id="10"/>
      <w:bookmarkEnd w:id="11"/>
    </w:p>
    <w:tbl>
      <w:tblPr>
        <w:tblStyle w:val="Rastertabel3-Accent2"/>
        <w:tblW w:w="0" w:type="auto"/>
        <w:tblLook w:val="04A0" w:firstRow="1" w:lastRow="0" w:firstColumn="1" w:lastColumn="0" w:noHBand="0" w:noVBand="1"/>
      </w:tblPr>
      <w:tblGrid>
        <w:gridCol w:w="2127"/>
        <w:gridCol w:w="1483"/>
        <w:gridCol w:w="1803"/>
        <w:gridCol w:w="1803"/>
        <w:gridCol w:w="1804"/>
      </w:tblGrid>
      <w:tr w:rsidR="00871ACA" w14:paraId="7335BB0C" w14:textId="77777777" w:rsidTr="00D05B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2DB89B6D" w14:textId="77777777" w:rsidR="00871ACA" w:rsidRDefault="00871ACA" w:rsidP="00D05BA2">
            <w:pPr>
              <w:ind w:left="0"/>
            </w:pPr>
            <w:r>
              <w:t>Taak</w:t>
            </w:r>
          </w:p>
        </w:tc>
        <w:tc>
          <w:tcPr>
            <w:tcW w:w="1483" w:type="dxa"/>
          </w:tcPr>
          <w:p w14:paraId="1E2F5EBF" w14:textId="77777777" w:rsidR="00871ACA" w:rsidRDefault="00871ACA" w:rsidP="00D05BA2">
            <w:pPr>
              <w:ind w:left="0"/>
              <w:cnfStyle w:val="100000000000" w:firstRow="1" w:lastRow="0" w:firstColumn="0" w:lastColumn="0" w:oddVBand="0" w:evenVBand="0" w:oddHBand="0" w:evenHBand="0" w:firstRowFirstColumn="0" w:firstRowLastColumn="0" w:lastRowFirstColumn="0" w:lastRowLastColumn="0"/>
            </w:pPr>
            <w:r>
              <w:t>Wie</w:t>
            </w:r>
          </w:p>
        </w:tc>
        <w:tc>
          <w:tcPr>
            <w:tcW w:w="1803" w:type="dxa"/>
          </w:tcPr>
          <w:p w14:paraId="1A527711" w14:textId="77777777" w:rsidR="00871ACA" w:rsidRDefault="00871ACA" w:rsidP="00D05BA2">
            <w:pPr>
              <w:ind w:left="0"/>
              <w:cnfStyle w:val="100000000000" w:firstRow="1" w:lastRow="0" w:firstColumn="0" w:lastColumn="0" w:oddVBand="0" w:evenVBand="0" w:oddHBand="0" w:evenHBand="0" w:firstRowFirstColumn="0" w:firstRowLastColumn="0" w:lastRowFirstColumn="0" w:lastRowLastColumn="0"/>
            </w:pPr>
            <w:r>
              <w:t>Wanneer</w:t>
            </w:r>
          </w:p>
        </w:tc>
        <w:tc>
          <w:tcPr>
            <w:tcW w:w="1803" w:type="dxa"/>
          </w:tcPr>
          <w:p w14:paraId="68AE8B0F" w14:textId="77777777" w:rsidR="00871ACA" w:rsidRDefault="00871ACA" w:rsidP="00D05BA2">
            <w:pPr>
              <w:ind w:left="0"/>
              <w:cnfStyle w:val="100000000000" w:firstRow="1" w:lastRow="0" w:firstColumn="0" w:lastColumn="0" w:oddVBand="0" w:evenVBand="0" w:oddHBand="0" w:evenHBand="0" w:firstRowFirstColumn="0" w:firstRowLastColumn="0" w:lastRowFirstColumn="0" w:lastRowLastColumn="0"/>
            </w:pPr>
            <w:r>
              <w:t>Duur</w:t>
            </w:r>
          </w:p>
        </w:tc>
        <w:tc>
          <w:tcPr>
            <w:tcW w:w="1804" w:type="dxa"/>
          </w:tcPr>
          <w:p w14:paraId="0B19AE05" w14:textId="77777777" w:rsidR="00871ACA" w:rsidRDefault="00871ACA" w:rsidP="00D05BA2">
            <w:pPr>
              <w:ind w:left="0"/>
              <w:cnfStyle w:val="100000000000" w:firstRow="1" w:lastRow="0" w:firstColumn="0" w:lastColumn="0" w:oddVBand="0" w:evenVBand="0" w:oddHBand="0" w:evenHBand="0" w:firstRowFirstColumn="0" w:firstRowLastColumn="0" w:lastRowFirstColumn="0" w:lastRowLastColumn="0"/>
            </w:pPr>
            <w:r>
              <w:t>status</w:t>
            </w:r>
          </w:p>
        </w:tc>
      </w:tr>
      <w:tr w:rsidR="00871ACA" w14:paraId="39B78CC0" w14:textId="77777777" w:rsidTr="00D0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F55B544" w14:textId="77777777" w:rsidR="00871ACA" w:rsidRDefault="00871ACA" w:rsidP="00D05BA2">
            <w:pPr>
              <w:ind w:left="0"/>
            </w:pPr>
            <w:r>
              <w:t>Behoefteanalyse</w:t>
            </w:r>
          </w:p>
        </w:tc>
        <w:tc>
          <w:tcPr>
            <w:tcW w:w="1483" w:type="dxa"/>
          </w:tcPr>
          <w:p w14:paraId="4617DFEC" w14:textId="77777777" w:rsidR="00871ACA" w:rsidRDefault="00871ACA" w:rsidP="00D05BA2">
            <w:pPr>
              <w:ind w:left="0"/>
              <w:cnfStyle w:val="000000100000" w:firstRow="0" w:lastRow="0" w:firstColumn="0" w:lastColumn="0" w:oddVBand="0" w:evenVBand="0" w:oddHBand="1" w:evenHBand="0" w:firstRowFirstColumn="0" w:firstRowLastColumn="0" w:lastRowFirstColumn="0" w:lastRowLastColumn="0"/>
            </w:pPr>
            <w:r>
              <w:t>Tim Bouma</w:t>
            </w:r>
          </w:p>
        </w:tc>
        <w:tc>
          <w:tcPr>
            <w:tcW w:w="1803" w:type="dxa"/>
          </w:tcPr>
          <w:p w14:paraId="1CF64212" w14:textId="0348234A" w:rsidR="00871ACA" w:rsidRDefault="00871ACA" w:rsidP="00D05BA2">
            <w:pPr>
              <w:ind w:left="0"/>
              <w:cnfStyle w:val="000000100000" w:firstRow="0" w:lastRow="0" w:firstColumn="0" w:lastColumn="0" w:oddVBand="0" w:evenVBand="0" w:oddHBand="1" w:evenHBand="0" w:firstRowFirstColumn="0" w:firstRowLastColumn="0" w:lastRowFirstColumn="0" w:lastRowLastColumn="0"/>
            </w:pPr>
            <w:r>
              <w:t>10-11</w:t>
            </w:r>
            <w:r>
              <w:t>-20</w:t>
            </w:r>
          </w:p>
        </w:tc>
        <w:tc>
          <w:tcPr>
            <w:tcW w:w="1803" w:type="dxa"/>
          </w:tcPr>
          <w:p w14:paraId="2E515E25" w14:textId="77777777" w:rsidR="00871ACA" w:rsidRDefault="00871ACA" w:rsidP="00D05BA2">
            <w:pPr>
              <w:ind w:left="0"/>
              <w:cnfStyle w:val="000000100000" w:firstRow="0" w:lastRow="0" w:firstColumn="0" w:lastColumn="0" w:oddVBand="0" w:evenVBand="0" w:oddHBand="1" w:evenHBand="0" w:firstRowFirstColumn="0" w:firstRowLastColumn="0" w:lastRowFirstColumn="0" w:lastRowLastColumn="0"/>
            </w:pPr>
            <w:r>
              <w:t>2 uur</w:t>
            </w:r>
          </w:p>
        </w:tc>
        <w:tc>
          <w:tcPr>
            <w:tcW w:w="1804" w:type="dxa"/>
          </w:tcPr>
          <w:p w14:paraId="02956E5D" w14:textId="77777777" w:rsidR="00871ACA" w:rsidRDefault="00871ACA" w:rsidP="00D05BA2">
            <w:pPr>
              <w:ind w:left="0"/>
              <w:cnfStyle w:val="000000100000" w:firstRow="0" w:lastRow="0" w:firstColumn="0" w:lastColumn="0" w:oddVBand="0" w:evenVBand="0" w:oddHBand="1" w:evenHBand="0" w:firstRowFirstColumn="0" w:firstRowLastColumn="0" w:lastRowFirstColumn="0" w:lastRowLastColumn="0"/>
            </w:pPr>
            <w:r>
              <w:t>Uitgewerkt</w:t>
            </w:r>
          </w:p>
        </w:tc>
      </w:tr>
      <w:tr w:rsidR="00871ACA" w14:paraId="276F5C47" w14:textId="77777777" w:rsidTr="00D05BA2">
        <w:tc>
          <w:tcPr>
            <w:cnfStyle w:val="001000000000" w:firstRow="0" w:lastRow="0" w:firstColumn="1" w:lastColumn="0" w:oddVBand="0" w:evenVBand="0" w:oddHBand="0" w:evenHBand="0" w:firstRowFirstColumn="0" w:firstRowLastColumn="0" w:lastRowFirstColumn="0" w:lastRowLastColumn="0"/>
            <w:tcW w:w="2127" w:type="dxa"/>
          </w:tcPr>
          <w:p w14:paraId="519F669C" w14:textId="77777777" w:rsidR="00871ACA" w:rsidRDefault="00871ACA" w:rsidP="00871ACA">
            <w:pPr>
              <w:ind w:left="0"/>
            </w:pPr>
            <w:proofErr w:type="spellStart"/>
            <w:r>
              <w:t>PvA</w:t>
            </w:r>
            <w:proofErr w:type="spellEnd"/>
          </w:p>
        </w:tc>
        <w:tc>
          <w:tcPr>
            <w:tcW w:w="1483" w:type="dxa"/>
          </w:tcPr>
          <w:p w14:paraId="6B305CBD" w14:textId="77777777" w:rsidR="00871ACA" w:rsidRDefault="00871ACA" w:rsidP="00871ACA">
            <w:pPr>
              <w:ind w:left="0"/>
              <w:cnfStyle w:val="000000000000" w:firstRow="0" w:lastRow="0" w:firstColumn="0" w:lastColumn="0" w:oddVBand="0" w:evenVBand="0" w:oddHBand="0" w:evenHBand="0" w:firstRowFirstColumn="0" w:firstRowLastColumn="0" w:lastRowFirstColumn="0" w:lastRowLastColumn="0"/>
            </w:pPr>
            <w:r>
              <w:t>Tim Bouma</w:t>
            </w:r>
          </w:p>
        </w:tc>
        <w:tc>
          <w:tcPr>
            <w:tcW w:w="1803" w:type="dxa"/>
          </w:tcPr>
          <w:p w14:paraId="3962B858" w14:textId="3C8E9C2F" w:rsidR="00871ACA" w:rsidRDefault="00871ACA" w:rsidP="00871ACA">
            <w:pPr>
              <w:ind w:left="0"/>
              <w:cnfStyle w:val="000000000000" w:firstRow="0" w:lastRow="0" w:firstColumn="0" w:lastColumn="0" w:oddVBand="0" w:evenVBand="0" w:oddHBand="0" w:evenHBand="0" w:firstRowFirstColumn="0" w:firstRowLastColumn="0" w:lastRowFirstColumn="0" w:lastRowLastColumn="0"/>
            </w:pPr>
            <w:r>
              <w:t>10-11-20</w:t>
            </w:r>
          </w:p>
        </w:tc>
        <w:tc>
          <w:tcPr>
            <w:tcW w:w="1803" w:type="dxa"/>
          </w:tcPr>
          <w:p w14:paraId="1B46E136" w14:textId="77777777" w:rsidR="00871ACA" w:rsidRDefault="00871ACA" w:rsidP="00871ACA">
            <w:pPr>
              <w:ind w:left="0"/>
              <w:cnfStyle w:val="000000000000" w:firstRow="0" w:lastRow="0" w:firstColumn="0" w:lastColumn="0" w:oddVBand="0" w:evenVBand="0" w:oddHBand="0" w:evenHBand="0" w:firstRowFirstColumn="0" w:firstRowLastColumn="0" w:lastRowFirstColumn="0" w:lastRowLastColumn="0"/>
            </w:pPr>
            <w:r>
              <w:t>1 uur</w:t>
            </w:r>
          </w:p>
        </w:tc>
        <w:tc>
          <w:tcPr>
            <w:tcW w:w="1804" w:type="dxa"/>
          </w:tcPr>
          <w:p w14:paraId="093A94E9" w14:textId="77777777" w:rsidR="00871ACA" w:rsidRDefault="00871ACA" w:rsidP="00871ACA">
            <w:pPr>
              <w:ind w:left="0"/>
              <w:cnfStyle w:val="000000000000" w:firstRow="0" w:lastRow="0" w:firstColumn="0" w:lastColumn="0" w:oddVBand="0" w:evenVBand="0" w:oddHBand="0" w:evenHBand="0" w:firstRowFirstColumn="0" w:firstRowLastColumn="0" w:lastRowFirstColumn="0" w:lastRowLastColumn="0"/>
            </w:pPr>
            <w:r>
              <w:t>In bewerking</w:t>
            </w:r>
          </w:p>
        </w:tc>
      </w:tr>
      <w:tr w:rsidR="00871ACA" w14:paraId="3687512C" w14:textId="77777777" w:rsidTr="00D0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633DB05" w14:textId="77777777" w:rsidR="00871ACA" w:rsidRDefault="00871ACA" w:rsidP="00871ACA">
            <w:pPr>
              <w:ind w:left="0"/>
            </w:pPr>
            <w:r>
              <w:t>Functioneel ontwerp</w:t>
            </w:r>
          </w:p>
        </w:tc>
        <w:tc>
          <w:tcPr>
            <w:tcW w:w="1483" w:type="dxa"/>
          </w:tcPr>
          <w:p w14:paraId="3E6636BE" w14:textId="77777777" w:rsidR="00871ACA" w:rsidRDefault="00871ACA" w:rsidP="00871ACA">
            <w:pPr>
              <w:ind w:left="0"/>
              <w:cnfStyle w:val="000000100000" w:firstRow="0" w:lastRow="0" w:firstColumn="0" w:lastColumn="0" w:oddVBand="0" w:evenVBand="0" w:oddHBand="1" w:evenHBand="0" w:firstRowFirstColumn="0" w:firstRowLastColumn="0" w:lastRowFirstColumn="0" w:lastRowLastColumn="0"/>
            </w:pPr>
            <w:r>
              <w:t>Tim Bouma</w:t>
            </w:r>
          </w:p>
        </w:tc>
        <w:tc>
          <w:tcPr>
            <w:tcW w:w="1803" w:type="dxa"/>
          </w:tcPr>
          <w:p w14:paraId="724EEE76" w14:textId="49E24174" w:rsidR="00871ACA" w:rsidRDefault="00871ACA" w:rsidP="00871ACA">
            <w:pPr>
              <w:ind w:left="0"/>
              <w:cnfStyle w:val="000000100000" w:firstRow="0" w:lastRow="0" w:firstColumn="0" w:lastColumn="0" w:oddVBand="0" w:evenVBand="0" w:oddHBand="1" w:evenHBand="0" w:firstRowFirstColumn="0" w:firstRowLastColumn="0" w:lastRowFirstColumn="0" w:lastRowLastColumn="0"/>
            </w:pPr>
            <w:r>
              <w:t>10-11-20</w:t>
            </w:r>
          </w:p>
        </w:tc>
        <w:tc>
          <w:tcPr>
            <w:tcW w:w="1803" w:type="dxa"/>
          </w:tcPr>
          <w:p w14:paraId="591F2418" w14:textId="77777777" w:rsidR="00871ACA" w:rsidRDefault="00871ACA" w:rsidP="00871ACA">
            <w:pPr>
              <w:ind w:left="0"/>
              <w:cnfStyle w:val="000000100000" w:firstRow="0" w:lastRow="0" w:firstColumn="0" w:lastColumn="0" w:oddVBand="0" w:evenVBand="0" w:oddHBand="1" w:evenHBand="0" w:firstRowFirstColumn="0" w:firstRowLastColumn="0" w:lastRowFirstColumn="0" w:lastRowLastColumn="0"/>
            </w:pPr>
            <w:r>
              <w:t>2 uur</w:t>
            </w:r>
          </w:p>
        </w:tc>
        <w:tc>
          <w:tcPr>
            <w:tcW w:w="1804" w:type="dxa"/>
          </w:tcPr>
          <w:p w14:paraId="1AB8970B" w14:textId="77777777" w:rsidR="00871ACA" w:rsidRDefault="00871ACA" w:rsidP="00871ACA">
            <w:pPr>
              <w:ind w:left="0"/>
              <w:cnfStyle w:val="000000100000" w:firstRow="0" w:lastRow="0" w:firstColumn="0" w:lastColumn="0" w:oddVBand="0" w:evenVBand="0" w:oddHBand="1" w:evenHBand="0" w:firstRowFirstColumn="0" w:firstRowLastColumn="0" w:lastRowFirstColumn="0" w:lastRowLastColumn="0"/>
            </w:pPr>
            <w:proofErr w:type="spellStart"/>
            <w:r>
              <w:t>To</w:t>
            </w:r>
            <w:proofErr w:type="spellEnd"/>
            <w:r>
              <w:t xml:space="preserve"> be </w:t>
            </w:r>
            <w:proofErr w:type="spellStart"/>
            <w:r>
              <w:t>done</w:t>
            </w:r>
            <w:proofErr w:type="spellEnd"/>
          </w:p>
        </w:tc>
      </w:tr>
      <w:tr w:rsidR="00871ACA" w14:paraId="4FA7C81E" w14:textId="77777777" w:rsidTr="00D05BA2">
        <w:tc>
          <w:tcPr>
            <w:cnfStyle w:val="001000000000" w:firstRow="0" w:lastRow="0" w:firstColumn="1" w:lastColumn="0" w:oddVBand="0" w:evenVBand="0" w:oddHBand="0" w:evenHBand="0" w:firstRowFirstColumn="0" w:firstRowLastColumn="0" w:lastRowFirstColumn="0" w:lastRowLastColumn="0"/>
            <w:tcW w:w="2127" w:type="dxa"/>
          </w:tcPr>
          <w:p w14:paraId="0041C61A" w14:textId="77777777" w:rsidR="00871ACA" w:rsidRDefault="00871ACA" w:rsidP="00871ACA">
            <w:pPr>
              <w:ind w:left="0"/>
            </w:pPr>
            <w:r>
              <w:t>Technisch ontwerp</w:t>
            </w:r>
          </w:p>
        </w:tc>
        <w:tc>
          <w:tcPr>
            <w:tcW w:w="1483" w:type="dxa"/>
          </w:tcPr>
          <w:p w14:paraId="76598100" w14:textId="77777777" w:rsidR="00871ACA" w:rsidRDefault="00871ACA" w:rsidP="00871ACA">
            <w:pPr>
              <w:ind w:left="0"/>
              <w:cnfStyle w:val="000000000000" w:firstRow="0" w:lastRow="0" w:firstColumn="0" w:lastColumn="0" w:oddVBand="0" w:evenVBand="0" w:oddHBand="0" w:evenHBand="0" w:firstRowFirstColumn="0" w:firstRowLastColumn="0" w:lastRowFirstColumn="0" w:lastRowLastColumn="0"/>
            </w:pPr>
            <w:r>
              <w:t>Tim Bouma</w:t>
            </w:r>
          </w:p>
        </w:tc>
        <w:tc>
          <w:tcPr>
            <w:tcW w:w="1803" w:type="dxa"/>
          </w:tcPr>
          <w:p w14:paraId="62B6C79F" w14:textId="057B3B5F" w:rsidR="00871ACA" w:rsidRDefault="00871ACA" w:rsidP="00871ACA">
            <w:pPr>
              <w:ind w:left="0"/>
              <w:cnfStyle w:val="000000000000" w:firstRow="0" w:lastRow="0" w:firstColumn="0" w:lastColumn="0" w:oddVBand="0" w:evenVBand="0" w:oddHBand="0" w:evenHBand="0" w:firstRowFirstColumn="0" w:firstRowLastColumn="0" w:lastRowFirstColumn="0" w:lastRowLastColumn="0"/>
            </w:pPr>
            <w:r>
              <w:t>10-11-20</w:t>
            </w:r>
          </w:p>
        </w:tc>
        <w:tc>
          <w:tcPr>
            <w:tcW w:w="1803" w:type="dxa"/>
          </w:tcPr>
          <w:p w14:paraId="19151946" w14:textId="77777777" w:rsidR="00871ACA" w:rsidRDefault="00871ACA" w:rsidP="00871ACA">
            <w:pPr>
              <w:ind w:left="0"/>
              <w:cnfStyle w:val="000000000000" w:firstRow="0" w:lastRow="0" w:firstColumn="0" w:lastColumn="0" w:oddVBand="0" w:evenVBand="0" w:oddHBand="0" w:evenHBand="0" w:firstRowFirstColumn="0" w:firstRowLastColumn="0" w:lastRowFirstColumn="0" w:lastRowLastColumn="0"/>
            </w:pPr>
            <w:r>
              <w:t>2 uur</w:t>
            </w:r>
          </w:p>
        </w:tc>
        <w:tc>
          <w:tcPr>
            <w:tcW w:w="1804" w:type="dxa"/>
          </w:tcPr>
          <w:p w14:paraId="5977453B" w14:textId="77777777" w:rsidR="00871ACA" w:rsidRDefault="00871ACA" w:rsidP="00871ACA">
            <w:pPr>
              <w:ind w:left="0"/>
              <w:cnfStyle w:val="000000000000" w:firstRow="0" w:lastRow="0" w:firstColumn="0" w:lastColumn="0" w:oddVBand="0" w:evenVBand="0" w:oddHBand="0" w:evenHBand="0" w:firstRowFirstColumn="0" w:firstRowLastColumn="0" w:lastRowFirstColumn="0" w:lastRowLastColumn="0"/>
            </w:pPr>
            <w:proofErr w:type="spellStart"/>
            <w:r>
              <w:t>To</w:t>
            </w:r>
            <w:proofErr w:type="spellEnd"/>
            <w:r>
              <w:t xml:space="preserve"> be </w:t>
            </w:r>
            <w:proofErr w:type="spellStart"/>
            <w:r>
              <w:t>done</w:t>
            </w:r>
            <w:proofErr w:type="spellEnd"/>
          </w:p>
        </w:tc>
      </w:tr>
      <w:tr w:rsidR="00871ACA" w14:paraId="7B0ABD54" w14:textId="77777777" w:rsidTr="00D0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2B4FF03" w14:textId="77777777" w:rsidR="00871ACA" w:rsidRDefault="00871ACA" w:rsidP="00871ACA">
            <w:pPr>
              <w:ind w:left="0"/>
            </w:pPr>
            <w:r>
              <w:t>Realiseren</w:t>
            </w:r>
          </w:p>
        </w:tc>
        <w:tc>
          <w:tcPr>
            <w:tcW w:w="1483" w:type="dxa"/>
          </w:tcPr>
          <w:p w14:paraId="24A8074F" w14:textId="77777777" w:rsidR="00871ACA" w:rsidRDefault="00871ACA" w:rsidP="00871ACA">
            <w:pPr>
              <w:ind w:left="0"/>
              <w:cnfStyle w:val="000000100000" w:firstRow="0" w:lastRow="0" w:firstColumn="0" w:lastColumn="0" w:oddVBand="0" w:evenVBand="0" w:oddHBand="1" w:evenHBand="0" w:firstRowFirstColumn="0" w:firstRowLastColumn="0" w:lastRowFirstColumn="0" w:lastRowLastColumn="0"/>
            </w:pPr>
            <w:r>
              <w:t>Tim Bouma</w:t>
            </w:r>
          </w:p>
        </w:tc>
        <w:tc>
          <w:tcPr>
            <w:tcW w:w="1803" w:type="dxa"/>
          </w:tcPr>
          <w:p w14:paraId="5D2D26DB" w14:textId="073C6655" w:rsidR="00871ACA" w:rsidRDefault="00871ACA" w:rsidP="00871ACA">
            <w:pPr>
              <w:ind w:left="0"/>
              <w:cnfStyle w:val="000000100000" w:firstRow="0" w:lastRow="0" w:firstColumn="0" w:lastColumn="0" w:oddVBand="0" w:evenVBand="0" w:oddHBand="1" w:evenHBand="0" w:firstRowFirstColumn="0" w:firstRowLastColumn="0" w:lastRowFirstColumn="0" w:lastRowLastColumn="0"/>
            </w:pPr>
            <w:r>
              <w:t>1</w:t>
            </w:r>
            <w:r>
              <w:t>1</w:t>
            </w:r>
            <w:r>
              <w:t>-11-20</w:t>
            </w:r>
          </w:p>
        </w:tc>
        <w:tc>
          <w:tcPr>
            <w:tcW w:w="1803" w:type="dxa"/>
          </w:tcPr>
          <w:p w14:paraId="28389280" w14:textId="77777777" w:rsidR="00871ACA" w:rsidRDefault="00871ACA" w:rsidP="00871ACA">
            <w:pPr>
              <w:ind w:left="0"/>
              <w:cnfStyle w:val="000000100000" w:firstRow="0" w:lastRow="0" w:firstColumn="0" w:lastColumn="0" w:oddVBand="0" w:evenVBand="0" w:oddHBand="1" w:evenHBand="0" w:firstRowFirstColumn="0" w:firstRowLastColumn="0" w:lastRowFirstColumn="0" w:lastRowLastColumn="0"/>
            </w:pPr>
            <w:r>
              <w:t>7 uur</w:t>
            </w:r>
          </w:p>
        </w:tc>
        <w:tc>
          <w:tcPr>
            <w:tcW w:w="1804" w:type="dxa"/>
          </w:tcPr>
          <w:p w14:paraId="1D590468" w14:textId="77777777" w:rsidR="00871ACA" w:rsidRDefault="00871ACA" w:rsidP="00871ACA">
            <w:pPr>
              <w:ind w:left="0"/>
              <w:cnfStyle w:val="000000100000" w:firstRow="0" w:lastRow="0" w:firstColumn="0" w:lastColumn="0" w:oddVBand="0" w:evenVBand="0" w:oddHBand="1" w:evenHBand="0" w:firstRowFirstColumn="0" w:firstRowLastColumn="0" w:lastRowFirstColumn="0" w:lastRowLastColumn="0"/>
            </w:pPr>
            <w:proofErr w:type="spellStart"/>
            <w:r>
              <w:t>To</w:t>
            </w:r>
            <w:proofErr w:type="spellEnd"/>
            <w:r>
              <w:t xml:space="preserve"> be </w:t>
            </w:r>
            <w:proofErr w:type="spellStart"/>
            <w:r>
              <w:t>done</w:t>
            </w:r>
            <w:proofErr w:type="spellEnd"/>
          </w:p>
        </w:tc>
      </w:tr>
    </w:tbl>
    <w:p w14:paraId="660E3E84" w14:textId="77777777" w:rsidR="00871ACA" w:rsidRDefault="00871ACA" w:rsidP="00871ACA">
      <w:pPr>
        <w:pStyle w:val="Kop2"/>
      </w:pPr>
      <w:bookmarkStart w:id="12" w:name="_Toc55297134"/>
      <w:bookmarkStart w:id="13" w:name="_Toc55899672"/>
      <w:r>
        <w:t>Planning</w:t>
      </w:r>
      <w:bookmarkEnd w:id="12"/>
      <w:bookmarkEnd w:id="13"/>
    </w:p>
    <w:tbl>
      <w:tblPr>
        <w:tblStyle w:val="Rastertabel3-Accent2"/>
        <w:tblW w:w="9639" w:type="dxa"/>
        <w:tblInd w:w="10" w:type="dxa"/>
        <w:tblLayout w:type="fixed"/>
        <w:tblLook w:val="04A0" w:firstRow="1" w:lastRow="0" w:firstColumn="1" w:lastColumn="0" w:noHBand="0" w:noVBand="1"/>
      </w:tblPr>
      <w:tblGrid>
        <w:gridCol w:w="1560"/>
        <w:gridCol w:w="1275"/>
        <w:gridCol w:w="993"/>
        <w:gridCol w:w="1412"/>
        <w:gridCol w:w="1134"/>
        <w:gridCol w:w="851"/>
        <w:gridCol w:w="1417"/>
        <w:gridCol w:w="997"/>
      </w:tblGrid>
      <w:tr w:rsidR="00871ACA" w14:paraId="4CDD51AF" w14:textId="77777777" w:rsidTr="00871ACA">
        <w:trPr>
          <w:cnfStyle w:val="100000000000" w:firstRow="1" w:lastRow="0" w:firstColumn="0" w:lastColumn="0" w:oddVBand="0" w:evenVBand="0" w:oddHBand="0" w:evenHBand="0" w:firstRowFirstColumn="0" w:firstRowLastColumn="0" w:lastRowFirstColumn="0" w:lastRowLastColumn="0"/>
          <w:trHeight w:val="664"/>
        </w:trPr>
        <w:tc>
          <w:tcPr>
            <w:cnfStyle w:val="001000000100" w:firstRow="0" w:lastRow="0" w:firstColumn="1" w:lastColumn="0" w:oddVBand="0" w:evenVBand="0" w:oddHBand="0" w:evenHBand="0" w:firstRowFirstColumn="1" w:firstRowLastColumn="0" w:lastRowFirstColumn="0" w:lastRowLastColumn="0"/>
            <w:tcW w:w="1560" w:type="dxa"/>
          </w:tcPr>
          <w:p w14:paraId="4B8149A9" w14:textId="77777777" w:rsidR="00871ACA" w:rsidRDefault="00871ACA" w:rsidP="00D05BA2">
            <w:proofErr w:type="spellStart"/>
            <w:r>
              <w:t>Subtaak</w:t>
            </w:r>
            <w:proofErr w:type="spellEnd"/>
          </w:p>
        </w:tc>
        <w:tc>
          <w:tcPr>
            <w:tcW w:w="1275" w:type="dxa"/>
          </w:tcPr>
          <w:p w14:paraId="39F3ADF7" w14:textId="77777777" w:rsidR="00871ACA" w:rsidRDefault="00871ACA" w:rsidP="00D05BA2">
            <w:pPr>
              <w:cnfStyle w:val="100000000000" w:firstRow="1" w:lastRow="0" w:firstColumn="0" w:lastColumn="0" w:oddVBand="0" w:evenVBand="0" w:oddHBand="0" w:evenHBand="0" w:firstRowFirstColumn="0" w:firstRowLastColumn="0" w:lastRowFirstColumn="0" w:lastRowLastColumn="0"/>
              <w:rPr>
                <w:b w:val="0"/>
                <w:bCs w:val="0"/>
              </w:rPr>
            </w:pPr>
            <w:r>
              <w:t>Begin-</w:t>
            </w:r>
          </w:p>
          <w:p w14:paraId="5465A0D7" w14:textId="77777777" w:rsidR="00871ACA" w:rsidRDefault="00871ACA" w:rsidP="00D05BA2">
            <w:pPr>
              <w:cnfStyle w:val="100000000000" w:firstRow="1" w:lastRow="0" w:firstColumn="0" w:lastColumn="0" w:oddVBand="0" w:evenVBand="0" w:oddHBand="0" w:evenHBand="0" w:firstRowFirstColumn="0" w:firstRowLastColumn="0" w:lastRowFirstColumn="0" w:lastRowLastColumn="0"/>
            </w:pPr>
            <w:r>
              <w:t>datum</w:t>
            </w:r>
          </w:p>
        </w:tc>
        <w:tc>
          <w:tcPr>
            <w:tcW w:w="993" w:type="dxa"/>
          </w:tcPr>
          <w:p w14:paraId="59D83637" w14:textId="77777777" w:rsidR="00871ACA" w:rsidRDefault="00871ACA" w:rsidP="00D05BA2">
            <w:pPr>
              <w:cnfStyle w:val="100000000000" w:firstRow="1" w:lastRow="0" w:firstColumn="0" w:lastColumn="0" w:oddVBand="0" w:evenVBand="0" w:oddHBand="0" w:evenHBand="0" w:firstRowFirstColumn="0" w:firstRowLastColumn="0" w:lastRowFirstColumn="0" w:lastRowLastColumn="0"/>
            </w:pPr>
            <w:proofErr w:type="spellStart"/>
            <w:r>
              <w:t>Begin-tijd</w:t>
            </w:r>
            <w:proofErr w:type="spellEnd"/>
          </w:p>
        </w:tc>
        <w:tc>
          <w:tcPr>
            <w:tcW w:w="1412" w:type="dxa"/>
          </w:tcPr>
          <w:p w14:paraId="56A4BB37" w14:textId="77777777" w:rsidR="00871ACA" w:rsidRDefault="00871ACA" w:rsidP="00D05BA2">
            <w:pPr>
              <w:cnfStyle w:val="100000000000" w:firstRow="1" w:lastRow="0" w:firstColumn="0" w:lastColumn="0" w:oddVBand="0" w:evenVBand="0" w:oddHBand="0" w:evenHBand="0" w:firstRowFirstColumn="0" w:firstRowLastColumn="0" w:lastRowFirstColumn="0" w:lastRowLastColumn="0"/>
            </w:pPr>
            <w:proofErr w:type="spellStart"/>
            <w:r>
              <w:t>Eind-datum</w:t>
            </w:r>
            <w:proofErr w:type="spellEnd"/>
          </w:p>
        </w:tc>
        <w:tc>
          <w:tcPr>
            <w:tcW w:w="1134" w:type="dxa"/>
          </w:tcPr>
          <w:p w14:paraId="08AF01A7" w14:textId="77777777" w:rsidR="00871ACA" w:rsidRDefault="00871ACA" w:rsidP="00D05BA2">
            <w:pPr>
              <w:cnfStyle w:val="100000000000" w:firstRow="1" w:lastRow="0" w:firstColumn="0" w:lastColumn="0" w:oddVBand="0" w:evenVBand="0" w:oddHBand="0" w:evenHBand="0" w:firstRowFirstColumn="0" w:firstRowLastColumn="0" w:lastRowFirstColumn="0" w:lastRowLastColumn="0"/>
            </w:pPr>
            <w:r>
              <w:t>Eindtijd</w:t>
            </w:r>
          </w:p>
        </w:tc>
        <w:tc>
          <w:tcPr>
            <w:tcW w:w="851" w:type="dxa"/>
          </w:tcPr>
          <w:p w14:paraId="3CDF20E3" w14:textId="77777777" w:rsidR="00871ACA" w:rsidRDefault="00871ACA" w:rsidP="00D05BA2">
            <w:pPr>
              <w:cnfStyle w:val="100000000000" w:firstRow="1" w:lastRow="0" w:firstColumn="0" w:lastColumn="0" w:oddVBand="0" w:evenVBand="0" w:oddHBand="0" w:evenHBand="0" w:firstRowFirstColumn="0" w:firstRowLastColumn="0" w:lastRowFirstColumn="0" w:lastRowLastColumn="0"/>
            </w:pPr>
            <w:r>
              <w:t>Duur</w:t>
            </w:r>
          </w:p>
        </w:tc>
        <w:tc>
          <w:tcPr>
            <w:tcW w:w="1417" w:type="dxa"/>
          </w:tcPr>
          <w:p w14:paraId="56FD674D" w14:textId="77777777" w:rsidR="00871ACA" w:rsidRDefault="00871ACA" w:rsidP="00D05BA2">
            <w:pPr>
              <w:cnfStyle w:val="100000000000" w:firstRow="1" w:lastRow="0" w:firstColumn="0" w:lastColumn="0" w:oddVBand="0" w:evenVBand="0" w:oddHBand="0" w:evenHBand="0" w:firstRowFirstColumn="0" w:firstRowLastColumn="0" w:lastRowFirstColumn="0" w:lastRowLastColumn="0"/>
            </w:pPr>
            <w:r>
              <w:t>Betrokken</w:t>
            </w:r>
          </w:p>
        </w:tc>
        <w:tc>
          <w:tcPr>
            <w:tcW w:w="997" w:type="dxa"/>
          </w:tcPr>
          <w:p w14:paraId="5270CFB6" w14:textId="77777777" w:rsidR="00871ACA" w:rsidRDefault="00871ACA" w:rsidP="00D05BA2">
            <w:pPr>
              <w:cnfStyle w:val="100000000000" w:firstRow="1" w:lastRow="0" w:firstColumn="0" w:lastColumn="0" w:oddVBand="0" w:evenVBand="0" w:oddHBand="0" w:evenHBand="0" w:firstRowFirstColumn="0" w:firstRowLastColumn="0" w:lastRowFirstColumn="0" w:lastRowLastColumn="0"/>
            </w:pPr>
            <w:r>
              <w:t>Wijze inleveren</w:t>
            </w:r>
          </w:p>
        </w:tc>
      </w:tr>
      <w:tr w:rsidR="00871ACA" w14:paraId="5B85FD21" w14:textId="77777777" w:rsidTr="00871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9374DF" w14:textId="77777777" w:rsidR="00871ACA" w:rsidRDefault="00871ACA" w:rsidP="00871ACA">
            <w:r>
              <w:t xml:space="preserve">Schrijven </w:t>
            </w:r>
            <w:proofErr w:type="spellStart"/>
            <w:r>
              <w:t>pvE</w:t>
            </w:r>
            <w:proofErr w:type="spellEnd"/>
          </w:p>
        </w:tc>
        <w:tc>
          <w:tcPr>
            <w:tcW w:w="1275" w:type="dxa"/>
          </w:tcPr>
          <w:p w14:paraId="70F78818" w14:textId="4C85F679" w:rsidR="00871ACA" w:rsidRDefault="00871ACA" w:rsidP="00871ACA">
            <w:pPr>
              <w:cnfStyle w:val="000000100000" w:firstRow="0" w:lastRow="0" w:firstColumn="0" w:lastColumn="0" w:oddVBand="0" w:evenVBand="0" w:oddHBand="1" w:evenHBand="0" w:firstRowFirstColumn="0" w:firstRowLastColumn="0" w:lastRowFirstColumn="0" w:lastRowLastColumn="0"/>
            </w:pPr>
            <w:r>
              <w:t>10-11-20</w:t>
            </w:r>
          </w:p>
        </w:tc>
        <w:tc>
          <w:tcPr>
            <w:tcW w:w="993" w:type="dxa"/>
          </w:tcPr>
          <w:p w14:paraId="632CEEF0"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r>
              <w:t>9:00</w:t>
            </w:r>
          </w:p>
        </w:tc>
        <w:tc>
          <w:tcPr>
            <w:tcW w:w="1412" w:type="dxa"/>
          </w:tcPr>
          <w:p w14:paraId="4DD74E85" w14:textId="1349BF2C" w:rsidR="00871ACA" w:rsidRDefault="00871ACA" w:rsidP="00871ACA">
            <w:pPr>
              <w:cnfStyle w:val="000000100000" w:firstRow="0" w:lastRow="0" w:firstColumn="0" w:lastColumn="0" w:oddVBand="0" w:evenVBand="0" w:oddHBand="1" w:evenHBand="0" w:firstRowFirstColumn="0" w:firstRowLastColumn="0" w:lastRowFirstColumn="0" w:lastRowLastColumn="0"/>
            </w:pPr>
            <w:r>
              <w:t>10-11-20</w:t>
            </w:r>
          </w:p>
        </w:tc>
        <w:tc>
          <w:tcPr>
            <w:tcW w:w="1134" w:type="dxa"/>
          </w:tcPr>
          <w:p w14:paraId="57EC1C48"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r>
              <w:t>11:00</w:t>
            </w:r>
          </w:p>
        </w:tc>
        <w:tc>
          <w:tcPr>
            <w:tcW w:w="851" w:type="dxa"/>
          </w:tcPr>
          <w:p w14:paraId="1805D970"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r>
              <w:t>2 uur</w:t>
            </w:r>
          </w:p>
        </w:tc>
        <w:tc>
          <w:tcPr>
            <w:tcW w:w="1417" w:type="dxa"/>
          </w:tcPr>
          <w:p w14:paraId="33736B04"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proofErr w:type="spellStart"/>
            <w:r>
              <w:t>T.Bouma</w:t>
            </w:r>
            <w:proofErr w:type="spellEnd"/>
          </w:p>
        </w:tc>
        <w:tc>
          <w:tcPr>
            <w:tcW w:w="997" w:type="dxa"/>
          </w:tcPr>
          <w:p w14:paraId="6DDD3D4F"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r>
              <w:t>mail</w:t>
            </w:r>
          </w:p>
        </w:tc>
      </w:tr>
      <w:tr w:rsidR="00871ACA" w14:paraId="4EEBFEAD" w14:textId="77777777" w:rsidTr="00871ACA">
        <w:tc>
          <w:tcPr>
            <w:cnfStyle w:val="001000000000" w:firstRow="0" w:lastRow="0" w:firstColumn="1" w:lastColumn="0" w:oddVBand="0" w:evenVBand="0" w:oddHBand="0" w:evenHBand="0" w:firstRowFirstColumn="0" w:firstRowLastColumn="0" w:lastRowFirstColumn="0" w:lastRowLastColumn="0"/>
            <w:tcW w:w="1560" w:type="dxa"/>
          </w:tcPr>
          <w:p w14:paraId="3E4CB786" w14:textId="77777777" w:rsidR="00871ACA" w:rsidRDefault="00871ACA" w:rsidP="00871ACA">
            <w:r>
              <w:t xml:space="preserve">Schrijven </w:t>
            </w:r>
            <w:proofErr w:type="spellStart"/>
            <w:r>
              <w:t>pvA</w:t>
            </w:r>
            <w:proofErr w:type="spellEnd"/>
          </w:p>
        </w:tc>
        <w:tc>
          <w:tcPr>
            <w:tcW w:w="1275" w:type="dxa"/>
          </w:tcPr>
          <w:p w14:paraId="20297609" w14:textId="4991E6DD" w:rsidR="00871ACA" w:rsidRDefault="00871ACA" w:rsidP="00871ACA">
            <w:pPr>
              <w:cnfStyle w:val="000000000000" w:firstRow="0" w:lastRow="0" w:firstColumn="0" w:lastColumn="0" w:oddVBand="0" w:evenVBand="0" w:oddHBand="0" w:evenHBand="0" w:firstRowFirstColumn="0" w:firstRowLastColumn="0" w:lastRowFirstColumn="0" w:lastRowLastColumn="0"/>
            </w:pPr>
            <w:r>
              <w:t>10-11-20</w:t>
            </w:r>
          </w:p>
        </w:tc>
        <w:tc>
          <w:tcPr>
            <w:tcW w:w="993" w:type="dxa"/>
          </w:tcPr>
          <w:p w14:paraId="71A1EF63"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r>
              <w:t>11:00</w:t>
            </w:r>
          </w:p>
        </w:tc>
        <w:tc>
          <w:tcPr>
            <w:tcW w:w="1412" w:type="dxa"/>
          </w:tcPr>
          <w:p w14:paraId="6C69AB0A" w14:textId="61D24A4A" w:rsidR="00871ACA" w:rsidRDefault="00871ACA" w:rsidP="00871ACA">
            <w:pPr>
              <w:cnfStyle w:val="000000000000" w:firstRow="0" w:lastRow="0" w:firstColumn="0" w:lastColumn="0" w:oddVBand="0" w:evenVBand="0" w:oddHBand="0" w:evenHBand="0" w:firstRowFirstColumn="0" w:firstRowLastColumn="0" w:lastRowFirstColumn="0" w:lastRowLastColumn="0"/>
            </w:pPr>
            <w:r>
              <w:t>10-11-20</w:t>
            </w:r>
          </w:p>
        </w:tc>
        <w:tc>
          <w:tcPr>
            <w:tcW w:w="1134" w:type="dxa"/>
          </w:tcPr>
          <w:p w14:paraId="2CD38510"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r>
              <w:t>12:00</w:t>
            </w:r>
          </w:p>
        </w:tc>
        <w:tc>
          <w:tcPr>
            <w:tcW w:w="851" w:type="dxa"/>
          </w:tcPr>
          <w:p w14:paraId="49A475FA"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r>
              <w:t>1 uur</w:t>
            </w:r>
          </w:p>
        </w:tc>
        <w:tc>
          <w:tcPr>
            <w:tcW w:w="1417" w:type="dxa"/>
          </w:tcPr>
          <w:p w14:paraId="454ED661"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proofErr w:type="spellStart"/>
            <w:r>
              <w:t>T.Bouma</w:t>
            </w:r>
            <w:proofErr w:type="spellEnd"/>
          </w:p>
        </w:tc>
        <w:tc>
          <w:tcPr>
            <w:tcW w:w="997" w:type="dxa"/>
          </w:tcPr>
          <w:p w14:paraId="7C8329EA"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r>
              <w:t>mail</w:t>
            </w:r>
          </w:p>
        </w:tc>
      </w:tr>
      <w:tr w:rsidR="00871ACA" w14:paraId="30C321AC" w14:textId="77777777" w:rsidTr="00871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9618AD" w14:textId="77777777" w:rsidR="00871ACA" w:rsidRDefault="00871ACA" w:rsidP="00871ACA">
            <w:r>
              <w:t>Schrijven FO</w:t>
            </w:r>
          </w:p>
        </w:tc>
        <w:tc>
          <w:tcPr>
            <w:tcW w:w="1275" w:type="dxa"/>
          </w:tcPr>
          <w:p w14:paraId="6F3D78EA" w14:textId="5C8E31D5" w:rsidR="00871ACA" w:rsidRDefault="00871ACA" w:rsidP="00871ACA">
            <w:pPr>
              <w:cnfStyle w:val="000000100000" w:firstRow="0" w:lastRow="0" w:firstColumn="0" w:lastColumn="0" w:oddVBand="0" w:evenVBand="0" w:oddHBand="1" w:evenHBand="0" w:firstRowFirstColumn="0" w:firstRowLastColumn="0" w:lastRowFirstColumn="0" w:lastRowLastColumn="0"/>
            </w:pPr>
            <w:r>
              <w:t>10-11-20</w:t>
            </w:r>
          </w:p>
        </w:tc>
        <w:tc>
          <w:tcPr>
            <w:tcW w:w="993" w:type="dxa"/>
          </w:tcPr>
          <w:p w14:paraId="2454A192"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r>
              <w:t>12:00</w:t>
            </w:r>
          </w:p>
        </w:tc>
        <w:tc>
          <w:tcPr>
            <w:tcW w:w="1412" w:type="dxa"/>
          </w:tcPr>
          <w:p w14:paraId="5DC71B8E" w14:textId="74C87CF1" w:rsidR="00871ACA" w:rsidRDefault="00871ACA" w:rsidP="00871ACA">
            <w:pPr>
              <w:cnfStyle w:val="000000100000" w:firstRow="0" w:lastRow="0" w:firstColumn="0" w:lastColumn="0" w:oddVBand="0" w:evenVBand="0" w:oddHBand="1" w:evenHBand="0" w:firstRowFirstColumn="0" w:firstRowLastColumn="0" w:lastRowFirstColumn="0" w:lastRowLastColumn="0"/>
            </w:pPr>
            <w:r>
              <w:t>10-11-20</w:t>
            </w:r>
          </w:p>
        </w:tc>
        <w:tc>
          <w:tcPr>
            <w:tcW w:w="1134" w:type="dxa"/>
          </w:tcPr>
          <w:p w14:paraId="3A78F54C"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r>
              <w:t>14:00</w:t>
            </w:r>
          </w:p>
        </w:tc>
        <w:tc>
          <w:tcPr>
            <w:tcW w:w="851" w:type="dxa"/>
          </w:tcPr>
          <w:p w14:paraId="4D672EDD"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r>
              <w:t>2 uur</w:t>
            </w:r>
          </w:p>
        </w:tc>
        <w:tc>
          <w:tcPr>
            <w:tcW w:w="1417" w:type="dxa"/>
          </w:tcPr>
          <w:p w14:paraId="0A7DAE5A"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proofErr w:type="spellStart"/>
            <w:r>
              <w:t>T.Bouma</w:t>
            </w:r>
            <w:proofErr w:type="spellEnd"/>
          </w:p>
        </w:tc>
        <w:tc>
          <w:tcPr>
            <w:tcW w:w="997" w:type="dxa"/>
          </w:tcPr>
          <w:p w14:paraId="129672E9"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r>
              <w:t>mail</w:t>
            </w:r>
          </w:p>
        </w:tc>
      </w:tr>
      <w:tr w:rsidR="00871ACA" w14:paraId="658811ED" w14:textId="77777777" w:rsidTr="00871ACA">
        <w:tc>
          <w:tcPr>
            <w:cnfStyle w:val="001000000000" w:firstRow="0" w:lastRow="0" w:firstColumn="1" w:lastColumn="0" w:oddVBand="0" w:evenVBand="0" w:oddHBand="0" w:evenHBand="0" w:firstRowFirstColumn="0" w:firstRowLastColumn="0" w:lastRowFirstColumn="0" w:lastRowLastColumn="0"/>
            <w:tcW w:w="1560" w:type="dxa"/>
          </w:tcPr>
          <w:p w14:paraId="48EF92D5" w14:textId="77777777" w:rsidR="00871ACA" w:rsidRDefault="00871ACA" w:rsidP="00871ACA">
            <w:r>
              <w:t>Schrijven TO</w:t>
            </w:r>
          </w:p>
        </w:tc>
        <w:tc>
          <w:tcPr>
            <w:tcW w:w="1275" w:type="dxa"/>
          </w:tcPr>
          <w:p w14:paraId="29E0DCEE" w14:textId="2F95F1CD" w:rsidR="00871ACA" w:rsidRDefault="00871ACA" w:rsidP="00871ACA">
            <w:pPr>
              <w:cnfStyle w:val="000000000000" w:firstRow="0" w:lastRow="0" w:firstColumn="0" w:lastColumn="0" w:oddVBand="0" w:evenVBand="0" w:oddHBand="0" w:evenHBand="0" w:firstRowFirstColumn="0" w:firstRowLastColumn="0" w:lastRowFirstColumn="0" w:lastRowLastColumn="0"/>
            </w:pPr>
            <w:r>
              <w:t>10-11-20</w:t>
            </w:r>
          </w:p>
        </w:tc>
        <w:tc>
          <w:tcPr>
            <w:tcW w:w="993" w:type="dxa"/>
          </w:tcPr>
          <w:p w14:paraId="3288715A"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r>
              <w:t>14:00</w:t>
            </w:r>
          </w:p>
        </w:tc>
        <w:tc>
          <w:tcPr>
            <w:tcW w:w="1412" w:type="dxa"/>
          </w:tcPr>
          <w:p w14:paraId="377149D6" w14:textId="1901B6CC" w:rsidR="00871ACA" w:rsidRDefault="00871ACA" w:rsidP="00871ACA">
            <w:pPr>
              <w:cnfStyle w:val="000000000000" w:firstRow="0" w:lastRow="0" w:firstColumn="0" w:lastColumn="0" w:oddVBand="0" w:evenVBand="0" w:oddHBand="0" w:evenHBand="0" w:firstRowFirstColumn="0" w:firstRowLastColumn="0" w:lastRowFirstColumn="0" w:lastRowLastColumn="0"/>
            </w:pPr>
            <w:r>
              <w:t>10-11-20</w:t>
            </w:r>
          </w:p>
        </w:tc>
        <w:tc>
          <w:tcPr>
            <w:tcW w:w="1134" w:type="dxa"/>
          </w:tcPr>
          <w:p w14:paraId="102A5CCE"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r>
              <w:t>16:00</w:t>
            </w:r>
          </w:p>
        </w:tc>
        <w:tc>
          <w:tcPr>
            <w:tcW w:w="851" w:type="dxa"/>
          </w:tcPr>
          <w:p w14:paraId="4436F7F1"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r>
              <w:t>2 uur</w:t>
            </w:r>
          </w:p>
        </w:tc>
        <w:tc>
          <w:tcPr>
            <w:tcW w:w="1417" w:type="dxa"/>
          </w:tcPr>
          <w:p w14:paraId="0BD2BFBB"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proofErr w:type="spellStart"/>
            <w:r>
              <w:t>T.Bouma</w:t>
            </w:r>
            <w:proofErr w:type="spellEnd"/>
          </w:p>
        </w:tc>
        <w:tc>
          <w:tcPr>
            <w:tcW w:w="997" w:type="dxa"/>
          </w:tcPr>
          <w:p w14:paraId="2F1220FB"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r>
              <w:t>mail</w:t>
            </w:r>
          </w:p>
        </w:tc>
      </w:tr>
      <w:tr w:rsidR="00871ACA" w14:paraId="273572AF" w14:textId="77777777" w:rsidTr="00871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249BA6" w14:textId="77777777" w:rsidR="00871ACA" w:rsidRDefault="00871ACA" w:rsidP="00871ACA">
            <w:r>
              <w:t>Realiseren</w:t>
            </w:r>
          </w:p>
        </w:tc>
        <w:tc>
          <w:tcPr>
            <w:tcW w:w="1275" w:type="dxa"/>
          </w:tcPr>
          <w:p w14:paraId="0773EE06" w14:textId="45601C4F" w:rsidR="00871ACA" w:rsidRDefault="00871ACA" w:rsidP="00871ACA">
            <w:pPr>
              <w:cnfStyle w:val="000000100000" w:firstRow="0" w:lastRow="0" w:firstColumn="0" w:lastColumn="0" w:oddVBand="0" w:evenVBand="0" w:oddHBand="1" w:evenHBand="0" w:firstRowFirstColumn="0" w:firstRowLastColumn="0" w:lastRowFirstColumn="0" w:lastRowLastColumn="0"/>
            </w:pPr>
            <w:r>
              <w:t>1</w:t>
            </w:r>
            <w:r>
              <w:t>1</w:t>
            </w:r>
            <w:r>
              <w:t>-11-20</w:t>
            </w:r>
          </w:p>
        </w:tc>
        <w:tc>
          <w:tcPr>
            <w:tcW w:w="993" w:type="dxa"/>
          </w:tcPr>
          <w:p w14:paraId="057F10EF"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r>
              <w:t>16:00</w:t>
            </w:r>
          </w:p>
        </w:tc>
        <w:tc>
          <w:tcPr>
            <w:tcW w:w="1412" w:type="dxa"/>
          </w:tcPr>
          <w:p w14:paraId="76B94F80" w14:textId="17CC5578" w:rsidR="00871ACA" w:rsidRDefault="00871ACA" w:rsidP="00871ACA">
            <w:pPr>
              <w:cnfStyle w:val="000000100000" w:firstRow="0" w:lastRow="0" w:firstColumn="0" w:lastColumn="0" w:oddVBand="0" w:evenVBand="0" w:oddHBand="1" w:evenHBand="0" w:firstRowFirstColumn="0" w:firstRowLastColumn="0" w:lastRowFirstColumn="0" w:lastRowLastColumn="0"/>
            </w:pPr>
            <w:r>
              <w:t>1</w:t>
            </w:r>
            <w:r>
              <w:t>1</w:t>
            </w:r>
            <w:r>
              <w:t>-11-20</w:t>
            </w:r>
          </w:p>
        </w:tc>
        <w:tc>
          <w:tcPr>
            <w:tcW w:w="1134" w:type="dxa"/>
          </w:tcPr>
          <w:p w14:paraId="3E2BE7EC"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r>
              <w:t>16:00</w:t>
            </w:r>
          </w:p>
        </w:tc>
        <w:tc>
          <w:tcPr>
            <w:tcW w:w="851" w:type="dxa"/>
          </w:tcPr>
          <w:p w14:paraId="356D1D7B"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r>
              <w:t>7 uur</w:t>
            </w:r>
          </w:p>
        </w:tc>
        <w:tc>
          <w:tcPr>
            <w:tcW w:w="1417" w:type="dxa"/>
          </w:tcPr>
          <w:p w14:paraId="3610BBDF"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proofErr w:type="spellStart"/>
            <w:r>
              <w:t>T.Bouma</w:t>
            </w:r>
            <w:proofErr w:type="spellEnd"/>
          </w:p>
        </w:tc>
        <w:tc>
          <w:tcPr>
            <w:tcW w:w="997" w:type="dxa"/>
          </w:tcPr>
          <w:p w14:paraId="3B0418BA" w14:textId="77777777" w:rsidR="00871ACA" w:rsidRDefault="00871ACA" w:rsidP="00871ACA">
            <w:pPr>
              <w:cnfStyle w:val="000000100000" w:firstRow="0" w:lastRow="0" w:firstColumn="0" w:lastColumn="0" w:oddVBand="0" w:evenVBand="0" w:oddHBand="1" w:evenHBand="0" w:firstRowFirstColumn="0" w:firstRowLastColumn="0" w:lastRowFirstColumn="0" w:lastRowLastColumn="0"/>
            </w:pPr>
            <w:r>
              <w:t>mail</w:t>
            </w:r>
          </w:p>
        </w:tc>
      </w:tr>
      <w:tr w:rsidR="00871ACA" w14:paraId="1BF574D0" w14:textId="77777777" w:rsidTr="00871ACA">
        <w:tc>
          <w:tcPr>
            <w:cnfStyle w:val="001000000000" w:firstRow="0" w:lastRow="0" w:firstColumn="1" w:lastColumn="0" w:oddVBand="0" w:evenVBand="0" w:oddHBand="0" w:evenHBand="0" w:firstRowFirstColumn="0" w:firstRowLastColumn="0" w:lastRowFirstColumn="0" w:lastRowLastColumn="0"/>
            <w:tcW w:w="1560" w:type="dxa"/>
          </w:tcPr>
          <w:p w14:paraId="487D789E" w14:textId="77777777" w:rsidR="00871ACA" w:rsidRDefault="00871ACA" w:rsidP="00871ACA">
            <w:r>
              <w:t>Bespreken</w:t>
            </w:r>
          </w:p>
        </w:tc>
        <w:tc>
          <w:tcPr>
            <w:tcW w:w="1275" w:type="dxa"/>
          </w:tcPr>
          <w:p w14:paraId="10892576" w14:textId="7B5E51AD" w:rsidR="00871ACA" w:rsidRDefault="00871ACA" w:rsidP="00871ACA">
            <w:pPr>
              <w:cnfStyle w:val="000000000000" w:firstRow="0" w:lastRow="0" w:firstColumn="0" w:lastColumn="0" w:oddVBand="0" w:evenVBand="0" w:oddHBand="0" w:evenHBand="0" w:firstRowFirstColumn="0" w:firstRowLastColumn="0" w:lastRowFirstColumn="0" w:lastRowLastColumn="0"/>
            </w:pPr>
            <w:r>
              <w:t>1</w:t>
            </w:r>
            <w:r>
              <w:t>3</w:t>
            </w:r>
            <w:r>
              <w:t>-11-20</w:t>
            </w:r>
          </w:p>
        </w:tc>
        <w:tc>
          <w:tcPr>
            <w:tcW w:w="993" w:type="dxa"/>
          </w:tcPr>
          <w:p w14:paraId="786ECE18"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r>
              <w:t>10:00</w:t>
            </w:r>
          </w:p>
        </w:tc>
        <w:tc>
          <w:tcPr>
            <w:tcW w:w="1412" w:type="dxa"/>
          </w:tcPr>
          <w:p w14:paraId="4DE571B1" w14:textId="2EFEC217" w:rsidR="00871ACA" w:rsidRDefault="00871ACA" w:rsidP="00871ACA">
            <w:pPr>
              <w:cnfStyle w:val="000000000000" w:firstRow="0" w:lastRow="0" w:firstColumn="0" w:lastColumn="0" w:oddVBand="0" w:evenVBand="0" w:oddHBand="0" w:evenHBand="0" w:firstRowFirstColumn="0" w:firstRowLastColumn="0" w:lastRowFirstColumn="0" w:lastRowLastColumn="0"/>
            </w:pPr>
            <w:r>
              <w:t>1</w:t>
            </w:r>
            <w:r>
              <w:t>3</w:t>
            </w:r>
            <w:r>
              <w:t>-11-20</w:t>
            </w:r>
          </w:p>
        </w:tc>
        <w:tc>
          <w:tcPr>
            <w:tcW w:w="1134" w:type="dxa"/>
          </w:tcPr>
          <w:p w14:paraId="7647809E"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r>
              <w:t>12:30</w:t>
            </w:r>
          </w:p>
        </w:tc>
        <w:tc>
          <w:tcPr>
            <w:tcW w:w="851" w:type="dxa"/>
          </w:tcPr>
          <w:p w14:paraId="301E2E20"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r>
              <w:t>2.5 uur</w:t>
            </w:r>
          </w:p>
        </w:tc>
        <w:tc>
          <w:tcPr>
            <w:tcW w:w="1417" w:type="dxa"/>
          </w:tcPr>
          <w:p w14:paraId="10DC5DDD"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r>
              <w:t>Hicapo8Q</w:t>
            </w:r>
          </w:p>
        </w:tc>
        <w:tc>
          <w:tcPr>
            <w:tcW w:w="997" w:type="dxa"/>
          </w:tcPr>
          <w:p w14:paraId="7109B1C3" w14:textId="77777777" w:rsidR="00871ACA" w:rsidRDefault="00871ACA" w:rsidP="00871ACA">
            <w:pPr>
              <w:cnfStyle w:val="000000000000" w:firstRow="0" w:lastRow="0" w:firstColumn="0" w:lastColumn="0" w:oddVBand="0" w:evenVBand="0" w:oddHBand="0" w:evenHBand="0" w:firstRowFirstColumn="0" w:firstRowLastColumn="0" w:lastRowFirstColumn="0" w:lastRowLastColumn="0"/>
            </w:pPr>
            <w:r>
              <w:t>Teams</w:t>
            </w:r>
          </w:p>
        </w:tc>
      </w:tr>
    </w:tbl>
    <w:p w14:paraId="328F037D" w14:textId="77777777" w:rsidR="00871ACA" w:rsidRPr="00AE0087" w:rsidRDefault="00871ACA" w:rsidP="00871ACA"/>
    <w:p w14:paraId="554EC4DD" w14:textId="77777777" w:rsidR="00871ACA" w:rsidRPr="006056DA" w:rsidRDefault="00871ACA" w:rsidP="006056DA"/>
    <w:sectPr w:rsidR="00871ACA" w:rsidRPr="006056DA" w:rsidSect="00CA74A9">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5BE54" w14:textId="77777777" w:rsidR="00E80242" w:rsidRDefault="00E80242">
      <w:r>
        <w:separator/>
      </w:r>
    </w:p>
    <w:p w14:paraId="6FD39260" w14:textId="77777777" w:rsidR="00E80242" w:rsidRDefault="00E80242"/>
  </w:endnote>
  <w:endnote w:type="continuationSeparator" w:id="0">
    <w:p w14:paraId="71043C60" w14:textId="77777777" w:rsidR="00E80242" w:rsidRDefault="00E80242">
      <w:r>
        <w:continuationSeparator/>
      </w:r>
    </w:p>
    <w:p w14:paraId="4A8D18F9" w14:textId="77777777" w:rsidR="00E80242" w:rsidRDefault="00E802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7C72F" w14:textId="77777777" w:rsidR="007F4B9C" w:rsidRDefault="007F4B9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Voetteksttabel met datum, documenttitel en paginanummer"/>
    </w:tblPr>
    <w:tblGrid>
      <w:gridCol w:w="1354"/>
      <w:gridCol w:w="6318"/>
      <w:gridCol w:w="1354"/>
    </w:tblGrid>
    <w:tr w:rsidR="00FC58C2" w14:paraId="32A65617" w14:textId="77777777" w:rsidTr="005A54FA">
      <w:tc>
        <w:tcPr>
          <w:tcW w:w="750" w:type="pct"/>
        </w:tcPr>
        <w:p w14:paraId="39A6087E" w14:textId="63E84BD9" w:rsidR="00FC58C2" w:rsidRDefault="00E80242" w:rsidP="00547E56">
          <w:pPr>
            <w:pStyle w:val="Voettekst"/>
          </w:pPr>
          <w:sdt>
            <w:sdtPr>
              <w:alias w:val="Datum:"/>
              <w:tag w:val="Datum:"/>
              <w:id w:val="-581765881"/>
              <w:placeholder>
                <w:docPart w:val="75F918DABB2546789CF5B6F89A6E2019"/>
              </w:placeholder>
              <w:dataBinding w:prefixMappings="xmlns:ns0='http://schemas.microsoft.com/office/2006/coverPageProps' " w:xpath="/ns0:CoverPageProperties[1]/ns0:CompanyFax[1]" w:storeItemID="{55AF091B-3C7A-41E3-B477-F2FDAA23CFDA}"/>
              <w15:appearance w15:val="hidden"/>
              <w:text/>
            </w:sdtPr>
            <w:sdtEndPr/>
            <w:sdtContent>
              <w:r w:rsidR="00B8328D">
                <w:t>10-11-2020</w:t>
              </w:r>
            </w:sdtContent>
          </w:sdt>
        </w:p>
      </w:tc>
      <w:tc>
        <w:tcPr>
          <w:tcW w:w="3500" w:type="pct"/>
        </w:tcPr>
        <w:sdt>
          <w:sdtPr>
            <w:alias w:val="Titel:"/>
            <w:tag w:val="Titel:"/>
            <w:id w:val="1369803302"/>
            <w:placeholder>
              <w:docPart w:val="B3EDCA925C084D9495EE2F8C2176D55F"/>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31A09334" w14:textId="23961C4F" w:rsidR="00FC58C2" w:rsidRDefault="00041ADD" w:rsidP="00547E56">
              <w:pPr>
                <w:pStyle w:val="Voettekst"/>
                <w:jc w:val="center"/>
              </w:pPr>
              <w:r>
                <w:t>Plan van aanpak</w:t>
              </w:r>
            </w:p>
          </w:sdtContent>
        </w:sdt>
      </w:tc>
      <w:tc>
        <w:tcPr>
          <w:tcW w:w="750" w:type="pct"/>
        </w:tcPr>
        <w:p w14:paraId="783C0C07" w14:textId="77777777" w:rsidR="00FC58C2" w:rsidRDefault="004F0E9B" w:rsidP="00547E56">
          <w:pPr>
            <w:pStyle w:val="Voettekst"/>
            <w:jc w:val="right"/>
          </w:pPr>
          <w:r>
            <w:rPr>
              <w:lang w:bidi="nl-NL"/>
            </w:rPr>
            <w:fldChar w:fldCharType="begin"/>
          </w:r>
          <w:r>
            <w:rPr>
              <w:lang w:bidi="nl-NL"/>
            </w:rPr>
            <w:instrText xml:space="preserve"> PAGE   \* MERGEFORMAT </w:instrText>
          </w:r>
          <w:r>
            <w:rPr>
              <w:lang w:bidi="nl-NL"/>
            </w:rPr>
            <w:fldChar w:fldCharType="separate"/>
          </w:r>
          <w:r w:rsidR="007F4B9C">
            <w:rPr>
              <w:noProof/>
              <w:lang w:bidi="nl-NL"/>
            </w:rPr>
            <w:t>4</w:t>
          </w:r>
          <w:r>
            <w:rPr>
              <w:noProof/>
              <w:lang w:bidi="nl-NL"/>
            </w:rPr>
            <w:fldChar w:fldCharType="end"/>
          </w:r>
        </w:p>
      </w:tc>
    </w:tr>
  </w:tbl>
  <w:p w14:paraId="32417969" w14:textId="77777777" w:rsidR="00FC58C2" w:rsidRDefault="00FC58C2">
    <w:pPr>
      <w:pStyle w:val="Voettekst"/>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3CCDD" w14:textId="77777777" w:rsidR="007F4B9C" w:rsidRDefault="007F4B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B7C5A" w14:textId="77777777" w:rsidR="00E80242" w:rsidRDefault="00E80242">
      <w:r>
        <w:separator/>
      </w:r>
    </w:p>
    <w:p w14:paraId="754E7019" w14:textId="77777777" w:rsidR="00E80242" w:rsidRDefault="00E80242"/>
  </w:footnote>
  <w:footnote w:type="continuationSeparator" w:id="0">
    <w:p w14:paraId="7B916618" w14:textId="77777777" w:rsidR="00E80242" w:rsidRDefault="00E80242">
      <w:r>
        <w:continuationSeparator/>
      </w:r>
    </w:p>
    <w:p w14:paraId="1406A128" w14:textId="77777777" w:rsidR="00E80242" w:rsidRDefault="00E802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C4313" w14:textId="77777777" w:rsidR="007F4B9C" w:rsidRDefault="007F4B9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F7194" w14:textId="77777777" w:rsidR="00FC58C2" w:rsidRDefault="00E80242">
    <w:pPr>
      <w:pStyle w:val="Koptekst"/>
    </w:pPr>
    <w:sdt>
      <w:sdtPr>
        <w:alias w:val="Vertrouwelijk:"/>
        <w:tag w:val="Vertrouwelijk:"/>
        <w:id w:val="-1822729698"/>
        <w:placeholder>
          <w:docPart w:val="C5DB36995A194D979021FA9328DF0A23"/>
        </w:placeholder>
        <w:temporary/>
        <w:showingPlcHdr/>
        <w15:appearance w15:val="hidden"/>
      </w:sdtPr>
      <w:sdtEndPr/>
      <w:sdtContent>
        <w:r w:rsidR="003F66FA">
          <w:rPr>
            <w:lang w:bidi="nl-NL"/>
          </w:rPr>
          <w:t>Vertrouwelijk</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50A0" w14:textId="77777777" w:rsidR="00A94C93" w:rsidRDefault="00A638EC">
    <w:pPr>
      <w:pStyle w:val="Koptekst"/>
    </w:pPr>
    <w:r>
      <w:rPr>
        <w:noProof/>
        <w:lang w:bidi="nl-NL"/>
      </w:rPr>
      <mc:AlternateContent>
        <mc:Choice Requires="wpg">
          <w:drawing>
            <wp:anchor distT="0" distB="0" distL="114300" distR="114300" simplePos="0" relativeHeight="251659264" behindDoc="0" locked="1" layoutInCell="1" allowOverlap="1" wp14:anchorId="203EA2BC" wp14:editId="1DF5CB29">
              <wp:simplePos x="0" y="0"/>
              <wp:positionH relativeFrom="page">
                <wp:posOffset>352425</wp:posOffset>
              </wp:positionH>
              <wp:positionV relativeFrom="page">
                <wp:posOffset>457200</wp:posOffset>
              </wp:positionV>
              <wp:extent cx="228600" cy="9144000"/>
              <wp:effectExtent l="0" t="0" r="3175" b="635"/>
              <wp:wrapNone/>
              <wp:docPr id="1" name="Groep 1" descr="Decoratieve zijbalk"/>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hthoek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hoek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A77495" id="Groep 1" o:spid="_x0000_s1026" alt="Decoratieve zijbalk"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">
              <v:rect id="Rechthoek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hthoek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A4CC8"/>
    <w:multiLevelType w:val="hybridMultilevel"/>
    <w:tmpl w:val="A00A0C62"/>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6386E"/>
    <w:multiLevelType w:val="hybridMultilevel"/>
    <w:tmpl w:val="490807FA"/>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3" w15:restartNumberingAfterBreak="0">
    <w:nsid w:val="4D993888"/>
    <w:multiLevelType w:val="hybridMultilevel"/>
    <w:tmpl w:val="E0525368"/>
    <w:lvl w:ilvl="0" w:tplc="0EB45C24">
      <w:start w:val="1"/>
      <w:numFmt w:val="bullet"/>
      <w:pStyle w:val="Lijstopsomteken"/>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F7E4113"/>
    <w:multiLevelType w:val="hybridMultilevel"/>
    <w:tmpl w:val="5F26BE16"/>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5" w15:restartNumberingAfterBreak="0">
    <w:nsid w:val="60957C6E"/>
    <w:multiLevelType w:val="hybridMultilevel"/>
    <w:tmpl w:val="CD2A6538"/>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6" w15:restartNumberingAfterBreak="0">
    <w:nsid w:val="6A7438A9"/>
    <w:multiLevelType w:val="hybridMultilevel"/>
    <w:tmpl w:val="F476E43E"/>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num w:numId="1">
    <w:abstractNumId w:val="9"/>
  </w:num>
  <w:num w:numId="2">
    <w:abstractNumId w:val="11"/>
  </w:num>
  <w:num w:numId="3">
    <w:abstractNumId w:val="8"/>
  </w:num>
  <w:num w:numId="4">
    <w:abstractNumId w:val="8"/>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6"/>
  </w:num>
  <w:num w:numId="16">
    <w:abstractNumId w:val="1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8D"/>
    <w:rsid w:val="00041ADD"/>
    <w:rsid w:val="000C1EF1"/>
    <w:rsid w:val="001306AD"/>
    <w:rsid w:val="001912B2"/>
    <w:rsid w:val="001F4501"/>
    <w:rsid w:val="00290347"/>
    <w:rsid w:val="002A0044"/>
    <w:rsid w:val="002C7F47"/>
    <w:rsid w:val="0035711F"/>
    <w:rsid w:val="003A445F"/>
    <w:rsid w:val="003A4FE1"/>
    <w:rsid w:val="003C0801"/>
    <w:rsid w:val="003D1754"/>
    <w:rsid w:val="003F66FA"/>
    <w:rsid w:val="004224CB"/>
    <w:rsid w:val="00474746"/>
    <w:rsid w:val="004D5282"/>
    <w:rsid w:val="004F0E9B"/>
    <w:rsid w:val="00547E56"/>
    <w:rsid w:val="005A54FA"/>
    <w:rsid w:val="005B2EAF"/>
    <w:rsid w:val="005B3755"/>
    <w:rsid w:val="006056DA"/>
    <w:rsid w:val="006E67C4"/>
    <w:rsid w:val="006F2718"/>
    <w:rsid w:val="007D770B"/>
    <w:rsid w:val="007F383F"/>
    <w:rsid w:val="007F3E0D"/>
    <w:rsid w:val="007F4B9C"/>
    <w:rsid w:val="007F6D58"/>
    <w:rsid w:val="008400AB"/>
    <w:rsid w:val="0085297B"/>
    <w:rsid w:val="00871ACA"/>
    <w:rsid w:val="008A5C60"/>
    <w:rsid w:val="008D0170"/>
    <w:rsid w:val="0090428B"/>
    <w:rsid w:val="009063BF"/>
    <w:rsid w:val="009579E8"/>
    <w:rsid w:val="009E2BC3"/>
    <w:rsid w:val="00A638EC"/>
    <w:rsid w:val="00A77818"/>
    <w:rsid w:val="00A94C93"/>
    <w:rsid w:val="00AA133F"/>
    <w:rsid w:val="00B10657"/>
    <w:rsid w:val="00B8328D"/>
    <w:rsid w:val="00BC5D4E"/>
    <w:rsid w:val="00BE0195"/>
    <w:rsid w:val="00CA74A9"/>
    <w:rsid w:val="00D5350B"/>
    <w:rsid w:val="00DE6FEC"/>
    <w:rsid w:val="00E80242"/>
    <w:rsid w:val="00F56C0B"/>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748DF8"/>
  <w15:chartTrackingRefBased/>
  <w15:docId w15:val="{8890936F-B425-4D9D-941F-91D5B4CE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nl-NL"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2EAF"/>
    <w:pPr>
      <w:spacing w:before="120" w:after="0" w:line="240" w:lineRule="auto"/>
      <w:ind w:left="72" w:right="72"/>
    </w:pPr>
  </w:style>
  <w:style w:type="paragraph" w:styleId="Kop1">
    <w:name w:val="heading 1"/>
    <w:basedOn w:val="Standaard"/>
    <w:next w:val="Standaard"/>
    <w:link w:val="Kop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Kop2">
    <w:name w:val="heading 2"/>
    <w:basedOn w:val="Standaard"/>
    <w:next w:val="Standaard"/>
    <w:link w:val="Kop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Kop3">
    <w:name w:val="heading 3"/>
    <w:basedOn w:val="Standaard"/>
    <w:next w:val="Standaard"/>
    <w:link w:val="Kop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Kop4">
    <w:name w:val="heading 4"/>
    <w:basedOn w:val="Standaard"/>
    <w:next w:val="Standaard"/>
    <w:link w:val="Kop4Char"/>
    <w:uiPriority w:val="1"/>
    <w:qFormat/>
    <w:pPr>
      <w:outlineLvl w:val="3"/>
    </w:pPr>
    <w:rPr>
      <w:rFonts w:asciiTheme="majorHAnsi" w:eastAsiaTheme="majorEastAsia" w:hAnsiTheme="majorHAnsi" w:cstheme="majorBidi"/>
    </w:rPr>
  </w:style>
  <w:style w:type="paragraph" w:styleId="Kop5">
    <w:name w:val="heading 5"/>
    <w:basedOn w:val="Standaard"/>
    <w:next w:val="Standaard"/>
    <w:link w:val="Kop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Kop6">
    <w:name w:val="heading 6"/>
    <w:basedOn w:val="Standaard"/>
    <w:next w:val="Standaard"/>
    <w:link w:val="Kop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Kop9">
    <w:name w:val="heading 9"/>
    <w:basedOn w:val="Standaard"/>
    <w:next w:val="Standaard"/>
    <w:link w:val="Kop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5A54FA"/>
    <w:rPr>
      <w:rFonts w:asciiTheme="majorHAnsi" w:eastAsiaTheme="majorEastAsia" w:hAnsiTheme="majorHAnsi" w:cstheme="majorBidi"/>
      <w:caps/>
      <w:color w:val="355D7E" w:themeColor="accent1" w:themeShade="80"/>
      <w:sz w:val="28"/>
      <w:szCs w:val="28"/>
    </w:rPr>
  </w:style>
  <w:style w:type="character" w:customStyle="1" w:styleId="Kop2Char">
    <w:name w:val="Kop 2 Char"/>
    <w:basedOn w:val="Standaardalinea-lettertype"/>
    <w:link w:val="Kop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Kop3Char">
    <w:name w:val="Kop 3 Char"/>
    <w:basedOn w:val="Standaardalinea-lettertype"/>
    <w:link w:val="Kop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Kop4Char">
    <w:name w:val="Kop 4 Char"/>
    <w:basedOn w:val="Standaardalinea-lettertype"/>
    <w:link w:val="Kop4"/>
    <w:uiPriority w:val="1"/>
    <w:rPr>
      <w:rFonts w:asciiTheme="majorHAnsi" w:eastAsiaTheme="majorEastAsia" w:hAnsiTheme="majorHAnsi" w:cstheme="majorBidi"/>
    </w:rPr>
  </w:style>
  <w:style w:type="character" w:customStyle="1" w:styleId="Kop5Char">
    <w:name w:val="Kop 5 Char"/>
    <w:basedOn w:val="Standaardalinea-lettertype"/>
    <w:link w:val="Kop5"/>
    <w:uiPriority w:val="9"/>
    <w:semiHidden/>
    <w:rPr>
      <w:rFonts w:asciiTheme="majorHAnsi" w:eastAsiaTheme="majorEastAsia" w:hAnsiTheme="majorHAnsi" w:cstheme="majorBidi"/>
      <w:i/>
      <w:iCs/>
      <w:caps/>
      <w:sz w:val="24"/>
      <w:szCs w:val="24"/>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Kop9Char">
    <w:name w:val="Kop 9 Char"/>
    <w:basedOn w:val="Standaardalinea-lettertype"/>
    <w:link w:val="Kop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Bijschrift">
    <w:name w:val="caption"/>
    <w:basedOn w:val="Standaard"/>
    <w:next w:val="Standaard"/>
    <w:uiPriority w:val="35"/>
    <w:semiHidden/>
    <w:unhideWhenUsed/>
    <w:qFormat/>
    <w:rPr>
      <w:b/>
      <w:bCs/>
      <w:smallCaps/>
      <w:color w:val="595959" w:themeColor="text1" w:themeTint="A6"/>
    </w:rPr>
  </w:style>
  <w:style w:type="paragraph" w:styleId="Titel">
    <w:name w:val="Title"/>
    <w:basedOn w:val="Standaard"/>
    <w:link w:val="Titel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elChar">
    <w:name w:val="Titel Char"/>
    <w:basedOn w:val="Standaardalinea-lettertype"/>
    <w:link w:val="Titel"/>
    <w:uiPriority w:val="1"/>
    <w:rsid w:val="005A54FA"/>
    <w:rPr>
      <w:rFonts w:asciiTheme="majorHAnsi" w:eastAsiaTheme="majorEastAsia" w:hAnsiTheme="majorHAnsi" w:cstheme="majorBidi"/>
      <w:caps/>
      <w:color w:val="B85A22" w:themeColor="accent2" w:themeShade="BF"/>
      <w:sz w:val="52"/>
      <w:szCs w:val="52"/>
    </w:rPr>
  </w:style>
  <w:style w:type="paragraph" w:styleId="Ondertitel">
    <w:name w:val="Subtitle"/>
    <w:basedOn w:val="Standaard"/>
    <w:next w:val="Standaard"/>
    <w:link w:val="OndertitelChar"/>
    <w:uiPriority w:val="1"/>
    <w:qFormat/>
    <w:pPr>
      <w:jc w:val="right"/>
    </w:pPr>
    <w:rPr>
      <w:rFonts w:asciiTheme="majorHAnsi" w:eastAsiaTheme="majorEastAsia" w:hAnsiTheme="majorHAnsi" w:cstheme="majorBidi"/>
      <w:caps/>
      <w:sz w:val="28"/>
      <w:szCs w:val="28"/>
    </w:rPr>
  </w:style>
  <w:style w:type="character" w:customStyle="1" w:styleId="OndertitelChar">
    <w:name w:val="Ondertitel Char"/>
    <w:basedOn w:val="Standaardalinea-lettertype"/>
    <w:link w:val="Ondertitel"/>
    <w:uiPriority w:val="1"/>
    <w:rPr>
      <w:rFonts w:asciiTheme="majorHAnsi" w:eastAsiaTheme="majorEastAsia" w:hAnsiTheme="majorHAnsi" w:cstheme="majorBidi"/>
      <w:caps/>
      <w:sz w:val="28"/>
      <w:szCs w:val="28"/>
    </w:rPr>
  </w:style>
  <w:style w:type="paragraph" w:styleId="Kopvaninhoudsopgave">
    <w:name w:val="TOC Heading"/>
    <w:basedOn w:val="Kop1"/>
    <w:next w:val="Standaard"/>
    <w:uiPriority w:val="39"/>
    <w:unhideWhenUsed/>
    <w:qFormat/>
    <w:pPr>
      <w:outlineLvl w:val="9"/>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jsttabel7kleurrijk-Accent1">
    <w:name w:val="List Table 7 Colorful Accent 1"/>
    <w:basedOn w:val="Standaardtabe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Rastertabel4-Accent6">
    <w:name w:val="Grid Table 4 Accent 6"/>
    <w:basedOn w:val="Standaardtabe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rasterlicht">
    <w:name w:val="Grid Table Light"/>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jsttabel2-Accent1">
    <w:name w:val="List Table 2 Accent 1"/>
    <w:basedOn w:val="Standaardtabe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1licht-Accent2">
    <w:name w:val="List Table 1 Light Accent 2"/>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kstvantijdelijkeaanduiding">
    <w:name w:val="Placeholder Text"/>
    <w:basedOn w:val="Standaardalinea-lettertype"/>
    <w:uiPriority w:val="2"/>
    <w:rPr>
      <w:i/>
      <w:iCs/>
      <w:color w:val="808080"/>
    </w:rPr>
  </w:style>
  <w:style w:type="table" w:styleId="Rastertabel4-Accent1">
    <w:name w:val="Grid Table 4 Accent 1"/>
    <w:basedOn w:val="Standaardtabe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4-Accent2">
    <w:name w:val="Grid Table 4 Accent 2"/>
    <w:basedOn w:val="Standaardtabe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Onopgemaaktetabel4">
    <w:name w:val="Plain Table 4"/>
    <w:basedOn w:val="Standaardtabe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6">
    <w:name w:val="Grid Table 1 Light Accent 6"/>
    <w:basedOn w:val="Standaardtabe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jsttabel1licht-Accent6">
    <w:name w:val="List Table 1 Light Accent 6"/>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Voettekst">
    <w:name w:val="footer"/>
    <w:basedOn w:val="Standaard"/>
    <w:link w:val="VoettekstChar"/>
    <w:uiPriority w:val="2"/>
    <w:pPr>
      <w:spacing w:before="0"/>
    </w:pPr>
  </w:style>
  <w:style w:type="character" w:customStyle="1" w:styleId="VoettekstChar">
    <w:name w:val="Voettekst Char"/>
    <w:basedOn w:val="Standaardalinea-lettertype"/>
    <w:link w:val="Voettekst"/>
    <w:uiPriority w:val="2"/>
  </w:style>
  <w:style w:type="table" w:customStyle="1" w:styleId="Geenranden">
    <w:name w:val="Geen randen"/>
    <w:basedOn w:val="Standaardtabel"/>
    <w:uiPriority w:val="99"/>
    <w:pPr>
      <w:spacing w:after="0" w:line="240" w:lineRule="auto"/>
    </w:pPr>
    <w:tblPr/>
  </w:style>
  <w:style w:type="table" w:styleId="Rastertabel1licht-Accent1">
    <w:name w:val="Grid Table 1 Light Accent 1"/>
    <w:aliases w:val="Sample questionnaires table"/>
    <w:basedOn w:val="Standaardtabe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Rastertabel2-Accent1">
    <w:name w:val="Grid Table 2 Accent 1"/>
    <w:basedOn w:val="Standaardtabe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Standaard"/>
    <w:next w:val="Standaard"/>
    <w:uiPriority w:val="1"/>
    <w:qFormat/>
    <w:rsid w:val="00A638EC"/>
    <w:pPr>
      <w:spacing w:before="4700" w:after="1440"/>
      <w:jc w:val="right"/>
    </w:pPr>
    <w:rPr>
      <w:color w:val="59473F" w:themeColor="text2" w:themeShade="BF"/>
      <w:sz w:val="52"/>
      <w:szCs w:val="52"/>
    </w:rPr>
  </w:style>
  <w:style w:type="paragraph" w:styleId="Bovenkantformulier">
    <w:name w:val="HTML Top of Form"/>
    <w:basedOn w:val="Standaard"/>
    <w:next w:val="Standaard"/>
    <w:link w:val="BovenkantformulierChar"/>
    <w:hidden/>
    <w:uiPriority w:val="99"/>
    <w:semiHidden/>
    <w:unhideWhenUsed/>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Pr>
      <w:rFonts w:ascii="Arial" w:hAnsi="Arial" w:cs="Arial"/>
      <w:vanish/>
      <w:sz w:val="16"/>
      <w:szCs w:val="16"/>
    </w:rPr>
  </w:style>
  <w:style w:type="paragraph" w:styleId="Onderkantformulier">
    <w:name w:val="HTML Bottom of Form"/>
    <w:basedOn w:val="Standaard"/>
    <w:next w:val="Standaard"/>
    <w:link w:val="OnderkantformulierChar"/>
    <w:hidden/>
    <w:uiPriority w:val="99"/>
    <w:semiHidden/>
    <w:unhideWhenUsed/>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Pr>
      <w:rFonts w:ascii="Arial" w:hAnsi="Arial" w:cs="Arial"/>
      <w:vanish/>
      <w:sz w:val="16"/>
      <w:szCs w:val="16"/>
    </w:rPr>
  </w:style>
  <w:style w:type="paragraph" w:customStyle="1" w:styleId="Contactgegevens">
    <w:name w:val="Contactgegevens"/>
    <w:basedOn w:val="Standaard"/>
    <w:uiPriority w:val="1"/>
    <w:qFormat/>
    <w:rsid w:val="00290347"/>
    <w:pPr>
      <w:spacing w:before="1680"/>
      <w:contextualSpacing/>
      <w:jc w:val="right"/>
    </w:pPr>
    <w:rPr>
      <w:caps/>
    </w:rPr>
  </w:style>
  <w:style w:type="table" w:styleId="Rastertabel3-Accent3">
    <w:name w:val="Grid Table 3 Accent 3"/>
    <w:basedOn w:val="Standaardtabe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5donker-Accent3">
    <w:name w:val="Grid Table 5 Dark Accent 3"/>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Rastertabel1licht-Accent3">
    <w:name w:val="Grid Table 1 Light Accent 3"/>
    <w:basedOn w:val="Standaardtabe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pPr>
      <w:tabs>
        <w:tab w:val="center" w:pos="4680"/>
        <w:tab w:val="right" w:pos="9360"/>
      </w:tabs>
      <w:spacing w:before="0"/>
      <w:jc w:val="right"/>
    </w:pPr>
  </w:style>
  <w:style w:type="paragraph" w:styleId="Handtekening">
    <w:name w:val="Signature"/>
    <w:basedOn w:val="Standaard"/>
    <w:link w:val="Handtekening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HandtekeningChar">
    <w:name w:val="Handtekening Char"/>
    <w:basedOn w:val="Standaardalinea-lettertype"/>
    <w:link w:val="Handtekening"/>
    <w:uiPriority w:val="1"/>
    <w:rsid w:val="006E67C4"/>
    <w:rPr>
      <w:kern w:val="0"/>
      <w:sz w:val="16"/>
      <w:szCs w:val="16"/>
      <w14:ligatures w14:val="none"/>
    </w:rPr>
  </w:style>
  <w:style w:type="paragraph" w:customStyle="1" w:styleId="Ondertekening">
    <w:name w:val="Ondertekening"/>
    <w:basedOn w:val="Standaard"/>
    <w:uiPriority w:val="1"/>
    <w:qFormat/>
    <w:pPr>
      <w:jc w:val="center"/>
    </w:pPr>
    <w:rPr>
      <w:sz w:val="20"/>
      <w:szCs w:val="20"/>
    </w:rPr>
  </w:style>
  <w:style w:type="paragraph" w:customStyle="1" w:styleId="Rechtsuitlijnen">
    <w:name w:val="Rechts uitlijnen"/>
    <w:basedOn w:val="Standaard"/>
    <w:uiPriority w:val="1"/>
    <w:qFormat/>
    <w:pPr>
      <w:jc w:val="right"/>
    </w:pPr>
  </w:style>
  <w:style w:type="table" w:styleId="Rastertabel1licht-Accent2">
    <w:name w:val="Grid Table 1 Light Accent 2"/>
    <w:basedOn w:val="Standaardtabe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KoptekstChar">
    <w:name w:val="Koptekst Char"/>
    <w:basedOn w:val="Standaardalinea-lettertype"/>
    <w:link w:val="Koptekst"/>
    <w:uiPriority w:val="99"/>
  </w:style>
  <w:style w:type="paragraph" w:styleId="Lijstopsomteken">
    <w:name w:val="List Bullet"/>
    <w:basedOn w:val="Standaard"/>
    <w:uiPriority w:val="1"/>
    <w:unhideWhenUsed/>
    <w:pPr>
      <w:numPr>
        <w:numId w:val="5"/>
      </w:numPr>
      <w:ind w:left="432"/>
      <w:contextualSpacing/>
    </w:pPr>
  </w:style>
  <w:style w:type="character" w:styleId="Intensievebenadrukking">
    <w:name w:val="Intense Emphasis"/>
    <w:basedOn w:val="Standaardalinea-lettertype"/>
    <w:uiPriority w:val="21"/>
    <w:semiHidden/>
    <w:unhideWhenUsed/>
    <w:rsid w:val="005A54FA"/>
    <w:rPr>
      <w:i/>
      <w:iCs/>
      <w:color w:val="355D7E" w:themeColor="accent1" w:themeShade="80"/>
    </w:rPr>
  </w:style>
  <w:style w:type="paragraph" w:styleId="Duidelijkcitaat">
    <w:name w:val="Intense Quote"/>
    <w:basedOn w:val="Standaard"/>
    <w:next w:val="Standaard"/>
    <w:link w:val="Duidelijkcitaat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DuidelijkcitaatChar">
    <w:name w:val="Duidelijk citaat Char"/>
    <w:basedOn w:val="Standaardalinea-lettertype"/>
    <w:link w:val="Duidelijkcitaat"/>
    <w:uiPriority w:val="30"/>
    <w:semiHidden/>
    <w:rsid w:val="005A54FA"/>
    <w:rPr>
      <w:i/>
      <w:iCs/>
      <w:color w:val="355D7E" w:themeColor="accent1" w:themeShade="80"/>
    </w:rPr>
  </w:style>
  <w:style w:type="character" w:styleId="Intensieveverwijzing">
    <w:name w:val="Intense Reference"/>
    <w:basedOn w:val="Standaardalinea-lettertype"/>
    <w:uiPriority w:val="32"/>
    <w:semiHidden/>
    <w:unhideWhenUsed/>
    <w:rsid w:val="005A54FA"/>
    <w:rPr>
      <w:b/>
      <w:bCs/>
      <w:caps w:val="0"/>
      <w:smallCaps/>
      <w:color w:val="355D7E" w:themeColor="accent1" w:themeShade="80"/>
      <w:spacing w:val="5"/>
    </w:rPr>
  </w:style>
  <w:style w:type="paragraph" w:styleId="Bloktekst">
    <w:name w:val="Block Text"/>
    <w:basedOn w:val="Standaard"/>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Standaardalinea-lettertype"/>
    <w:uiPriority w:val="99"/>
    <w:unhideWhenUsed/>
    <w:rsid w:val="005A54FA"/>
    <w:rPr>
      <w:color w:val="7C5F1D" w:themeColor="accent4" w:themeShade="80"/>
      <w:u w:val="single"/>
    </w:rPr>
  </w:style>
  <w:style w:type="character" w:customStyle="1" w:styleId="Onopgelostemelding1">
    <w:name w:val="Onopgeloste melding 1"/>
    <w:basedOn w:val="Standaardalinea-lettertype"/>
    <w:uiPriority w:val="99"/>
    <w:semiHidden/>
    <w:unhideWhenUsed/>
    <w:rsid w:val="005A54FA"/>
    <w:rPr>
      <w:color w:val="595959" w:themeColor="text1" w:themeTint="A6"/>
      <w:shd w:val="clear" w:color="auto" w:fill="E6E6E6"/>
    </w:rPr>
  </w:style>
  <w:style w:type="character" w:styleId="Nadruk">
    <w:name w:val="Emphasis"/>
    <w:basedOn w:val="Standaardalinea-lettertype"/>
    <w:uiPriority w:val="20"/>
    <w:rsid w:val="005B2EAF"/>
    <w:rPr>
      <w:i/>
      <w:iCs/>
      <w:color w:val="595959" w:themeColor="text1" w:themeTint="A6"/>
    </w:rPr>
  </w:style>
  <w:style w:type="paragraph" w:styleId="Ballontekst">
    <w:name w:val="Balloon Text"/>
    <w:basedOn w:val="Standaard"/>
    <w:link w:val="BallontekstChar"/>
    <w:uiPriority w:val="99"/>
    <w:semiHidden/>
    <w:unhideWhenUsed/>
    <w:rsid w:val="009063BF"/>
    <w:pPr>
      <w:spacing w:before="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063BF"/>
    <w:rPr>
      <w:rFonts w:ascii="Segoe UI" w:hAnsi="Segoe UI" w:cs="Segoe UI"/>
      <w:sz w:val="18"/>
      <w:szCs w:val="18"/>
    </w:rPr>
  </w:style>
  <w:style w:type="paragraph" w:styleId="Inhopg1">
    <w:name w:val="toc 1"/>
    <w:basedOn w:val="Standaard"/>
    <w:next w:val="Standaard"/>
    <w:autoRedefine/>
    <w:uiPriority w:val="39"/>
    <w:unhideWhenUsed/>
    <w:rsid w:val="00B8328D"/>
    <w:pPr>
      <w:spacing w:after="100"/>
      <w:ind w:left="0"/>
    </w:pPr>
  </w:style>
  <w:style w:type="paragraph" w:styleId="Lijstalinea">
    <w:name w:val="List Paragraph"/>
    <w:basedOn w:val="Standaard"/>
    <w:uiPriority w:val="34"/>
    <w:unhideWhenUsed/>
    <w:qFormat/>
    <w:rsid w:val="009E2BC3"/>
    <w:pPr>
      <w:ind w:left="720"/>
      <w:contextualSpacing/>
    </w:pPr>
  </w:style>
  <w:style w:type="paragraph" w:styleId="Inhopg2">
    <w:name w:val="toc 2"/>
    <w:basedOn w:val="Standaard"/>
    <w:next w:val="Standaard"/>
    <w:autoRedefine/>
    <w:uiPriority w:val="39"/>
    <w:unhideWhenUsed/>
    <w:rsid w:val="00BC5D4E"/>
    <w:pPr>
      <w:spacing w:after="100"/>
      <w:ind w:left="220"/>
    </w:pPr>
  </w:style>
  <w:style w:type="table" w:styleId="Rastertabel3-Accent2">
    <w:name w:val="Grid Table 3 Accent 2"/>
    <w:basedOn w:val="Standaardtabel"/>
    <w:uiPriority w:val="48"/>
    <w:rsid w:val="006056DA"/>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character" w:styleId="Onopgelostemelding">
    <w:name w:val="Unresolved Mention"/>
    <w:basedOn w:val="Standaardalinea-lettertype"/>
    <w:uiPriority w:val="99"/>
    <w:semiHidden/>
    <w:unhideWhenUsed/>
    <w:rsid w:val="006056DA"/>
    <w:rPr>
      <w:color w:val="605E5C"/>
      <w:shd w:val="clear" w:color="auto" w:fill="E1DFDD"/>
    </w:rPr>
  </w:style>
  <w:style w:type="paragraph" w:styleId="Inhopg3">
    <w:name w:val="toc 3"/>
    <w:basedOn w:val="Standaard"/>
    <w:next w:val="Standaard"/>
    <w:autoRedefine/>
    <w:uiPriority w:val="39"/>
    <w:unhideWhenUsed/>
    <w:rsid w:val="008A5C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ansen@rentacar.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lvers@fastdev.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bouma@fastdev.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Tactisch%20bedrijfsmarketing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4658F8575E4AA3A1CFF7C65BA882F5"/>
        <w:category>
          <w:name w:val="Algemeen"/>
          <w:gallery w:val="placeholder"/>
        </w:category>
        <w:types>
          <w:type w:val="bbPlcHdr"/>
        </w:types>
        <w:behaviors>
          <w:behavior w:val="content"/>
        </w:behaviors>
        <w:guid w:val="{E6DEB6CC-BC89-4606-966C-CAE64937C906}"/>
      </w:docPartPr>
      <w:docPartBody>
        <w:p w:rsidR="00000000" w:rsidRDefault="00030B38">
          <w:pPr>
            <w:pStyle w:val="D14658F8575E4AA3A1CFF7C65BA882F5"/>
          </w:pPr>
          <w:r w:rsidRPr="00A638EC">
            <w:rPr>
              <w:lang w:bidi="nl-NL"/>
            </w:rPr>
            <w:t>Versie</w:t>
          </w:r>
        </w:p>
      </w:docPartBody>
    </w:docPart>
    <w:docPart>
      <w:docPartPr>
        <w:name w:val="B952FA57E47C4DB9A7BB50206C349AFB"/>
        <w:category>
          <w:name w:val="Algemeen"/>
          <w:gallery w:val="placeholder"/>
        </w:category>
        <w:types>
          <w:type w:val="bbPlcHdr"/>
        </w:types>
        <w:behaviors>
          <w:behavior w:val="content"/>
        </w:behaviors>
        <w:guid w:val="{C680CC2C-1EE8-43EA-8CA5-26CC5AD295A3}"/>
      </w:docPartPr>
      <w:docPartBody>
        <w:p w:rsidR="00000000" w:rsidRDefault="00030B38">
          <w:pPr>
            <w:pStyle w:val="B952FA57E47C4DB9A7BB50206C349AFB"/>
          </w:pPr>
          <w:r>
            <w:rPr>
              <w:lang w:bidi="nl-NL"/>
            </w:rPr>
            <w:t>Datum</w:t>
          </w:r>
        </w:p>
      </w:docPartBody>
    </w:docPart>
    <w:docPart>
      <w:docPartPr>
        <w:name w:val="47DF46E9FA9D466895F7EF6F1634F881"/>
        <w:category>
          <w:name w:val="Algemeen"/>
          <w:gallery w:val="placeholder"/>
        </w:category>
        <w:types>
          <w:type w:val="bbPlcHdr"/>
        </w:types>
        <w:behaviors>
          <w:behavior w:val="content"/>
        </w:behaviors>
        <w:guid w:val="{176345AE-92B3-4B50-AAF0-3636AA28CC48}"/>
      </w:docPartPr>
      <w:docPartBody>
        <w:p w:rsidR="00000000" w:rsidRDefault="00030B38">
          <w:pPr>
            <w:pStyle w:val="47DF46E9FA9D466895F7EF6F1634F881"/>
          </w:pPr>
          <w:r w:rsidRPr="002A0044">
            <w:rPr>
              <w:lang w:bidi="nl-NL"/>
            </w:rPr>
            <w:t>Tactisch marketingplan</w:t>
          </w:r>
        </w:p>
      </w:docPartBody>
    </w:docPart>
    <w:docPart>
      <w:docPartPr>
        <w:name w:val="1367CF48FAC24557B51A5179C5BF2C92"/>
        <w:category>
          <w:name w:val="Algemeen"/>
          <w:gallery w:val="placeholder"/>
        </w:category>
        <w:types>
          <w:type w:val="bbPlcHdr"/>
        </w:types>
        <w:behaviors>
          <w:behavior w:val="content"/>
        </w:behaviors>
        <w:guid w:val="{591F6FCF-3BC6-445B-B9CC-6DCA7315E673}"/>
      </w:docPartPr>
      <w:docPartBody>
        <w:p w:rsidR="00000000" w:rsidRDefault="00030B38">
          <w:pPr>
            <w:pStyle w:val="1367CF48FAC24557B51A5179C5BF2C92"/>
          </w:pPr>
          <w:r>
            <w:rPr>
              <w:lang w:bidi="nl-NL"/>
            </w:rPr>
            <w:t>Subtitel van document</w:t>
          </w:r>
        </w:p>
      </w:docPartBody>
    </w:docPart>
    <w:docPart>
      <w:docPartPr>
        <w:name w:val="AF2C4C976BF54F218464F46B84E8AEEC"/>
        <w:category>
          <w:name w:val="Algemeen"/>
          <w:gallery w:val="placeholder"/>
        </w:category>
        <w:types>
          <w:type w:val="bbPlcHdr"/>
        </w:types>
        <w:behaviors>
          <w:behavior w:val="content"/>
        </w:behaviors>
        <w:guid w:val="{06BCF11A-45FB-4F16-BD26-1778D18D5A5C}"/>
      </w:docPartPr>
      <w:docPartBody>
        <w:p w:rsidR="00000000" w:rsidRDefault="00030B38">
          <w:pPr>
            <w:pStyle w:val="AF2C4C976BF54F218464F46B84E8AEEC"/>
          </w:pPr>
          <w:r w:rsidRPr="004D5282">
            <w:rPr>
              <w:lang w:bidi="nl-NL"/>
            </w:rPr>
            <w:t>Gepresenteerd door:</w:t>
          </w:r>
        </w:p>
      </w:docPartBody>
    </w:docPart>
    <w:docPart>
      <w:docPartPr>
        <w:name w:val="35BA1E5B454C4155AA8E0BDC0D875837"/>
        <w:category>
          <w:name w:val="Algemeen"/>
          <w:gallery w:val="placeholder"/>
        </w:category>
        <w:types>
          <w:type w:val="bbPlcHdr"/>
        </w:types>
        <w:behaviors>
          <w:behavior w:val="content"/>
        </w:behaviors>
        <w:guid w:val="{23ECBCA6-5F56-42C9-B4C8-AEC8942E7407}"/>
      </w:docPartPr>
      <w:docPartBody>
        <w:p w:rsidR="00000000" w:rsidRDefault="00030B38">
          <w:pPr>
            <w:pStyle w:val="35BA1E5B454C4155AA8E0BDC0D875837"/>
          </w:pPr>
          <w:r w:rsidRPr="004D5282">
            <w:rPr>
              <w:lang w:bidi="nl-NL"/>
            </w:rPr>
            <w:t>bedrijfsnaam</w:t>
          </w:r>
        </w:p>
      </w:docPartBody>
    </w:docPart>
    <w:docPart>
      <w:docPartPr>
        <w:name w:val="75F918DABB2546789CF5B6F89A6E2019"/>
        <w:category>
          <w:name w:val="Algemeen"/>
          <w:gallery w:val="placeholder"/>
        </w:category>
        <w:types>
          <w:type w:val="bbPlcHdr"/>
        </w:types>
        <w:behaviors>
          <w:behavior w:val="content"/>
        </w:behaviors>
        <w:guid w:val="{46C64FD9-F850-49FB-9695-86F7FC0C9B8D}"/>
      </w:docPartPr>
      <w:docPartBody>
        <w:p w:rsidR="00000000" w:rsidRDefault="00030B38">
          <w:pPr>
            <w:pStyle w:val="75F918DABB2546789CF5B6F89A6E2019"/>
          </w:pPr>
          <w:r>
            <w:rPr>
              <w:lang w:bidi="nl-NL"/>
            </w:rPr>
            <w:t>Definieer de doorslaggevende aanbieding.</w:t>
          </w:r>
        </w:p>
      </w:docPartBody>
    </w:docPart>
    <w:docPart>
      <w:docPartPr>
        <w:name w:val="B3EDCA925C084D9495EE2F8C2176D55F"/>
        <w:category>
          <w:name w:val="Algemeen"/>
          <w:gallery w:val="placeholder"/>
        </w:category>
        <w:types>
          <w:type w:val="bbPlcHdr"/>
        </w:types>
        <w:behaviors>
          <w:behavior w:val="content"/>
        </w:behaviors>
        <w:guid w:val="{E681D37C-6DE5-4C46-89F6-090F2E01546F}"/>
      </w:docPartPr>
      <w:docPartBody>
        <w:p w:rsidR="00000000" w:rsidRDefault="00030B38">
          <w:pPr>
            <w:pStyle w:val="B3EDCA925C084D9495EE2F8C2176D55F"/>
          </w:pPr>
          <w:r>
            <w:rPr>
              <w:lang w:bidi="nl-NL"/>
            </w:rPr>
            <w:t>Proces</w:t>
          </w:r>
        </w:p>
      </w:docPartBody>
    </w:docPart>
    <w:docPart>
      <w:docPartPr>
        <w:name w:val="C5DB36995A194D979021FA9328DF0A23"/>
        <w:category>
          <w:name w:val="Algemeen"/>
          <w:gallery w:val="placeholder"/>
        </w:category>
        <w:types>
          <w:type w:val="bbPlcHdr"/>
        </w:types>
        <w:behaviors>
          <w:behavior w:val="content"/>
        </w:behaviors>
        <w:guid w:val="{51ED1578-D526-4CE5-B271-ABDC8B7647F7}"/>
      </w:docPartPr>
      <w:docPartBody>
        <w:p w:rsidR="00000000" w:rsidRDefault="00030B38">
          <w:pPr>
            <w:pStyle w:val="C5DB36995A194D979021FA9328DF0A23"/>
          </w:pPr>
          <w:r>
            <w:rPr>
              <w:lang w:bidi="nl-NL"/>
            </w:rPr>
            <w:t xml:space="preserve">Opmerking: Nieuwe handtekeningen zijn </w:t>
          </w:r>
          <w:r>
            <w:rPr>
              <w:lang w:bidi="nl-NL"/>
            </w:rPr>
            <w:t>mogelijk vereist als het document op verzoek van de klant aanzienlijk wordt gewijzigd.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38"/>
    <w:rsid w:val="00030B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14658F8575E4AA3A1CFF7C65BA882F5">
    <w:name w:val="D14658F8575E4AA3A1CFF7C65BA882F5"/>
  </w:style>
  <w:style w:type="paragraph" w:customStyle="1" w:styleId="CF7D18CC68144D9D855C454B4863F2FD">
    <w:name w:val="CF7D18CC68144D9D855C454B4863F2FD"/>
  </w:style>
  <w:style w:type="paragraph" w:customStyle="1" w:styleId="B952FA57E47C4DB9A7BB50206C349AFB">
    <w:name w:val="B952FA57E47C4DB9A7BB50206C349AFB"/>
  </w:style>
  <w:style w:type="paragraph" w:customStyle="1" w:styleId="47DF46E9FA9D466895F7EF6F1634F881">
    <w:name w:val="47DF46E9FA9D466895F7EF6F1634F881"/>
  </w:style>
  <w:style w:type="paragraph" w:customStyle="1" w:styleId="1367CF48FAC24557B51A5179C5BF2C92">
    <w:name w:val="1367CF48FAC24557B51A5179C5BF2C92"/>
  </w:style>
  <w:style w:type="paragraph" w:customStyle="1" w:styleId="AF2C4C976BF54F218464F46B84E8AEEC">
    <w:name w:val="AF2C4C976BF54F218464F46B84E8AEEC"/>
  </w:style>
  <w:style w:type="paragraph" w:customStyle="1" w:styleId="12AB0A3E1A384224BF108B0C4FAAA11C">
    <w:name w:val="12AB0A3E1A384224BF108B0C4FAAA11C"/>
  </w:style>
  <w:style w:type="paragraph" w:customStyle="1" w:styleId="35BA1E5B454C4155AA8E0BDC0D875837">
    <w:name w:val="35BA1E5B454C4155AA8E0BDC0D875837"/>
  </w:style>
  <w:style w:type="paragraph" w:customStyle="1" w:styleId="47F95F97AEDE4EA48822AA780995868B">
    <w:name w:val="47F95F97AEDE4EA48822AA780995868B"/>
  </w:style>
  <w:style w:type="paragraph" w:customStyle="1" w:styleId="DA12BF5E7B224531BB58F3D351D22096">
    <w:name w:val="DA12BF5E7B224531BB58F3D351D22096"/>
  </w:style>
  <w:style w:type="character" w:styleId="Nadruk">
    <w:name w:val="Emphasis"/>
    <w:basedOn w:val="Standaardalinea-lettertype"/>
    <w:uiPriority w:val="20"/>
    <w:rPr>
      <w:i/>
      <w:iCs/>
      <w:color w:val="595959" w:themeColor="text1" w:themeTint="A6"/>
    </w:rPr>
  </w:style>
  <w:style w:type="paragraph" w:customStyle="1" w:styleId="3CE072D3C2834C63B1CEC3731CF6BB9D">
    <w:name w:val="3CE072D3C2834C63B1CEC3731CF6BB9D"/>
  </w:style>
  <w:style w:type="paragraph" w:customStyle="1" w:styleId="D1E5F00B78224559BE058D8B866EADBE">
    <w:name w:val="D1E5F00B78224559BE058D8B866EADBE"/>
  </w:style>
  <w:style w:type="paragraph" w:customStyle="1" w:styleId="D56628E975B040E0AFC9C86878D56129">
    <w:name w:val="D56628E975B040E0AFC9C86878D56129"/>
  </w:style>
  <w:style w:type="paragraph" w:customStyle="1" w:styleId="78272D574B784DBB9EA313FBF9E52B43">
    <w:name w:val="78272D574B784DBB9EA313FBF9E52B43"/>
  </w:style>
  <w:style w:type="paragraph" w:customStyle="1" w:styleId="3A46853CA63C46F48DC04B4AC974FDDC">
    <w:name w:val="3A46853CA63C46F48DC04B4AC974FDDC"/>
  </w:style>
  <w:style w:type="paragraph" w:customStyle="1" w:styleId="DC712BCA6D2E4A1E860EA440440DD78B">
    <w:name w:val="DC712BCA6D2E4A1E860EA440440DD78B"/>
  </w:style>
  <w:style w:type="paragraph" w:customStyle="1" w:styleId="602FCAEE0CBD4B65A5F48401798814C4">
    <w:name w:val="602FCAEE0CBD4B65A5F48401798814C4"/>
  </w:style>
  <w:style w:type="paragraph" w:customStyle="1" w:styleId="8E8B67DE76CE4A0CA298BDA023660782">
    <w:name w:val="8E8B67DE76CE4A0CA298BDA023660782"/>
  </w:style>
  <w:style w:type="paragraph" w:customStyle="1" w:styleId="FA2406D45CCF4818AD217C129C05EAF7">
    <w:name w:val="FA2406D45CCF4818AD217C129C05EAF7"/>
  </w:style>
  <w:style w:type="paragraph" w:customStyle="1" w:styleId="C60E1F1708064FFB88D9D08E57DAAB06">
    <w:name w:val="C60E1F1708064FFB88D9D08E57DAAB06"/>
  </w:style>
  <w:style w:type="paragraph" w:customStyle="1" w:styleId="2C45B4FFBEC94BCDAD69D25A14A457D1">
    <w:name w:val="2C45B4FFBEC94BCDAD69D25A14A457D1"/>
  </w:style>
  <w:style w:type="paragraph" w:customStyle="1" w:styleId="B6C5125210A24D21B1298609BDC0BD89">
    <w:name w:val="B6C5125210A24D21B1298609BDC0BD89"/>
  </w:style>
  <w:style w:type="paragraph" w:customStyle="1" w:styleId="3929788E51A6452CADF061A486B7EF54">
    <w:name w:val="3929788E51A6452CADF061A486B7EF54"/>
  </w:style>
  <w:style w:type="paragraph" w:customStyle="1" w:styleId="2A65B48EF776419FBAFC687C567D66E6">
    <w:name w:val="2A65B48EF776419FBAFC687C567D66E6"/>
  </w:style>
  <w:style w:type="paragraph" w:customStyle="1" w:styleId="D5878F2608484FAB80ED459A8B2D27C2">
    <w:name w:val="D5878F2608484FAB80ED459A8B2D27C2"/>
  </w:style>
  <w:style w:type="paragraph" w:customStyle="1" w:styleId="631F5B8A932B4AB792A6841D2D2DFCA6">
    <w:name w:val="631F5B8A932B4AB792A6841D2D2DFCA6"/>
  </w:style>
  <w:style w:type="paragraph" w:customStyle="1" w:styleId="C6FAB2466C8E4BC5A837E0A44AE5B42A">
    <w:name w:val="C6FAB2466C8E4BC5A837E0A44AE5B42A"/>
  </w:style>
  <w:style w:type="paragraph" w:customStyle="1" w:styleId="01AE5DDAD5F8449BAC68C2701A6215BC">
    <w:name w:val="01AE5DDAD5F8449BAC68C2701A6215BC"/>
  </w:style>
  <w:style w:type="paragraph" w:customStyle="1" w:styleId="34A14F069866428EAC13B720E0C59DFE">
    <w:name w:val="34A14F069866428EAC13B720E0C59DFE"/>
  </w:style>
  <w:style w:type="paragraph" w:customStyle="1" w:styleId="5DA6D5AFFDB345C6895171E3B02183A3">
    <w:name w:val="5DA6D5AFFDB345C6895171E3B02183A3"/>
  </w:style>
  <w:style w:type="paragraph" w:customStyle="1" w:styleId="ECE2F456F444493CB161368916961E74">
    <w:name w:val="ECE2F456F444493CB161368916961E74"/>
  </w:style>
  <w:style w:type="paragraph" w:customStyle="1" w:styleId="3F2CE6DAA7C64D0E823540F5DC8637BC">
    <w:name w:val="3F2CE6DAA7C64D0E823540F5DC8637BC"/>
  </w:style>
  <w:style w:type="paragraph" w:customStyle="1" w:styleId="AE4BB2DEBDE8473894A633BB5E863F52">
    <w:name w:val="AE4BB2DEBDE8473894A633BB5E863F52"/>
  </w:style>
  <w:style w:type="paragraph" w:customStyle="1" w:styleId="3D45C49238124142BD77F2DE4B0E62F2">
    <w:name w:val="3D45C49238124142BD77F2DE4B0E62F2"/>
  </w:style>
  <w:style w:type="paragraph" w:customStyle="1" w:styleId="46079C55787840149B8FC9D93994E5DF">
    <w:name w:val="46079C55787840149B8FC9D93994E5DF"/>
  </w:style>
  <w:style w:type="paragraph" w:customStyle="1" w:styleId="75F918DABB2546789CF5B6F89A6E2019">
    <w:name w:val="75F918DABB2546789CF5B6F89A6E2019"/>
  </w:style>
  <w:style w:type="paragraph" w:customStyle="1" w:styleId="B3EDCA925C084D9495EE2F8C2176D55F">
    <w:name w:val="B3EDCA925C084D9495EE2F8C2176D55F"/>
  </w:style>
  <w:style w:type="paragraph" w:customStyle="1" w:styleId="B1243D663E4746149ABC9DB4AB66605F">
    <w:name w:val="B1243D663E4746149ABC9DB4AB66605F"/>
  </w:style>
  <w:style w:type="paragraph" w:customStyle="1" w:styleId="0E437F2876334E1FB127BF267A74D592">
    <w:name w:val="0E437F2876334E1FB127BF267A74D592"/>
  </w:style>
  <w:style w:type="paragraph" w:customStyle="1" w:styleId="1D35F182C0014BA38A08389CFD98F95A">
    <w:name w:val="1D35F182C0014BA38A08389CFD98F95A"/>
  </w:style>
  <w:style w:type="paragraph" w:customStyle="1" w:styleId="16E3F8B2390949719520E13ADCA1CD18">
    <w:name w:val="16E3F8B2390949719520E13ADCA1CD18"/>
  </w:style>
  <w:style w:type="paragraph" w:customStyle="1" w:styleId="5C3B01FBFC7348499BBF15C03A56CAF5">
    <w:name w:val="5C3B01FBFC7348499BBF15C03A56CAF5"/>
  </w:style>
  <w:style w:type="paragraph" w:customStyle="1" w:styleId="6E6BE4E4545E488097FA32A691516DED">
    <w:name w:val="6E6BE4E4545E488097FA32A691516DED"/>
  </w:style>
  <w:style w:type="paragraph" w:customStyle="1" w:styleId="AA25711CAAAF425E80095FD16230178A">
    <w:name w:val="AA25711CAAAF425E80095FD16230178A"/>
  </w:style>
  <w:style w:type="paragraph" w:customStyle="1" w:styleId="79BE4CF6FED54BC9BDD49965FF792F28">
    <w:name w:val="79BE4CF6FED54BC9BDD49965FF792F28"/>
  </w:style>
  <w:style w:type="paragraph" w:customStyle="1" w:styleId="BAEE03B9C767486093B3AD4D4DA1293A">
    <w:name w:val="BAEE03B9C767486093B3AD4D4DA1293A"/>
  </w:style>
  <w:style w:type="paragraph" w:customStyle="1" w:styleId="4E09F9786993409AB06BA14B68F8067A">
    <w:name w:val="4E09F9786993409AB06BA14B68F8067A"/>
  </w:style>
  <w:style w:type="paragraph" w:customStyle="1" w:styleId="4ACA96CD22684B15A93D2E9D6D278ABA">
    <w:name w:val="4ACA96CD22684B15A93D2E9D6D278ABA"/>
  </w:style>
  <w:style w:type="paragraph" w:customStyle="1" w:styleId="DE7A2B84F79E4D50875734BC5E3F8089">
    <w:name w:val="DE7A2B84F79E4D50875734BC5E3F8089"/>
  </w:style>
  <w:style w:type="paragraph" w:customStyle="1" w:styleId="BFC3D4B9353943C09487BE5C9C41E714">
    <w:name w:val="BFC3D4B9353943C09487BE5C9C41E714"/>
  </w:style>
  <w:style w:type="paragraph" w:customStyle="1" w:styleId="BAE699B9872D4C4881410FE35B7D3E98">
    <w:name w:val="BAE699B9872D4C4881410FE35B7D3E98"/>
  </w:style>
  <w:style w:type="paragraph" w:customStyle="1" w:styleId="8E0D9E3714824812B81C982EE243A1D0">
    <w:name w:val="8E0D9E3714824812B81C982EE243A1D0"/>
  </w:style>
  <w:style w:type="paragraph" w:customStyle="1" w:styleId="7C5426F96DEF47F49FD60716218706DE">
    <w:name w:val="7C5426F96DEF47F49FD60716218706DE"/>
  </w:style>
  <w:style w:type="paragraph" w:customStyle="1" w:styleId="63027A3825634874920F179CC477AC35">
    <w:name w:val="63027A3825634874920F179CC477AC35"/>
  </w:style>
  <w:style w:type="paragraph" w:customStyle="1" w:styleId="5402B0536A844C7284462E7D679723E7">
    <w:name w:val="5402B0536A844C7284462E7D679723E7"/>
  </w:style>
  <w:style w:type="paragraph" w:customStyle="1" w:styleId="346FF1E3F49C46178C7C37D1DCFF9DDB">
    <w:name w:val="346FF1E3F49C46178C7C37D1DCFF9DDB"/>
  </w:style>
  <w:style w:type="paragraph" w:customStyle="1" w:styleId="0E5CF8AB8EB5477F896D49DAB4465C71">
    <w:name w:val="0E5CF8AB8EB5477F896D49DAB4465C71"/>
  </w:style>
  <w:style w:type="paragraph" w:customStyle="1" w:styleId="688008D3716B435DAA27F027C8FC938A">
    <w:name w:val="688008D3716B435DAA27F027C8FC938A"/>
  </w:style>
  <w:style w:type="paragraph" w:customStyle="1" w:styleId="359E892B922E490FA92A86CE44D20668">
    <w:name w:val="359E892B922E490FA92A86CE44D20668"/>
  </w:style>
  <w:style w:type="paragraph" w:customStyle="1" w:styleId="86ADDD1C72154FD2B9D8DACD92C2EF7F">
    <w:name w:val="86ADDD1C72154FD2B9D8DACD92C2EF7F"/>
  </w:style>
  <w:style w:type="paragraph" w:customStyle="1" w:styleId="D3511AFE97724726B5D00A3916A76F99">
    <w:name w:val="D3511AFE97724726B5D00A3916A76F99"/>
  </w:style>
  <w:style w:type="paragraph" w:customStyle="1" w:styleId="18F2E10511E8404B9D0ABDCD7E288FAD">
    <w:name w:val="18F2E10511E8404B9D0ABDCD7E288FAD"/>
  </w:style>
  <w:style w:type="paragraph" w:customStyle="1" w:styleId="1C4CD3350F9243B0B7B596136DD52866">
    <w:name w:val="1C4CD3350F9243B0B7B596136DD52866"/>
  </w:style>
  <w:style w:type="paragraph" w:customStyle="1" w:styleId="C6DC6BC8C06C4C4A9B8069AFFA02785B">
    <w:name w:val="C6DC6BC8C06C4C4A9B8069AFFA02785B"/>
  </w:style>
  <w:style w:type="paragraph" w:customStyle="1" w:styleId="CC04D8A3E2A3409595C522EC38803D44">
    <w:name w:val="CC04D8A3E2A3409595C522EC38803D44"/>
  </w:style>
  <w:style w:type="paragraph" w:customStyle="1" w:styleId="8AC1DDA365CE4889B1648ED6A1D70926">
    <w:name w:val="8AC1DDA365CE4889B1648ED6A1D70926"/>
  </w:style>
  <w:style w:type="paragraph" w:customStyle="1" w:styleId="EA197C67D9A34595B131E697B0683D92">
    <w:name w:val="EA197C67D9A34595B131E697B0683D92"/>
  </w:style>
  <w:style w:type="paragraph" w:customStyle="1" w:styleId="A549692135D44D19BC9396129E55A170">
    <w:name w:val="A549692135D44D19BC9396129E55A170"/>
  </w:style>
  <w:style w:type="paragraph" w:customStyle="1" w:styleId="CEACBB3CC7DA42CA8E005BF2ABDD6251">
    <w:name w:val="CEACBB3CC7DA42CA8E005BF2ABDD6251"/>
  </w:style>
  <w:style w:type="paragraph" w:customStyle="1" w:styleId="3BCB56DA9F0246529DBB1835EA84783E">
    <w:name w:val="3BCB56DA9F0246529DBB1835EA84783E"/>
  </w:style>
  <w:style w:type="paragraph" w:customStyle="1" w:styleId="81B102FCE4D0403DA7F2C9A17304FB7E">
    <w:name w:val="81B102FCE4D0403DA7F2C9A17304FB7E"/>
  </w:style>
  <w:style w:type="paragraph" w:customStyle="1" w:styleId="7DE77692C6FC40BF827392B44B72C216">
    <w:name w:val="7DE77692C6FC40BF827392B44B72C216"/>
  </w:style>
  <w:style w:type="paragraph" w:customStyle="1" w:styleId="98A47100F21F4EF1AA48FEEB9E1C0A25">
    <w:name w:val="98A47100F21F4EF1AA48FEEB9E1C0A25"/>
  </w:style>
  <w:style w:type="paragraph" w:customStyle="1" w:styleId="BC2AE06135CE483BAF346B2267725024">
    <w:name w:val="BC2AE06135CE483BAF346B2267725024"/>
  </w:style>
  <w:style w:type="paragraph" w:customStyle="1" w:styleId="A0E3C17D41214697B9BBF000013AC7AC">
    <w:name w:val="A0E3C17D41214697B9BBF000013AC7AC"/>
  </w:style>
  <w:style w:type="paragraph" w:customStyle="1" w:styleId="A29CBDF84E8142D68D5F558C2E5AC5D2">
    <w:name w:val="A29CBDF84E8142D68D5F558C2E5AC5D2"/>
  </w:style>
  <w:style w:type="paragraph" w:customStyle="1" w:styleId="60F800DC706F435BA8A1A9660FE12362">
    <w:name w:val="60F800DC706F435BA8A1A9660FE12362"/>
  </w:style>
  <w:style w:type="paragraph" w:customStyle="1" w:styleId="DD2F5C88E0214783A332E11FB47FC3E6">
    <w:name w:val="DD2F5C88E0214783A332E11FB47FC3E6"/>
  </w:style>
  <w:style w:type="paragraph" w:customStyle="1" w:styleId="5AA3ADC67E164053AE454319AAD2597B">
    <w:name w:val="5AA3ADC67E164053AE454319AAD2597B"/>
  </w:style>
  <w:style w:type="paragraph" w:customStyle="1" w:styleId="6BE8E7F58BE242B3A0951C6F8776C309">
    <w:name w:val="6BE8E7F58BE242B3A0951C6F8776C309"/>
  </w:style>
  <w:style w:type="paragraph" w:customStyle="1" w:styleId="214FDABE85D54F188BBAB9426E098F7E">
    <w:name w:val="214FDABE85D54F188BBAB9426E098F7E"/>
  </w:style>
  <w:style w:type="paragraph" w:customStyle="1" w:styleId="C9648CC42D53455CB30185E93C9E0CE3">
    <w:name w:val="C9648CC42D53455CB30185E93C9E0CE3"/>
  </w:style>
  <w:style w:type="paragraph" w:customStyle="1" w:styleId="ADA573B7D82740AEAF746129AA75F67C">
    <w:name w:val="ADA573B7D82740AEAF746129AA75F67C"/>
  </w:style>
  <w:style w:type="paragraph" w:customStyle="1" w:styleId="9A17D846C1404645ADC5B081E417E52E">
    <w:name w:val="9A17D846C1404645ADC5B081E417E52E"/>
  </w:style>
  <w:style w:type="paragraph" w:customStyle="1" w:styleId="1C5E16752E844411BF98EEB551E39E4C">
    <w:name w:val="1C5E16752E844411BF98EEB551E39E4C"/>
  </w:style>
  <w:style w:type="paragraph" w:customStyle="1" w:styleId="E489B5484D7443249AC2B1754F228AEC">
    <w:name w:val="E489B5484D7443249AC2B1754F228AEC"/>
  </w:style>
  <w:style w:type="paragraph" w:customStyle="1" w:styleId="703F233E35A64E9E89F4FA85AC450A48">
    <w:name w:val="703F233E35A64E9E89F4FA85AC450A48"/>
  </w:style>
  <w:style w:type="paragraph" w:customStyle="1" w:styleId="CC3B8280EC054D898C5C10902FF67D96">
    <w:name w:val="CC3B8280EC054D898C5C10902FF67D96"/>
  </w:style>
  <w:style w:type="paragraph" w:customStyle="1" w:styleId="3DAF9DE3551A4C0A8268CE2B9DBA5503">
    <w:name w:val="3DAF9DE3551A4C0A8268CE2B9DBA5503"/>
  </w:style>
  <w:style w:type="paragraph" w:customStyle="1" w:styleId="069C9E49370446A887A9DAAEFA64EB7D">
    <w:name w:val="069C9E49370446A887A9DAAEFA64EB7D"/>
  </w:style>
  <w:style w:type="paragraph" w:customStyle="1" w:styleId="1D8123CBC6DF483B8FF65DACFB282E4F">
    <w:name w:val="1D8123CBC6DF483B8FF65DACFB282E4F"/>
  </w:style>
  <w:style w:type="paragraph" w:customStyle="1" w:styleId="DC23F61BB2284A20BE971292916145D8">
    <w:name w:val="DC23F61BB2284A20BE971292916145D8"/>
  </w:style>
  <w:style w:type="paragraph" w:customStyle="1" w:styleId="B17C2F0E11974A54ABE4025636034CAD">
    <w:name w:val="B17C2F0E11974A54ABE4025636034CAD"/>
  </w:style>
  <w:style w:type="paragraph" w:customStyle="1" w:styleId="418B703410D441EDB93ED1EFE1AA9A33">
    <w:name w:val="418B703410D441EDB93ED1EFE1AA9A33"/>
  </w:style>
  <w:style w:type="paragraph" w:customStyle="1" w:styleId="FCBAD6729AD048C4A3A3DF41669CE776">
    <w:name w:val="FCBAD6729AD048C4A3A3DF41669CE776"/>
  </w:style>
  <w:style w:type="paragraph" w:customStyle="1" w:styleId="78D2F01BE8C646FB8995B90EF174596B">
    <w:name w:val="78D2F01BE8C646FB8995B90EF174596B"/>
  </w:style>
  <w:style w:type="paragraph" w:customStyle="1" w:styleId="E6226FE67472453493D291C417CD40B1">
    <w:name w:val="E6226FE67472453493D291C417CD40B1"/>
  </w:style>
  <w:style w:type="paragraph" w:customStyle="1" w:styleId="EF645F5D93FD4FD7A567554171023C33">
    <w:name w:val="EF645F5D93FD4FD7A567554171023C33"/>
  </w:style>
  <w:style w:type="paragraph" w:customStyle="1" w:styleId="F2DAB733960D4AB7B543AA8161030856">
    <w:name w:val="F2DAB733960D4AB7B543AA8161030856"/>
  </w:style>
  <w:style w:type="paragraph" w:customStyle="1" w:styleId="89BE511025F04A78B2F3A6358B90EACA">
    <w:name w:val="89BE511025F04A78B2F3A6358B90EACA"/>
  </w:style>
  <w:style w:type="paragraph" w:customStyle="1" w:styleId="1828A4A114C9436AA623D087C95D1CD0">
    <w:name w:val="1828A4A114C9436AA623D087C95D1CD0"/>
  </w:style>
  <w:style w:type="character" w:styleId="Tekstvantijdelijkeaanduiding">
    <w:name w:val="Placeholder Text"/>
    <w:basedOn w:val="Standaardalinea-lettertype"/>
    <w:uiPriority w:val="2"/>
    <w:rPr>
      <w:i/>
      <w:iCs/>
      <w:color w:val="808080"/>
    </w:rPr>
  </w:style>
  <w:style w:type="paragraph" w:customStyle="1" w:styleId="3EFF5AA0EF374E34933D745518A47423">
    <w:name w:val="3EFF5AA0EF374E34933D745518A47423"/>
  </w:style>
  <w:style w:type="paragraph" w:customStyle="1" w:styleId="722A665E40F54D36AB8A62045BECFFEB">
    <w:name w:val="722A665E40F54D36AB8A62045BECFFEB"/>
  </w:style>
  <w:style w:type="paragraph" w:customStyle="1" w:styleId="728D954149F44B8EAA29D4A4B1D12C73">
    <w:name w:val="728D954149F44B8EAA29D4A4B1D12C73"/>
  </w:style>
  <w:style w:type="paragraph" w:customStyle="1" w:styleId="37246D9C94A7431B876D68212BA3D5B0">
    <w:name w:val="37246D9C94A7431B876D68212BA3D5B0"/>
  </w:style>
  <w:style w:type="paragraph" w:customStyle="1" w:styleId="717CFAAC34FC4D49A4DD218C64D70E0F">
    <w:name w:val="717CFAAC34FC4D49A4DD218C64D70E0F"/>
  </w:style>
  <w:style w:type="paragraph" w:customStyle="1" w:styleId="E7EBDCB4C7CD4810A15F87CA66A12BFF">
    <w:name w:val="E7EBDCB4C7CD4810A15F87CA66A12BFF"/>
  </w:style>
  <w:style w:type="paragraph" w:customStyle="1" w:styleId="EB563FD844034F62A0DD1166F0DB43CA">
    <w:name w:val="EB563FD844034F62A0DD1166F0DB43CA"/>
  </w:style>
  <w:style w:type="paragraph" w:customStyle="1" w:styleId="EAB4760D2E7F428DB199B5044E6CCC54">
    <w:name w:val="EAB4760D2E7F428DB199B5044E6CCC54"/>
  </w:style>
  <w:style w:type="paragraph" w:customStyle="1" w:styleId="1A1F226E3EED4DF4A360B3D7B638142F">
    <w:name w:val="1A1F226E3EED4DF4A360B3D7B638142F"/>
  </w:style>
  <w:style w:type="paragraph" w:customStyle="1" w:styleId="60123A2BC0534EBB881B7936C52492D2">
    <w:name w:val="60123A2BC0534EBB881B7936C52492D2"/>
  </w:style>
  <w:style w:type="paragraph" w:customStyle="1" w:styleId="AB341207B7A94A809E4174ABE354EA8C">
    <w:name w:val="AB341207B7A94A809E4174ABE354EA8C"/>
  </w:style>
  <w:style w:type="paragraph" w:customStyle="1" w:styleId="BC0C3CE703304CD4A4825A8D87D8F68C">
    <w:name w:val="BC0C3CE703304CD4A4825A8D87D8F68C"/>
  </w:style>
  <w:style w:type="paragraph" w:customStyle="1" w:styleId="13100456527645E2B79FFA79DC4C93B3">
    <w:name w:val="13100456527645E2B79FFA79DC4C93B3"/>
  </w:style>
  <w:style w:type="paragraph" w:customStyle="1" w:styleId="DF15ED93161A46B793D1729FED1A68EB">
    <w:name w:val="DF15ED93161A46B793D1729FED1A68EB"/>
  </w:style>
  <w:style w:type="paragraph" w:customStyle="1" w:styleId="C91DC1FF807B4FB0B685BC747268D44B">
    <w:name w:val="C91DC1FF807B4FB0B685BC747268D44B"/>
  </w:style>
  <w:style w:type="paragraph" w:customStyle="1" w:styleId="B1F97D5F00CD406A8CE2610D99AC6563">
    <w:name w:val="B1F97D5F00CD406A8CE2610D99AC6563"/>
  </w:style>
  <w:style w:type="paragraph" w:customStyle="1" w:styleId="A05BB61EE7EE4D2DBA4F3CF0803A29F4">
    <w:name w:val="A05BB61EE7EE4D2DBA4F3CF0803A29F4"/>
  </w:style>
  <w:style w:type="paragraph" w:customStyle="1" w:styleId="6E7432D989F14D19BA474CAE5BEEB25C">
    <w:name w:val="6E7432D989F14D19BA474CAE5BEEB25C"/>
  </w:style>
  <w:style w:type="paragraph" w:customStyle="1" w:styleId="001A678F50C24A8C884897A8A57DDECF">
    <w:name w:val="001A678F50C24A8C884897A8A57DDECF"/>
  </w:style>
  <w:style w:type="paragraph" w:customStyle="1" w:styleId="71F3B4CBD2844C799E1746475C16A69D">
    <w:name w:val="71F3B4CBD2844C799E1746475C16A69D"/>
  </w:style>
  <w:style w:type="paragraph" w:customStyle="1" w:styleId="7C6F3B1777DA47B781E7CBBE25F61AB6">
    <w:name w:val="7C6F3B1777DA47B781E7CBBE25F61AB6"/>
  </w:style>
  <w:style w:type="paragraph" w:customStyle="1" w:styleId="C403D5357BC5472196CB0046A46B4439">
    <w:name w:val="C403D5357BC5472196CB0046A46B4439"/>
  </w:style>
  <w:style w:type="paragraph" w:customStyle="1" w:styleId="0531721048F844A7880A9D08E7E50C3B">
    <w:name w:val="0531721048F844A7880A9D08E7E50C3B"/>
  </w:style>
  <w:style w:type="paragraph" w:customStyle="1" w:styleId="6E042451831A4AE2A9466F6EA3631BB0">
    <w:name w:val="6E042451831A4AE2A9466F6EA3631BB0"/>
  </w:style>
  <w:style w:type="paragraph" w:customStyle="1" w:styleId="67341FF649644ABDA1A869F0F94E33F8">
    <w:name w:val="67341FF649644ABDA1A869F0F94E33F8"/>
  </w:style>
  <w:style w:type="paragraph" w:customStyle="1" w:styleId="E5C7B74FB24F4E7E817FFAA7E81253B3">
    <w:name w:val="E5C7B74FB24F4E7E817FFAA7E81253B3"/>
  </w:style>
  <w:style w:type="paragraph" w:customStyle="1" w:styleId="CEB0836171964796AA023903A1DC97CC">
    <w:name w:val="CEB0836171964796AA023903A1DC97CC"/>
  </w:style>
  <w:style w:type="paragraph" w:customStyle="1" w:styleId="C7FAF4B36A924C7EA80B4CD869AA70EF">
    <w:name w:val="C7FAF4B36A924C7EA80B4CD869AA70EF"/>
  </w:style>
  <w:style w:type="paragraph" w:customStyle="1" w:styleId="EF1A12B6C7C74398A63D9A1BF9E7A038">
    <w:name w:val="EF1A12B6C7C74398A63D9A1BF9E7A038"/>
  </w:style>
  <w:style w:type="paragraph" w:customStyle="1" w:styleId="913979E5876343AAAC6ABCAB8B84EC08">
    <w:name w:val="913979E5876343AAAC6ABCAB8B84EC08"/>
  </w:style>
  <w:style w:type="paragraph" w:customStyle="1" w:styleId="61F2006CDEB0499D8EAE22D196E78EFA">
    <w:name w:val="61F2006CDEB0499D8EAE22D196E78EFA"/>
  </w:style>
  <w:style w:type="paragraph" w:customStyle="1" w:styleId="6206CF070423449ABBC616467A4C6BF1">
    <w:name w:val="6206CF070423449ABBC616467A4C6BF1"/>
  </w:style>
  <w:style w:type="paragraph" w:customStyle="1" w:styleId="D5DFF5C9174E40A7B1966A498EEA601B">
    <w:name w:val="D5DFF5C9174E40A7B1966A498EEA601B"/>
  </w:style>
  <w:style w:type="paragraph" w:customStyle="1" w:styleId="C5DB36995A194D979021FA9328DF0A23">
    <w:name w:val="C5DB36995A194D979021FA9328DF0A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10-11-2020</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7A513-545F-4D62-B820-33100C326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Tactisch bedrijfsmarketingplan</Template>
  <TotalTime>43</TotalTime>
  <Pages>4</Pages>
  <Words>562</Words>
  <Characters>3091</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Fastdevelopment</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Rent-a-car</dc:subject>
  <dc:creator>Tim</dc:creator>
  <cp:keywords>Plan van aanpak</cp:keywords>
  <cp:lastModifiedBy>Tim Bouma</cp:lastModifiedBy>
  <cp:revision>7</cp:revision>
  <dcterms:created xsi:type="dcterms:W3CDTF">2020-11-10T09:37:00Z</dcterms:created>
  <dcterms:modified xsi:type="dcterms:W3CDTF">2020-11-10T10:20:00Z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