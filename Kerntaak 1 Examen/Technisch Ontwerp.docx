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FADF3" w14:textId="5BF8CCA6" w:rsidR="00A638EC" w:rsidRDefault="0055200C" w:rsidP="00A638EC">
      <w:pPr>
        <w:pStyle w:val="Ondertitel"/>
      </w:pPr>
      <w:sdt>
        <w:sdtPr>
          <w:alias w:val="Versie:"/>
          <w:tag w:val="Versie:"/>
          <w:id w:val="1459911874"/>
          <w:placeholder>
            <w:docPart w:val="84DD7A9C1FBF47E981FA3E53C5C2FDDE"/>
          </w:placeholder>
          <w:temporary/>
          <w:showingPlcHdr/>
          <w15:appearance w15:val="hidden"/>
        </w:sdtPr>
        <w:sdtContent>
          <w:r w:rsidR="00A638EC" w:rsidRPr="00A638EC">
            <w:rPr>
              <w:lang w:bidi="nl-NL"/>
            </w:rPr>
            <w:t>Versie</w:t>
          </w:r>
        </w:sdtContent>
      </w:sdt>
      <w:r w:rsidR="00A638EC">
        <w:rPr>
          <w:lang w:bidi="nl-NL"/>
        </w:rPr>
        <w:t xml:space="preserve"> </w:t>
      </w:r>
      <w:r w:rsidR="004C66AF">
        <w:t>1.</w:t>
      </w:r>
      <w:r w:rsidR="00444CB1">
        <w:t>0</w:t>
      </w:r>
    </w:p>
    <w:p w14:paraId="16010631" w14:textId="6806B5B8" w:rsidR="00A638EC" w:rsidRDefault="0055200C" w:rsidP="00A638EC">
      <w:pPr>
        <w:pStyle w:val="Ondertitel"/>
      </w:pPr>
      <w:sdt>
        <w:sdtPr>
          <w:alias w:val="Voer datum in:"/>
          <w:tag w:val="Voer datum in:"/>
          <w:id w:val="-664086759"/>
          <w:placeholder>
            <w:docPart w:val="3A3C84A83DD5451C9CE5DC7C0CEC9C7A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/>
        </w:sdtPr>
        <w:sdtContent>
          <w:r w:rsidR="00D00624">
            <w:t>20</w:t>
          </w:r>
          <w:r w:rsidR="004C66AF">
            <w:t>-11-2020</w:t>
          </w:r>
        </w:sdtContent>
      </w:sdt>
    </w:p>
    <w:p w14:paraId="40574125" w14:textId="35F15C1D" w:rsidR="00A638EC" w:rsidRPr="00A638EC" w:rsidRDefault="007759F1" w:rsidP="00A638EC">
      <w:pPr>
        <w:pStyle w:val="Logo"/>
      </w:pPr>
      <w:r>
        <w:rPr>
          <w:noProof/>
          <w:lang w:bidi="nl-NL"/>
        </w:rPr>
        <w:drawing>
          <wp:inline distT="0" distB="0" distL="0" distR="0" wp14:anchorId="04FFB4C7" wp14:editId="306A85C8">
            <wp:extent cx="2639807" cy="1695450"/>
            <wp:effectExtent l="0" t="0" r="825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028" cy="1703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alias w:val="Voer titel in:"/>
        <w:tag w:val=""/>
        <w:id w:val="390237733"/>
        <w:placeholder>
          <w:docPart w:val="0D5F4757816A46D1890A88A9ACF5D945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Content>
        <w:p w14:paraId="6E6AFCE2" w14:textId="5E4FC77E" w:rsidR="00A638EC" w:rsidRDefault="006B4D3B" w:rsidP="006B4D3B">
          <w:pPr>
            <w:pStyle w:val="Titel"/>
          </w:pPr>
          <w:r>
            <w:t>Technisch ontwerp</w:t>
          </w:r>
        </w:p>
      </w:sdtContent>
    </w:sdt>
    <w:sdt>
      <w:sdtPr>
        <w:alias w:val="Voer subtitel in:"/>
        <w:tag w:val="Voer subtitel in:"/>
        <w:id w:val="1134748392"/>
        <w:placeholder>
          <w:docPart w:val="976193D563824BEA8124C10D569D1B2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Content>
        <w:p w14:paraId="19745F24" w14:textId="0A9BC2AE" w:rsidR="00A638EC" w:rsidRDefault="003C1774" w:rsidP="00A638EC">
          <w:pPr>
            <w:pStyle w:val="Ondertitel"/>
          </w:pPr>
          <w:r>
            <w:t>jeugd betrokken</w:t>
          </w:r>
        </w:p>
      </w:sdtContent>
    </w:sdt>
    <w:p w14:paraId="2072B76E" w14:textId="713A6924" w:rsidR="00A638EC" w:rsidRPr="004D5282" w:rsidRDefault="0055200C" w:rsidP="004D5282">
      <w:pPr>
        <w:pStyle w:val="Contactgegevens"/>
      </w:pPr>
      <w:sdt>
        <w:sdtPr>
          <w:alias w:val="Gepresenteerd door: "/>
          <w:tag w:val="Gepresenteerd door: "/>
          <w:id w:val="529071456"/>
          <w:placeholder>
            <w:docPart w:val="D0000390547E4CF5AC8CCACD4F931461"/>
          </w:placeholder>
          <w:temporary/>
          <w:showingPlcHdr/>
          <w15:appearance w15:val="hidden"/>
        </w:sdtPr>
        <w:sdtContent>
          <w:r w:rsidR="00A638EC" w:rsidRPr="004D5282">
            <w:rPr>
              <w:lang w:bidi="nl-NL"/>
            </w:rPr>
            <w:t>Gepresenteerd door:</w:t>
          </w:r>
        </w:sdtContent>
      </w:sdt>
      <w:r w:rsidR="00A638EC" w:rsidRPr="004D5282">
        <w:rPr>
          <w:lang w:bidi="nl-NL"/>
        </w:rPr>
        <w:t xml:space="preserve"> </w:t>
      </w:r>
      <w:r w:rsidR="004C66AF">
        <w:t>Tim Bouma</w:t>
      </w:r>
    </w:p>
    <w:p w14:paraId="6BF3B825" w14:textId="0274E904" w:rsidR="00A638EC" w:rsidRDefault="0055200C" w:rsidP="004D5282">
      <w:pPr>
        <w:pStyle w:val="Contactgegevens"/>
      </w:pPr>
      <w:sdt>
        <w:sdtPr>
          <w:alias w:val="Voer bedrijfsnaam in:"/>
          <w:tag w:val=""/>
          <w:id w:val="-874304286"/>
          <w:placeholder>
            <w:docPart w:val="7DC381C4B2D94119BC7FD0DB8563DA9A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Content>
          <w:r w:rsidR="004C66AF">
            <w:t>Roc van Hilversum</w:t>
          </w:r>
        </w:sdtContent>
      </w:sdt>
    </w:p>
    <w:p w14:paraId="1049446A" w14:textId="1E51D8E8" w:rsidR="003C1774" w:rsidRDefault="006C6699" w:rsidP="00290347">
      <w:pPr>
        <w:pStyle w:val="Contactgegevens"/>
      </w:pPr>
      <w:r>
        <w:t>FastDevelopment</w:t>
      </w:r>
    </w:p>
    <w:p w14:paraId="4FA97781" w14:textId="77777777" w:rsidR="003C1774" w:rsidRDefault="003C1774">
      <w:pPr>
        <w:spacing w:before="0" w:after="240" w:line="252" w:lineRule="auto"/>
        <w:ind w:left="0" w:right="0"/>
        <w:rPr>
          <w:caps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id w:val="6646715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28E98C" w14:textId="516466F8" w:rsidR="003C1774" w:rsidRDefault="003C1774">
          <w:pPr>
            <w:pStyle w:val="Kopvaninhoudsopgave"/>
          </w:pPr>
          <w:r>
            <w:t>Inhoud</w:t>
          </w:r>
        </w:p>
        <w:p w14:paraId="3EEAED5D" w14:textId="707AE039" w:rsidR="00393208" w:rsidRDefault="003C1774">
          <w:pPr>
            <w:pStyle w:val="Inhopg2"/>
            <w:tabs>
              <w:tab w:val="right" w:leader="dot" w:pos="9016"/>
            </w:tabs>
            <w:rPr>
              <w:noProof/>
              <w:kern w:val="0"/>
              <w:lang w:eastAsia="nl-NL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760294" w:history="1">
            <w:r w:rsidR="00393208" w:rsidRPr="0020132B">
              <w:rPr>
                <w:rStyle w:val="Hyperlink"/>
                <w:noProof/>
              </w:rPr>
              <w:t>klassen diagram</w:t>
            </w:r>
            <w:r w:rsidR="00393208">
              <w:rPr>
                <w:noProof/>
                <w:webHidden/>
              </w:rPr>
              <w:tab/>
            </w:r>
            <w:r w:rsidR="00393208">
              <w:rPr>
                <w:noProof/>
                <w:webHidden/>
              </w:rPr>
              <w:fldChar w:fldCharType="begin"/>
            </w:r>
            <w:r w:rsidR="00393208">
              <w:rPr>
                <w:noProof/>
                <w:webHidden/>
              </w:rPr>
              <w:instrText xml:space="preserve"> PAGEREF _Toc56760294 \h </w:instrText>
            </w:r>
            <w:r w:rsidR="00393208">
              <w:rPr>
                <w:noProof/>
                <w:webHidden/>
              </w:rPr>
            </w:r>
            <w:r w:rsidR="00393208">
              <w:rPr>
                <w:noProof/>
                <w:webHidden/>
              </w:rPr>
              <w:fldChar w:fldCharType="separate"/>
            </w:r>
            <w:r w:rsidR="00393208">
              <w:rPr>
                <w:noProof/>
                <w:webHidden/>
              </w:rPr>
              <w:t>2</w:t>
            </w:r>
            <w:r w:rsidR="00393208">
              <w:rPr>
                <w:noProof/>
                <w:webHidden/>
              </w:rPr>
              <w:fldChar w:fldCharType="end"/>
            </w:r>
          </w:hyperlink>
        </w:p>
        <w:p w14:paraId="55A0EBB1" w14:textId="6235C17B" w:rsidR="00393208" w:rsidRDefault="00393208">
          <w:pPr>
            <w:pStyle w:val="Inhopg2"/>
            <w:tabs>
              <w:tab w:val="right" w:leader="dot" w:pos="9016"/>
            </w:tabs>
            <w:rPr>
              <w:noProof/>
              <w:kern w:val="0"/>
              <w:lang w:eastAsia="nl-NL"/>
              <w14:ligatures w14:val="none"/>
            </w:rPr>
          </w:pPr>
          <w:hyperlink w:anchor="_Toc56760295" w:history="1">
            <w:r w:rsidRPr="0020132B">
              <w:rPr>
                <w:rStyle w:val="Hyperlink"/>
                <w:noProof/>
              </w:rPr>
              <w:t>normalisatie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_Toc56760295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EB627" w14:textId="27489DB6" w:rsidR="00393208" w:rsidRDefault="00393208">
          <w:pPr>
            <w:pStyle w:val="Inhopg2"/>
            <w:tabs>
              <w:tab w:val="right" w:leader="dot" w:pos="9016"/>
            </w:tabs>
            <w:rPr>
              <w:noProof/>
              <w:kern w:val="0"/>
              <w:lang w:eastAsia="nl-NL"/>
              <w14:ligatures w14:val="none"/>
            </w:rPr>
          </w:pPr>
          <w:hyperlink w:anchor="_Toc56760296" w:history="1">
            <w:r w:rsidRPr="0020132B">
              <w:rPr>
                <w:rStyle w:val="Hyperlink"/>
                <w:noProof/>
              </w:rPr>
              <w:t>entiteit Relatie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_Toc56760296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495F3" w14:textId="2D1EA945" w:rsidR="003C1774" w:rsidRDefault="003C1774">
          <w:r>
            <w:rPr>
              <w:b/>
              <w:bCs/>
            </w:rPr>
            <w:fldChar w:fldCharType="end"/>
          </w:r>
        </w:p>
      </w:sdtContent>
    </w:sdt>
    <w:p w14:paraId="2D0C21C8" w14:textId="1F49B4D6" w:rsidR="003C1774" w:rsidRDefault="003C1774" w:rsidP="00290347">
      <w:pPr>
        <w:pStyle w:val="Contactgegevens"/>
      </w:pPr>
    </w:p>
    <w:p w14:paraId="15D7977D" w14:textId="19382457" w:rsidR="009F7202" w:rsidRDefault="009F7202" w:rsidP="00C267BB">
      <w:pPr>
        <w:pStyle w:val="Lijstalinea"/>
        <w:ind w:left="792"/>
      </w:pPr>
    </w:p>
    <w:p w14:paraId="19D6EA1C" w14:textId="33A4A9E4" w:rsidR="009F7202" w:rsidRDefault="009F7202" w:rsidP="005715BD">
      <w:pPr>
        <w:pStyle w:val="Kop2"/>
      </w:pPr>
      <w:r>
        <w:br w:type="page"/>
      </w:r>
      <w:bookmarkStart w:id="0" w:name="_Toc56760294"/>
      <w:r w:rsidR="00E6209E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DCE0B9C" wp14:editId="3276E640">
            <wp:simplePos x="0" y="0"/>
            <wp:positionH relativeFrom="column">
              <wp:posOffset>-665018</wp:posOffset>
            </wp:positionH>
            <wp:positionV relativeFrom="paragraph">
              <wp:posOffset>285554</wp:posOffset>
            </wp:positionV>
            <wp:extent cx="6828312" cy="5271554"/>
            <wp:effectExtent l="0" t="0" r="0" b="5715"/>
            <wp:wrapSquare wrapText="bothSides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8312" cy="5271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7B96">
        <w:t>klassen diagram</w:t>
      </w:r>
      <w:bookmarkEnd w:id="0"/>
    </w:p>
    <w:p w14:paraId="1179A3FC" w14:textId="4F164DA5" w:rsidR="00E6209E" w:rsidRDefault="00E6209E" w:rsidP="00E6209E"/>
    <w:p w14:paraId="25AD872A" w14:textId="02899D4F" w:rsidR="00E6209E" w:rsidRDefault="00E6209E" w:rsidP="00E6209E"/>
    <w:p w14:paraId="7464902D" w14:textId="50FBFC32" w:rsidR="00E6209E" w:rsidRDefault="00E6209E" w:rsidP="00E6209E"/>
    <w:p w14:paraId="6E06DFA8" w14:textId="18BF138A" w:rsidR="00E6209E" w:rsidRDefault="00E6209E" w:rsidP="00E6209E"/>
    <w:p w14:paraId="755D50FF" w14:textId="17F94BDD" w:rsidR="00E6209E" w:rsidRDefault="00E6209E" w:rsidP="00E6209E"/>
    <w:p w14:paraId="51E00F43" w14:textId="1BB65D1A" w:rsidR="00E6209E" w:rsidRDefault="00E6209E" w:rsidP="00E6209E"/>
    <w:p w14:paraId="3E1E672B" w14:textId="2F68A35B" w:rsidR="00E6209E" w:rsidRDefault="00E6209E" w:rsidP="00E6209E"/>
    <w:p w14:paraId="5C4F9F84" w14:textId="75A77366" w:rsidR="00E6209E" w:rsidRDefault="00E6209E" w:rsidP="00E6209E"/>
    <w:p w14:paraId="34031833" w14:textId="75C43803" w:rsidR="00E6209E" w:rsidRDefault="00E6209E" w:rsidP="00E6209E"/>
    <w:p w14:paraId="03A5C2FB" w14:textId="0935BC47" w:rsidR="00E6209E" w:rsidRDefault="00E6209E" w:rsidP="00E6209E"/>
    <w:p w14:paraId="6D849FE5" w14:textId="13F70590" w:rsidR="00E6209E" w:rsidRDefault="00E6209E" w:rsidP="00E6209E"/>
    <w:p w14:paraId="069D120C" w14:textId="52CA1AB1" w:rsidR="00E6209E" w:rsidRDefault="00E6209E" w:rsidP="00E6209E"/>
    <w:p w14:paraId="2E6EEB51" w14:textId="7046554B" w:rsidR="00E6209E" w:rsidRDefault="00E6209E" w:rsidP="00E6209E"/>
    <w:p w14:paraId="55431A67" w14:textId="2FE439C5" w:rsidR="00E6209E" w:rsidRDefault="00E6209E" w:rsidP="00E6209E">
      <w:pPr>
        <w:pStyle w:val="Kop2"/>
      </w:pPr>
      <w:bookmarkStart w:id="1" w:name="_Toc56760295"/>
      <w:r>
        <w:lastRenderedPageBreak/>
        <w:t>normalisatie</w:t>
      </w:r>
      <w:bookmarkEnd w:id="1"/>
    </w:p>
    <w:p w14:paraId="61890E09" w14:textId="77777777" w:rsidR="00E249F2" w:rsidRPr="00E249F2" w:rsidRDefault="00E249F2" w:rsidP="00E249F2"/>
    <w:p w14:paraId="6E859961" w14:textId="114E25B3" w:rsidR="00E6209E" w:rsidRPr="00E6209E" w:rsidRDefault="00E249F2" w:rsidP="00E6209E">
      <w:pPr>
        <w:autoSpaceDE w:val="0"/>
        <w:autoSpaceDN w:val="0"/>
        <w:adjustRightInd w:val="0"/>
        <w:spacing w:before="0"/>
        <w:ind w:left="0" w:right="0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noProof/>
        </w:rPr>
        <w:object w:dxaOrig="0" w:dyaOrig="0" w14:anchorId="43D1FF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1.15pt;margin-top:9.55pt;width:519.85pt;height:578.5pt;z-index:251660288;mso-position-horizontal-relative:text;mso-position-vertical-relative:text">
            <v:imagedata r:id="rId11" o:title=""/>
            <w10:wrap type="square"/>
          </v:shape>
          <o:OLEObject Type="Embed" ProgID="Excel.Sheet.12" ShapeID="_x0000_s1026" DrawAspect="Content" ObjectID="_1667374960" r:id="rId12"/>
        </w:object>
      </w:r>
    </w:p>
    <w:p w14:paraId="08866603" w14:textId="7E090D27" w:rsidR="00E6209E" w:rsidRDefault="00E6209E" w:rsidP="00E6209E">
      <w:pPr>
        <w:ind w:left="0"/>
      </w:pPr>
    </w:p>
    <w:p w14:paraId="3C4A9C29" w14:textId="1555A8A3" w:rsidR="00E249F2" w:rsidRDefault="00E249F2" w:rsidP="00E6209E">
      <w:pPr>
        <w:ind w:left="0"/>
      </w:pPr>
    </w:p>
    <w:p w14:paraId="12334398" w14:textId="53B4D18B" w:rsidR="00E249F2" w:rsidRDefault="00E249F2" w:rsidP="00E6209E">
      <w:pPr>
        <w:ind w:left="0"/>
      </w:pPr>
    </w:p>
    <w:p w14:paraId="5AD7AB98" w14:textId="662AE52C" w:rsidR="00E249F2" w:rsidRDefault="007514B5" w:rsidP="00E249F2">
      <w:pPr>
        <w:pStyle w:val="Kop2"/>
      </w:pPr>
      <w:bookmarkStart w:id="2" w:name="_Toc56760296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6A6B290" wp14:editId="6F1EC83A">
                <wp:simplePos x="0" y="0"/>
                <wp:positionH relativeFrom="column">
                  <wp:posOffset>3781137</wp:posOffset>
                </wp:positionH>
                <wp:positionV relativeFrom="paragraph">
                  <wp:posOffset>4605250</wp:posOffset>
                </wp:positionV>
                <wp:extent cx="2360930" cy="1404620"/>
                <wp:effectExtent l="0" t="0" r="22860" b="1143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E7D81" w14:textId="3B07168D" w:rsidR="007514B5" w:rsidRDefault="007514B5">
                            <w:r>
                              <w:t>De directie is niet gekoppeld omdat het dezelfde functies heeft als de medewerker.</w:t>
                            </w:r>
                          </w:p>
                          <w:p w14:paraId="337EE2CC" w14:textId="306F7D5C" w:rsidR="007514B5" w:rsidRDefault="007514B5">
                            <w:r>
                              <w:t>Om het overzichtelijk te houden heb ik gekozen om er geen lijnen bij de directie te zetten.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A6B290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297.75pt;margin-top:362.6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">
                <v:textbox style="mso-fit-shape-to-text:t">
                  <w:txbxContent>
                    <w:p w14:paraId="23DE7D81" w14:textId="3B07168D" w:rsidR="007514B5" w:rsidRDefault="007514B5">
                      <w:r>
                        <w:t>De directie is niet gekoppeld omdat het dezelfde functies heeft als de medewerker.</w:t>
                      </w:r>
                    </w:p>
                    <w:p w14:paraId="337EE2CC" w14:textId="306F7D5C" w:rsidR="007514B5" w:rsidRDefault="007514B5">
                      <w:r>
                        <w:t>Om het overzichtelijk te houden heb ik gekozen om er geen lijnen bij de directie te zetten.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5BC4">
        <w:rPr>
          <w:noProof/>
        </w:rPr>
        <w:drawing>
          <wp:anchor distT="0" distB="0" distL="114300" distR="114300" simplePos="0" relativeHeight="251661312" behindDoc="0" locked="0" layoutInCell="1" allowOverlap="1" wp14:anchorId="485071BD" wp14:editId="2E8C219C">
            <wp:simplePos x="0" y="0"/>
            <wp:positionH relativeFrom="column">
              <wp:posOffset>-713740</wp:posOffset>
            </wp:positionH>
            <wp:positionV relativeFrom="paragraph">
              <wp:posOffset>391795</wp:posOffset>
            </wp:positionV>
            <wp:extent cx="7185025" cy="5546090"/>
            <wp:effectExtent l="0" t="0" r="0" b="0"/>
            <wp:wrapSquare wrapText="bothSides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5025" cy="554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49F2">
        <w:t xml:space="preserve">entiteit </w:t>
      </w:r>
      <w:r w:rsidR="00827D06">
        <w:t xml:space="preserve">Relatie </w:t>
      </w:r>
      <w:r w:rsidR="00E249F2">
        <w:t>diagram</w:t>
      </w:r>
      <w:bookmarkEnd w:id="2"/>
    </w:p>
    <w:p w14:paraId="690A9F98" w14:textId="15172E4F" w:rsidR="00C45BC4" w:rsidRPr="00C45BC4" w:rsidRDefault="00C45BC4" w:rsidP="00C45BC4"/>
    <w:sectPr w:rsidR="00C45BC4" w:rsidRPr="00C45BC4" w:rsidSect="00CA74A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CCC085" w14:textId="77777777" w:rsidR="00F50AEC" w:rsidRDefault="00F50AEC">
      <w:r>
        <w:separator/>
      </w:r>
    </w:p>
    <w:p w14:paraId="58029A36" w14:textId="77777777" w:rsidR="00F50AEC" w:rsidRDefault="00F50AEC"/>
  </w:endnote>
  <w:endnote w:type="continuationSeparator" w:id="0">
    <w:p w14:paraId="7C78ABED" w14:textId="77777777" w:rsidR="00F50AEC" w:rsidRDefault="00F50AEC">
      <w:r>
        <w:continuationSeparator/>
      </w:r>
    </w:p>
    <w:p w14:paraId="3C68A566" w14:textId="77777777" w:rsidR="00F50AEC" w:rsidRDefault="00F50A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3D9EBE" w14:textId="77777777" w:rsidR="0055200C" w:rsidRDefault="0055200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left w:w="0" w:type="dxa"/>
        <w:right w:w="0" w:type="dxa"/>
      </w:tblCellMar>
      <w:tblLook w:val="0620" w:firstRow="1" w:lastRow="0" w:firstColumn="0" w:lastColumn="0" w:noHBand="1" w:noVBand="1"/>
      <w:tblDescription w:val="Voetteksttabel met datum, documenttitel en paginanummer"/>
    </w:tblPr>
    <w:tblGrid>
      <w:gridCol w:w="1354"/>
      <w:gridCol w:w="6318"/>
      <w:gridCol w:w="1354"/>
    </w:tblGrid>
    <w:tr w:rsidR="0055200C" w14:paraId="3D142D64" w14:textId="77777777" w:rsidTr="005A54FA">
      <w:tc>
        <w:tcPr>
          <w:tcW w:w="750" w:type="pct"/>
        </w:tcPr>
        <w:p w14:paraId="7AD770D2" w14:textId="28E81487" w:rsidR="0055200C" w:rsidRDefault="0055200C" w:rsidP="00547E56">
          <w:pPr>
            <w:pStyle w:val="Voettekst"/>
          </w:pPr>
          <w:sdt>
            <w:sdtPr>
              <w:alias w:val="Datum:"/>
              <w:tag w:val="Datum:"/>
              <w:id w:val="-581765881"/>
              <w:placeholder>
                <w:docPart w:val="F17B6D535ECE4425A00C3BCFCF2F4E5A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Content>
              <w:r>
                <w:t>20-11-2020</w:t>
              </w:r>
            </w:sdtContent>
          </w:sdt>
        </w:p>
      </w:tc>
      <w:tc>
        <w:tcPr>
          <w:tcW w:w="3500" w:type="pct"/>
        </w:tcPr>
        <w:sdt>
          <w:sdtPr>
            <w:alias w:val="Titel:"/>
            <w:tag w:val="Titel:"/>
            <w:id w:val="1369803302"/>
            <w:placeholder>
              <w:docPart w:val="68F93B1FA5DF43398CA81CBD6E2CB4E2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15:appearance w15:val="hidden"/>
            <w:text/>
          </w:sdtPr>
          <w:sdtContent>
            <w:p w14:paraId="361025F2" w14:textId="1754A2B3" w:rsidR="0055200C" w:rsidRDefault="0055200C" w:rsidP="00547E56">
              <w:pPr>
                <w:pStyle w:val="Voettekst"/>
                <w:jc w:val="center"/>
              </w:pPr>
              <w:r>
                <w:t>Technisch ontwerp</w:t>
              </w:r>
            </w:p>
          </w:sdtContent>
        </w:sdt>
      </w:tc>
      <w:tc>
        <w:tcPr>
          <w:tcW w:w="750" w:type="pct"/>
        </w:tcPr>
        <w:p w14:paraId="248C7FEB" w14:textId="77777777" w:rsidR="0055200C" w:rsidRDefault="0055200C" w:rsidP="00547E56">
          <w:pPr>
            <w:pStyle w:val="Voettekst"/>
            <w:jc w:val="right"/>
          </w:pPr>
          <w:r>
            <w:rPr>
              <w:lang w:bidi="nl-NL"/>
            </w:rPr>
            <w:fldChar w:fldCharType="begin"/>
          </w:r>
          <w:r>
            <w:rPr>
              <w:lang w:bidi="nl-NL"/>
            </w:rPr>
            <w:instrText xml:space="preserve"> PAGE   \* MERGEFORMAT </w:instrText>
          </w:r>
          <w:r>
            <w:rPr>
              <w:lang w:bidi="nl-NL"/>
            </w:rPr>
            <w:fldChar w:fldCharType="separate"/>
          </w:r>
          <w:r>
            <w:rPr>
              <w:noProof/>
              <w:lang w:bidi="nl-NL"/>
            </w:rPr>
            <w:t>4</w:t>
          </w:r>
          <w:r>
            <w:rPr>
              <w:noProof/>
              <w:lang w:bidi="nl-NL"/>
            </w:rPr>
            <w:fldChar w:fldCharType="end"/>
          </w:r>
        </w:p>
      </w:tc>
    </w:tr>
  </w:tbl>
  <w:p w14:paraId="4A1E390F" w14:textId="77777777" w:rsidR="0055200C" w:rsidRDefault="0055200C">
    <w:pPr>
      <w:pStyle w:val="Voettekst"/>
      <w:ind w:left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C22A83" w14:textId="77777777" w:rsidR="0055200C" w:rsidRDefault="0055200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B3E61E" w14:textId="77777777" w:rsidR="00F50AEC" w:rsidRDefault="00F50AEC">
      <w:r>
        <w:separator/>
      </w:r>
    </w:p>
    <w:p w14:paraId="7F8FF32C" w14:textId="77777777" w:rsidR="00F50AEC" w:rsidRDefault="00F50AEC"/>
  </w:footnote>
  <w:footnote w:type="continuationSeparator" w:id="0">
    <w:p w14:paraId="14D5EA1F" w14:textId="77777777" w:rsidR="00F50AEC" w:rsidRDefault="00F50AEC">
      <w:r>
        <w:continuationSeparator/>
      </w:r>
    </w:p>
    <w:p w14:paraId="6D8366F3" w14:textId="77777777" w:rsidR="00F50AEC" w:rsidRDefault="00F50AE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6E65E" w14:textId="77777777" w:rsidR="0055200C" w:rsidRDefault="0055200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22291" w14:textId="77777777" w:rsidR="0055200C" w:rsidRDefault="0055200C">
    <w:pPr>
      <w:pStyle w:val="Koptekst"/>
    </w:pPr>
    <w:sdt>
      <w:sdtPr>
        <w:alias w:val="Vertrouwelijk:"/>
        <w:tag w:val="Vertrouwelijk:"/>
        <w:id w:val="-1822729698"/>
        <w:placeholder>
          <w:docPart w:val="22D88616572E4BC791ECFA5A8D19A6E7"/>
        </w:placeholder>
        <w:temporary/>
        <w:showingPlcHdr/>
        <w15:appearance w15:val="hidden"/>
      </w:sdtPr>
      <w:sdtContent>
        <w:r>
          <w:rPr>
            <w:lang w:bidi="nl-NL"/>
          </w:rPr>
          <w:t>Vertrouwelijk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BDEE34" w14:textId="77777777" w:rsidR="0055200C" w:rsidRDefault="0055200C">
    <w:pPr>
      <w:pStyle w:val="Koptekst"/>
    </w:pPr>
    <w:r>
      <w:rPr>
        <w:noProof/>
        <w:lang w:bidi="nl-NL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59D3E4D2" wp14:editId="30FE43BA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1" name="Groep 1" descr="Decoratieve zijbalk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2" name="Rechthoek 2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hthoek 3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0D5AED9F" id="Groep 1" o:spid="_x0000_s1026" alt="Decoratieve zijbalk" style="position:absolute;margin-left:27.75pt;margin-top:36pt;width:18pt;height:10in;z-index:251659264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">
              <v:rect id="Rechthoek 2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" fillcolor="#dd8047 [3205]" stroked="f" strokeweight="1pt"/>
              <v:rect id="Rechthoek 3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94b6d2 [3204]" stroked="f" strokeweight="1pt"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350E4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2AEB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E1C07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BE37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0050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7EC0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7C45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0E0B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1676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25AC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BB25A6"/>
    <w:multiLevelType w:val="hybridMultilevel"/>
    <w:tmpl w:val="1A56A202"/>
    <w:lvl w:ilvl="0" w:tplc="0413000F">
      <w:start w:val="1"/>
      <w:numFmt w:val="decimal"/>
      <w:lvlText w:val="%1."/>
      <w:lvlJc w:val="left"/>
      <w:pPr>
        <w:ind w:left="792" w:hanging="360"/>
      </w:pPr>
    </w:lvl>
    <w:lvl w:ilvl="1" w:tplc="04130019">
      <w:start w:val="1"/>
      <w:numFmt w:val="lowerLetter"/>
      <w:lvlText w:val="%2."/>
      <w:lvlJc w:val="left"/>
      <w:pPr>
        <w:ind w:left="1512" w:hanging="360"/>
      </w:pPr>
    </w:lvl>
    <w:lvl w:ilvl="2" w:tplc="0413001B" w:tentative="1">
      <w:start w:val="1"/>
      <w:numFmt w:val="lowerRoman"/>
      <w:lvlText w:val="%3."/>
      <w:lvlJc w:val="right"/>
      <w:pPr>
        <w:ind w:left="2232" w:hanging="180"/>
      </w:pPr>
    </w:lvl>
    <w:lvl w:ilvl="3" w:tplc="0413000F" w:tentative="1">
      <w:start w:val="1"/>
      <w:numFmt w:val="decimal"/>
      <w:lvlText w:val="%4."/>
      <w:lvlJc w:val="left"/>
      <w:pPr>
        <w:ind w:left="2952" w:hanging="360"/>
      </w:pPr>
    </w:lvl>
    <w:lvl w:ilvl="4" w:tplc="04130019" w:tentative="1">
      <w:start w:val="1"/>
      <w:numFmt w:val="lowerLetter"/>
      <w:lvlText w:val="%5."/>
      <w:lvlJc w:val="left"/>
      <w:pPr>
        <w:ind w:left="3672" w:hanging="360"/>
      </w:pPr>
    </w:lvl>
    <w:lvl w:ilvl="5" w:tplc="0413001B" w:tentative="1">
      <w:start w:val="1"/>
      <w:numFmt w:val="lowerRoman"/>
      <w:lvlText w:val="%6."/>
      <w:lvlJc w:val="right"/>
      <w:pPr>
        <w:ind w:left="4392" w:hanging="180"/>
      </w:pPr>
    </w:lvl>
    <w:lvl w:ilvl="6" w:tplc="0413000F" w:tentative="1">
      <w:start w:val="1"/>
      <w:numFmt w:val="decimal"/>
      <w:lvlText w:val="%7."/>
      <w:lvlJc w:val="left"/>
      <w:pPr>
        <w:ind w:left="5112" w:hanging="360"/>
      </w:pPr>
    </w:lvl>
    <w:lvl w:ilvl="7" w:tplc="04130019" w:tentative="1">
      <w:start w:val="1"/>
      <w:numFmt w:val="lowerLetter"/>
      <w:lvlText w:val="%8."/>
      <w:lvlJc w:val="left"/>
      <w:pPr>
        <w:ind w:left="5832" w:hanging="360"/>
      </w:pPr>
    </w:lvl>
    <w:lvl w:ilvl="8" w:tplc="0413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1" w15:restartNumberingAfterBreak="0">
    <w:nsid w:val="256D6D20"/>
    <w:multiLevelType w:val="hybridMultilevel"/>
    <w:tmpl w:val="207A72B4"/>
    <w:lvl w:ilvl="0" w:tplc="DC9CD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B6077C"/>
    <w:multiLevelType w:val="hybridMultilevel"/>
    <w:tmpl w:val="9C6AF810"/>
    <w:lvl w:ilvl="0" w:tplc="0413000F">
      <w:start w:val="1"/>
      <w:numFmt w:val="decimal"/>
      <w:lvlText w:val="%1."/>
      <w:lvlJc w:val="left"/>
      <w:pPr>
        <w:ind w:left="792" w:hanging="360"/>
      </w:pPr>
    </w:lvl>
    <w:lvl w:ilvl="1" w:tplc="04130019" w:tentative="1">
      <w:start w:val="1"/>
      <w:numFmt w:val="lowerLetter"/>
      <w:lvlText w:val="%2."/>
      <w:lvlJc w:val="left"/>
      <w:pPr>
        <w:ind w:left="1512" w:hanging="360"/>
      </w:pPr>
    </w:lvl>
    <w:lvl w:ilvl="2" w:tplc="0413001B" w:tentative="1">
      <w:start w:val="1"/>
      <w:numFmt w:val="lowerRoman"/>
      <w:lvlText w:val="%3."/>
      <w:lvlJc w:val="right"/>
      <w:pPr>
        <w:ind w:left="2232" w:hanging="180"/>
      </w:pPr>
    </w:lvl>
    <w:lvl w:ilvl="3" w:tplc="0413000F" w:tentative="1">
      <w:start w:val="1"/>
      <w:numFmt w:val="decimal"/>
      <w:lvlText w:val="%4."/>
      <w:lvlJc w:val="left"/>
      <w:pPr>
        <w:ind w:left="2952" w:hanging="360"/>
      </w:pPr>
    </w:lvl>
    <w:lvl w:ilvl="4" w:tplc="04130019" w:tentative="1">
      <w:start w:val="1"/>
      <w:numFmt w:val="lowerLetter"/>
      <w:lvlText w:val="%5."/>
      <w:lvlJc w:val="left"/>
      <w:pPr>
        <w:ind w:left="3672" w:hanging="360"/>
      </w:pPr>
    </w:lvl>
    <w:lvl w:ilvl="5" w:tplc="0413001B" w:tentative="1">
      <w:start w:val="1"/>
      <w:numFmt w:val="lowerRoman"/>
      <w:lvlText w:val="%6."/>
      <w:lvlJc w:val="right"/>
      <w:pPr>
        <w:ind w:left="4392" w:hanging="180"/>
      </w:pPr>
    </w:lvl>
    <w:lvl w:ilvl="6" w:tplc="0413000F" w:tentative="1">
      <w:start w:val="1"/>
      <w:numFmt w:val="decimal"/>
      <w:lvlText w:val="%7."/>
      <w:lvlJc w:val="left"/>
      <w:pPr>
        <w:ind w:left="5112" w:hanging="360"/>
      </w:pPr>
    </w:lvl>
    <w:lvl w:ilvl="7" w:tplc="04130019" w:tentative="1">
      <w:start w:val="1"/>
      <w:numFmt w:val="lowerLetter"/>
      <w:lvlText w:val="%8."/>
      <w:lvlJc w:val="left"/>
      <w:pPr>
        <w:ind w:left="5832" w:hanging="360"/>
      </w:pPr>
    </w:lvl>
    <w:lvl w:ilvl="8" w:tplc="0413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 w15:restartNumberingAfterBreak="0">
    <w:nsid w:val="33B853CD"/>
    <w:multiLevelType w:val="hybridMultilevel"/>
    <w:tmpl w:val="58DA3C78"/>
    <w:lvl w:ilvl="0" w:tplc="0413000F">
      <w:start w:val="1"/>
      <w:numFmt w:val="decimal"/>
      <w:lvlText w:val="%1."/>
      <w:lvlJc w:val="left"/>
      <w:pPr>
        <w:ind w:left="792" w:hanging="360"/>
      </w:pPr>
    </w:lvl>
    <w:lvl w:ilvl="1" w:tplc="04130019" w:tentative="1">
      <w:start w:val="1"/>
      <w:numFmt w:val="lowerLetter"/>
      <w:lvlText w:val="%2."/>
      <w:lvlJc w:val="left"/>
      <w:pPr>
        <w:ind w:left="1512" w:hanging="360"/>
      </w:pPr>
    </w:lvl>
    <w:lvl w:ilvl="2" w:tplc="0413001B" w:tentative="1">
      <w:start w:val="1"/>
      <w:numFmt w:val="lowerRoman"/>
      <w:lvlText w:val="%3."/>
      <w:lvlJc w:val="right"/>
      <w:pPr>
        <w:ind w:left="2232" w:hanging="180"/>
      </w:pPr>
    </w:lvl>
    <w:lvl w:ilvl="3" w:tplc="0413000F" w:tentative="1">
      <w:start w:val="1"/>
      <w:numFmt w:val="decimal"/>
      <w:lvlText w:val="%4."/>
      <w:lvlJc w:val="left"/>
      <w:pPr>
        <w:ind w:left="2952" w:hanging="360"/>
      </w:pPr>
    </w:lvl>
    <w:lvl w:ilvl="4" w:tplc="04130019" w:tentative="1">
      <w:start w:val="1"/>
      <w:numFmt w:val="lowerLetter"/>
      <w:lvlText w:val="%5."/>
      <w:lvlJc w:val="left"/>
      <w:pPr>
        <w:ind w:left="3672" w:hanging="360"/>
      </w:pPr>
    </w:lvl>
    <w:lvl w:ilvl="5" w:tplc="0413001B" w:tentative="1">
      <w:start w:val="1"/>
      <w:numFmt w:val="lowerRoman"/>
      <w:lvlText w:val="%6."/>
      <w:lvlJc w:val="right"/>
      <w:pPr>
        <w:ind w:left="4392" w:hanging="180"/>
      </w:pPr>
    </w:lvl>
    <w:lvl w:ilvl="6" w:tplc="0413000F" w:tentative="1">
      <w:start w:val="1"/>
      <w:numFmt w:val="decimal"/>
      <w:lvlText w:val="%7."/>
      <w:lvlJc w:val="left"/>
      <w:pPr>
        <w:ind w:left="5112" w:hanging="360"/>
      </w:pPr>
    </w:lvl>
    <w:lvl w:ilvl="7" w:tplc="04130019" w:tentative="1">
      <w:start w:val="1"/>
      <w:numFmt w:val="lowerLetter"/>
      <w:lvlText w:val="%8."/>
      <w:lvlJc w:val="left"/>
      <w:pPr>
        <w:ind w:left="5832" w:hanging="360"/>
      </w:pPr>
    </w:lvl>
    <w:lvl w:ilvl="8" w:tplc="0413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4" w15:restartNumberingAfterBreak="0">
    <w:nsid w:val="41D95AF7"/>
    <w:multiLevelType w:val="hybridMultilevel"/>
    <w:tmpl w:val="21FACD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A60231"/>
    <w:multiLevelType w:val="hybridMultilevel"/>
    <w:tmpl w:val="A7BA25DC"/>
    <w:lvl w:ilvl="0" w:tplc="0413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6" w15:restartNumberingAfterBreak="0">
    <w:nsid w:val="4D993888"/>
    <w:multiLevelType w:val="hybridMultilevel"/>
    <w:tmpl w:val="E0525368"/>
    <w:lvl w:ilvl="0" w:tplc="0EB45C24">
      <w:start w:val="1"/>
      <w:numFmt w:val="bullet"/>
      <w:pStyle w:val="Lijstopsomteken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7" w15:restartNumberingAfterBreak="0">
    <w:nsid w:val="4E641DBA"/>
    <w:multiLevelType w:val="hybridMultilevel"/>
    <w:tmpl w:val="2F7C0962"/>
    <w:lvl w:ilvl="0" w:tplc="0413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8" w15:restartNumberingAfterBreak="0">
    <w:nsid w:val="528048CB"/>
    <w:multiLevelType w:val="hybridMultilevel"/>
    <w:tmpl w:val="9DA8A42C"/>
    <w:lvl w:ilvl="0" w:tplc="0413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9" w15:restartNumberingAfterBreak="0">
    <w:nsid w:val="58E770AF"/>
    <w:multiLevelType w:val="hybridMultilevel"/>
    <w:tmpl w:val="846EE0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8"/>
  </w:num>
  <w:num w:numId="5">
    <w:abstractNumId w:val="16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9"/>
  </w:num>
  <w:num w:numId="15">
    <w:abstractNumId w:val="14"/>
  </w:num>
  <w:num w:numId="16">
    <w:abstractNumId w:val="17"/>
  </w:num>
  <w:num w:numId="17">
    <w:abstractNumId w:val="18"/>
  </w:num>
  <w:num w:numId="18">
    <w:abstractNumId w:val="15"/>
  </w:num>
  <w:num w:numId="19">
    <w:abstractNumId w:val="10"/>
  </w:num>
  <w:num w:numId="20">
    <w:abstractNumId w:val="1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6AF"/>
    <w:rsid w:val="00085986"/>
    <w:rsid w:val="000B7D5D"/>
    <w:rsid w:val="000C1EF1"/>
    <w:rsid w:val="00131457"/>
    <w:rsid w:val="00176CC1"/>
    <w:rsid w:val="001912B2"/>
    <w:rsid w:val="001C2B8A"/>
    <w:rsid w:val="00243213"/>
    <w:rsid w:val="00273BC1"/>
    <w:rsid w:val="00290347"/>
    <w:rsid w:val="002A0044"/>
    <w:rsid w:val="002A0197"/>
    <w:rsid w:val="002C35E2"/>
    <w:rsid w:val="002C7F47"/>
    <w:rsid w:val="002F7E35"/>
    <w:rsid w:val="00340594"/>
    <w:rsid w:val="00393208"/>
    <w:rsid w:val="003A445F"/>
    <w:rsid w:val="003A4FE1"/>
    <w:rsid w:val="003C0801"/>
    <w:rsid w:val="003C1774"/>
    <w:rsid w:val="003D1754"/>
    <w:rsid w:val="003D7F94"/>
    <w:rsid w:val="003F66FA"/>
    <w:rsid w:val="004224CB"/>
    <w:rsid w:val="00444CB1"/>
    <w:rsid w:val="00474746"/>
    <w:rsid w:val="004A3548"/>
    <w:rsid w:val="004C66AF"/>
    <w:rsid w:val="004D5282"/>
    <w:rsid w:val="004F0E9B"/>
    <w:rsid w:val="004F3C68"/>
    <w:rsid w:val="0051405B"/>
    <w:rsid w:val="00547E56"/>
    <w:rsid w:val="0055200C"/>
    <w:rsid w:val="005715BD"/>
    <w:rsid w:val="0058237B"/>
    <w:rsid w:val="005A54FA"/>
    <w:rsid w:val="005B2EAF"/>
    <w:rsid w:val="005B3755"/>
    <w:rsid w:val="00686DFA"/>
    <w:rsid w:val="006B4D3B"/>
    <w:rsid w:val="006C6699"/>
    <w:rsid w:val="006E67C4"/>
    <w:rsid w:val="006F055C"/>
    <w:rsid w:val="006F2718"/>
    <w:rsid w:val="007021B3"/>
    <w:rsid w:val="00705BDA"/>
    <w:rsid w:val="007514B5"/>
    <w:rsid w:val="007759F1"/>
    <w:rsid w:val="007951F2"/>
    <w:rsid w:val="007D770B"/>
    <w:rsid w:val="007F4B9C"/>
    <w:rsid w:val="007F6D58"/>
    <w:rsid w:val="0082384E"/>
    <w:rsid w:val="00827D06"/>
    <w:rsid w:val="008400AB"/>
    <w:rsid w:val="00841F2C"/>
    <w:rsid w:val="008433B2"/>
    <w:rsid w:val="008B4716"/>
    <w:rsid w:val="008C170C"/>
    <w:rsid w:val="008E0CF5"/>
    <w:rsid w:val="0090428B"/>
    <w:rsid w:val="009063BF"/>
    <w:rsid w:val="0094299D"/>
    <w:rsid w:val="009C01A2"/>
    <w:rsid w:val="009D10C2"/>
    <w:rsid w:val="009D2881"/>
    <w:rsid w:val="009F03F8"/>
    <w:rsid w:val="009F7202"/>
    <w:rsid w:val="00A17B96"/>
    <w:rsid w:val="00A21C33"/>
    <w:rsid w:val="00A27E6D"/>
    <w:rsid w:val="00A3613D"/>
    <w:rsid w:val="00A42548"/>
    <w:rsid w:val="00A638EC"/>
    <w:rsid w:val="00A94C93"/>
    <w:rsid w:val="00AA133F"/>
    <w:rsid w:val="00AC10A5"/>
    <w:rsid w:val="00BC587D"/>
    <w:rsid w:val="00BE0195"/>
    <w:rsid w:val="00C02650"/>
    <w:rsid w:val="00C207EB"/>
    <w:rsid w:val="00C267BB"/>
    <w:rsid w:val="00C45BC4"/>
    <w:rsid w:val="00C67A56"/>
    <w:rsid w:val="00CA74A9"/>
    <w:rsid w:val="00CE02E3"/>
    <w:rsid w:val="00CF7434"/>
    <w:rsid w:val="00D00624"/>
    <w:rsid w:val="00D15FA9"/>
    <w:rsid w:val="00D505EC"/>
    <w:rsid w:val="00D5350B"/>
    <w:rsid w:val="00D5424A"/>
    <w:rsid w:val="00D6493D"/>
    <w:rsid w:val="00D76366"/>
    <w:rsid w:val="00E249F2"/>
    <w:rsid w:val="00E41F34"/>
    <w:rsid w:val="00E6209E"/>
    <w:rsid w:val="00F10A35"/>
    <w:rsid w:val="00F50AEC"/>
    <w:rsid w:val="00F9069F"/>
    <w:rsid w:val="00FC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DCB3C99"/>
  <w15:chartTrackingRefBased/>
  <w15:docId w15:val="{9A080B17-8186-4EEC-B1F9-DB0E4B1B0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nl-NL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B2EAF"/>
    <w:pPr>
      <w:spacing w:before="120" w:after="0" w:line="240" w:lineRule="auto"/>
      <w:ind w:left="72" w:right="72"/>
    </w:pPr>
  </w:style>
  <w:style w:type="paragraph" w:styleId="Kop1">
    <w:name w:val="heading 1"/>
    <w:basedOn w:val="Standaard"/>
    <w:next w:val="Standaard"/>
    <w:link w:val="Kop1Char"/>
    <w:uiPriority w:val="1"/>
    <w:qFormat/>
    <w:rsid w:val="005A54FA"/>
    <w:pPr>
      <w:keepNext/>
      <w:keepLines/>
      <w:pageBreakBefore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1"/>
    <w:qFormat/>
    <w:rsid w:val="005A54FA"/>
    <w:pPr>
      <w:keepNext/>
      <w:keepLines/>
      <w:pBdr>
        <w:top w:val="single" w:sz="4" w:space="1" w:color="B85A22" w:themeColor="accent2" w:themeShade="BF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paragraph" w:styleId="Kop3">
    <w:name w:val="heading 3"/>
    <w:basedOn w:val="Standaard"/>
    <w:next w:val="Standaard"/>
    <w:link w:val="Kop3Char"/>
    <w:uiPriority w:val="1"/>
    <w:qFormat/>
    <w:rsid w:val="005A54F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1"/>
    <w:qFormat/>
    <w:pPr>
      <w:outlineLvl w:val="3"/>
    </w:pPr>
    <w:rPr>
      <w:rFonts w:asciiTheme="majorHAnsi" w:eastAsiaTheme="majorEastAsia" w:hAnsiTheme="majorHAnsi" w:cstheme="majorBidi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A54FA"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A54FA"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1"/>
    <w:rsid w:val="005A54FA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1"/>
    <w:rsid w:val="005A54FA"/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character" w:customStyle="1" w:styleId="Kop3Char">
    <w:name w:val="Kop 3 Char"/>
    <w:basedOn w:val="Standaardalinea-lettertype"/>
    <w:link w:val="Kop3"/>
    <w:uiPriority w:val="1"/>
    <w:rsid w:val="005A54FA"/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1"/>
    <w:rPr>
      <w:rFonts w:asciiTheme="majorHAnsi" w:eastAsiaTheme="majorEastAsia" w:hAnsiTheme="majorHAnsi" w:cstheme="majorBidi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A54FA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A54FA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el">
    <w:name w:val="Title"/>
    <w:basedOn w:val="Standaard"/>
    <w:link w:val="TitelChar"/>
    <w:uiPriority w:val="1"/>
    <w:qFormat/>
    <w:rsid w:val="005A54FA"/>
    <w:pPr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"/>
    <w:rsid w:val="005A54FA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pPr>
      <w:outlineLvl w:val="9"/>
    </w:pPr>
  </w:style>
  <w:style w:type="table" w:styleId="Tabelraster">
    <w:name w:val="Table Grid"/>
    <w:basedOn w:val="Standaardtabe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3-Accent1">
    <w:name w:val="Grid Table 3 Accent 1"/>
    <w:basedOn w:val="Standaardtabe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jsttabel7kleurrijk-Accent1">
    <w:name w:val="List Table 7 Colorful Accent 1"/>
    <w:basedOn w:val="Standaardtabe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astertabel5donker-Accent1">
    <w:name w:val="Grid Table 5 Dark Accent 1"/>
    <w:basedOn w:val="Standaardtabe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Rastertabel4-Accent6">
    <w:name w:val="Grid Table 4 Accent 6"/>
    <w:basedOn w:val="Standaardtabe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rasterlicht">
    <w:name w:val="Grid Table Light"/>
    <w:basedOn w:val="Standaardtabe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nopgemaaktetabel2">
    <w:name w:val="Plain Table 2"/>
    <w:basedOn w:val="Standaardtabe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jsttabel2-Accent1">
    <w:name w:val="List Table 2 Accent 1"/>
    <w:basedOn w:val="Standaardtabe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Tekstvantijdelijkeaanduiding">
    <w:name w:val="Placeholder Text"/>
    <w:basedOn w:val="Standaardalinea-lettertype"/>
    <w:uiPriority w:val="2"/>
    <w:rPr>
      <w:i/>
      <w:iCs/>
      <w:color w:val="808080"/>
    </w:rPr>
  </w:style>
  <w:style w:type="table" w:styleId="Rastertabel4-Accent1">
    <w:name w:val="Grid Table 4 Accent 1"/>
    <w:basedOn w:val="Standaardtabe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Rastertabel4-Accent2">
    <w:name w:val="Grid Table 4 Accent 2"/>
    <w:basedOn w:val="Standaardtabe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Onopgemaaktetabel4">
    <w:name w:val="Plain Table 4"/>
    <w:basedOn w:val="Standaardtabe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Rastertabel1licht-Accent6">
    <w:name w:val="Grid Table 1 Light Accent 6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jsttabel1licht-Accent6">
    <w:name w:val="List Table 1 Light Accent 6"/>
    <w:basedOn w:val="Standaardtabe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Voettekst">
    <w:name w:val="footer"/>
    <w:basedOn w:val="Standaard"/>
    <w:link w:val="VoettekstChar"/>
    <w:uiPriority w:val="2"/>
    <w:pPr>
      <w:spacing w:before="0"/>
    </w:pPr>
  </w:style>
  <w:style w:type="character" w:customStyle="1" w:styleId="VoettekstChar">
    <w:name w:val="Voettekst Char"/>
    <w:basedOn w:val="Standaardalinea-lettertype"/>
    <w:link w:val="Voettekst"/>
    <w:uiPriority w:val="2"/>
  </w:style>
  <w:style w:type="table" w:customStyle="1" w:styleId="Geenranden">
    <w:name w:val="Geen randen"/>
    <w:basedOn w:val="Standaardtabel"/>
    <w:uiPriority w:val="99"/>
    <w:pPr>
      <w:spacing w:after="0" w:line="240" w:lineRule="auto"/>
    </w:pPr>
    <w:tblPr/>
  </w:style>
  <w:style w:type="table" w:styleId="Rastertabel1licht-Accent1">
    <w:name w:val="Grid Table 1 Light Accent 1"/>
    <w:aliases w:val="Sample questionnaires table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Rastertabel2-Accent1">
    <w:name w:val="Grid Table 2 Accent 1"/>
    <w:basedOn w:val="Standaardtabe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Standaard"/>
    <w:next w:val="Standaard"/>
    <w:uiPriority w:val="1"/>
    <w:qFormat/>
    <w:rsid w:val="00A638EC"/>
    <w:pPr>
      <w:spacing w:before="4700" w:after="1440"/>
      <w:jc w:val="right"/>
    </w:pPr>
    <w:rPr>
      <w:color w:val="59473F" w:themeColor="text2" w:themeShade="BF"/>
      <w:sz w:val="52"/>
      <w:szCs w:val="52"/>
    </w:rPr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Pr>
      <w:rFonts w:ascii="Arial" w:hAnsi="Arial" w:cs="Arial"/>
      <w:vanish/>
      <w:sz w:val="16"/>
      <w:szCs w:val="16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gegevens">
    <w:name w:val="Contactgegevens"/>
    <w:basedOn w:val="Standaard"/>
    <w:uiPriority w:val="1"/>
    <w:qFormat/>
    <w:rsid w:val="00290347"/>
    <w:pPr>
      <w:spacing w:before="1680"/>
      <w:contextualSpacing/>
      <w:jc w:val="right"/>
    </w:pPr>
    <w:rPr>
      <w:caps/>
    </w:rPr>
  </w:style>
  <w:style w:type="table" w:styleId="Rastertabel3-Accent3">
    <w:name w:val="Grid Table 3 Accent 3"/>
    <w:basedOn w:val="Standaardtabe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Rastertabel5donker-Accent3">
    <w:name w:val="Grid Table 5 Dark Accent 3"/>
    <w:basedOn w:val="Standaardtabe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Rastertabel1licht-Accent3">
    <w:name w:val="Grid Table 1 Light Accent 3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680"/>
        <w:tab w:val="right" w:pos="9360"/>
      </w:tabs>
      <w:spacing w:before="0"/>
      <w:jc w:val="right"/>
    </w:pPr>
  </w:style>
  <w:style w:type="paragraph" w:styleId="Handtekening">
    <w:name w:val="Signature"/>
    <w:basedOn w:val="Standaard"/>
    <w:link w:val="HandtekeningChar"/>
    <w:uiPriority w:val="1"/>
    <w:qFormat/>
    <w:rsid w:val="006E67C4"/>
    <w:pPr>
      <w:pBdr>
        <w:top w:val="single" w:sz="2" w:space="1" w:color="auto"/>
      </w:pBdr>
      <w:spacing w:after="360" w:line="276" w:lineRule="auto"/>
      <w:ind w:left="0" w:right="0"/>
      <w:jc w:val="center"/>
    </w:pPr>
    <w:rPr>
      <w:kern w:val="0"/>
      <w:sz w:val="16"/>
      <w:szCs w:val="16"/>
      <w14:ligatures w14:val="none"/>
    </w:rPr>
  </w:style>
  <w:style w:type="character" w:customStyle="1" w:styleId="HandtekeningChar">
    <w:name w:val="Handtekening Char"/>
    <w:basedOn w:val="Standaardalinea-lettertype"/>
    <w:link w:val="Handtekening"/>
    <w:uiPriority w:val="1"/>
    <w:rsid w:val="006E67C4"/>
    <w:rPr>
      <w:kern w:val="0"/>
      <w:sz w:val="16"/>
      <w:szCs w:val="16"/>
      <w14:ligatures w14:val="none"/>
    </w:rPr>
  </w:style>
  <w:style w:type="paragraph" w:customStyle="1" w:styleId="Ondertekening">
    <w:name w:val="Ondertekening"/>
    <w:basedOn w:val="Standaard"/>
    <w:uiPriority w:val="1"/>
    <w:qFormat/>
    <w:pPr>
      <w:jc w:val="center"/>
    </w:pPr>
    <w:rPr>
      <w:sz w:val="20"/>
      <w:szCs w:val="20"/>
    </w:rPr>
  </w:style>
  <w:style w:type="paragraph" w:customStyle="1" w:styleId="Rechtsuitlijnen">
    <w:name w:val="Rechts uitlijnen"/>
    <w:basedOn w:val="Standaard"/>
    <w:uiPriority w:val="1"/>
    <w:qFormat/>
    <w:pPr>
      <w:jc w:val="right"/>
    </w:pPr>
  </w:style>
  <w:style w:type="table" w:styleId="Rastertabel1licht-Accent2">
    <w:name w:val="Grid Table 1 Light Accent 2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Lijstopsomteken">
    <w:name w:val="List Bullet"/>
    <w:basedOn w:val="Standaard"/>
    <w:uiPriority w:val="1"/>
    <w:unhideWhenUsed/>
    <w:pPr>
      <w:numPr>
        <w:numId w:val="5"/>
      </w:numPr>
      <w:ind w:left="432"/>
      <w:contextualSpacing/>
    </w:pPr>
  </w:style>
  <w:style w:type="character" w:styleId="Intensievebenadrukking">
    <w:name w:val="Intense Emphasis"/>
    <w:basedOn w:val="Standaardalinea-lettertype"/>
    <w:uiPriority w:val="21"/>
    <w:semiHidden/>
    <w:unhideWhenUsed/>
    <w:rsid w:val="005A54FA"/>
    <w:rPr>
      <w:i/>
      <w:iCs/>
      <w:color w:val="355D7E" w:themeColor="accent1" w:themeShade="80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rsid w:val="005A54FA"/>
    <w:pPr>
      <w:pBdr>
        <w:top w:val="single" w:sz="4" w:space="10" w:color="548AB7" w:themeColor="accent1" w:themeShade="BF"/>
        <w:bottom w:val="single" w:sz="4" w:space="10" w:color="548AB7" w:themeColor="accent1" w:themeShade="BF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5A54FA"/>
    <w:rPr>
      <w:i/>
      <w:iCs/>
      <w:color w:val="355D7E" w:themeColor="accent1" w:themeShade="80"/>
    </w:rPr>
  </w:style>
  <w:style w:type="character" w:styleId="Intensieveverwijzing">
    <w:name w:val="Intense Reference"/>
    <w:basedOn w:val="Standaardalinea-lettertype"/>
    <w:uiPriority w:val="32"/>
    <w:semiHidden/>
    <w:unhideWhenUsed/>
    <w:rsid w:val="005A54FA"/>
    <w:rPr>
      <w:b/>
      <w:bCs/>
      <w:caps w:val="0"/>
      <w:smallCaps/>
      <w:color w:val="355D7E" w:themeColor="accent1" w:themeShade="80"/>
      <w:spacing w:val="5"/>
    </w:rPr>
  </w:style>
  <w:style w:type="paragraph" w:styleId="Bloktekst">
    <w:name w:val="Block Text"/>
    <w:basedOn w:val="Standaard"/>
    <w:uiPriority w:val="99"/>
    <w:semiHidden/>
    <w:unhideWhenUsed/>
    <w:rsid w:val="005A54FA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Standaardalinea-lettertype"/>
    <w:uiPriority w:val="99"/>
    <w:unhideWhenUsed/>
    <w:rsid w:val="005A54FA"/>
    <w:rPr>
      <w:color w:val="7C5F1D" w:themeColor="accent4" w:themeShade="80"/>
      <w:u w:val="single"/>
    </w:rPr>
  </w:style>
  <w:style w:type="character" w:customStyle="1" w:styleId="Onopgelostemelding1">
    <w:name w:val="Onopgeloste melding 1"/>
    <w:basedOn w:val="Standaardalinea-lettertype"/>
    <w:uiPriority w:val="99"/>
    <w:semiHidden/>
    <w:unhideWhenUsed/>
    <w:rsid w:val="005A54FA"/>
    <w:rPr>
      <w:color w:val="595959" w:themeColor="text1" w:themeTint="A6"/>
      <w:shd w:val="clear" w:color="auto" w:fill="E6E6E6"/>
    </w:rPr>
  </w:style>
  <w:style w:type="character" w:styleId="Nadruk">
    <w:name w:val="Emphasis"/>
    <w:basedOn w:val="Standaardalinea-lettertype"/>
    <w:uiPriority w:val="20"/>
    <w:rsid w:val="005B2EAF"/>
    <w:rPr>
      <w:i/>
      <w:iCs/>
      <w:color w:val="595959" w:themeColor="text1" w:themeTint="A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063BF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063BF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unhideWhenUsed/>
    <w:qFormat/>
    <w:rsid w:val="0094299D"/>
    <w:pPr>
      <w:ind w:left="720"/>
      <w:contextualSpacing/>
    </w:pPr>
  </w:style>
  <w:style w:type="paragraph" w:styleId="Inhopg2">
    <w:name w:val="toc 2"/>
    <w:basedOn w:val="Standaard"/>
    <w:next w:val="Standaard"/>
    <w:autoRedefine/>
    <w:uiPriority w:val="39"/>
    <w:unhideWhenUsed/>
    <w:rsid w:val="009F03F8"/>
    <w:pPr>
      <w:spacing w:after="100"/>
      <w:ind w:left="220"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273BC1"/>
    <w:rPr>
      <w:color w:val="605E5C"/>
      <w:shd w:val="clear" w:color="auto" w:fill="E1DFDD"/>
    </w:rPr>
  </w:style>
  <w:style w:type="paragraph" w:styleId="Inhopg3">
    <w:name w:val="toc 3"/>
    <w:basedOn w:val="Standaard"/>
    <w:next w:val="Standaard"/>
    <w:autoRedefine/>
    <w:uiPriority w:val="39"/>
    <w:unhideWhenUsed/>
    <w:rsid w:val="009D10C2"/>
    <w:pPr>
      <w:spacing w:after="100"/>
      <w:ind w:left="440"/>
    </w:pPr>
  </w:style>
  <w:style w:type="table" w:styleId="Rastertabel3-Accent4">
    <w:name w:val="Grid Table 3 Accent 4"/>
    <w:basedOn w:val="Standaardtabel"/>
    <w:uiPriority w:val="48"/>
    <w:rsid w:val="007021B3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paragraph" w:customStyle="1" w:styleId="Default">
    <w:name w:val="Default"/>
    <w:rsid w:val="00E6209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package" Target="embeddings/Microsoft_Excel_Worksheet.xlsx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m\AppData\Roaming\Microsoft\Templates\Tactisch%20bedrijfsmarketing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4DD7A9C1FBF47E981FA3E53C5C2FDD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D403AE7-1416-4B40-89B2-95D66DB48699}"/>
      </w:docPartPr>
      <w:docPartBody>
        <w:p w:rsidR="00B52926" w:rsidRDefault="008B3478">
          <w:pPr>
            <w:pStyle w:val="84DD7A9C1FBF47E981FA3E53C5C2FDDE"/>
          </w:pPr>
          <w:r w:rsidRPr="00A638EC">
            <w:rPr>
              <w:lang w:bidi="nl-NL"/>
            </w:rPr>
            <w:t>Versie</w:t>
          </w:r>
        </w:p>
      </w:docPartBody>
    </w:docPart>
    <w:docPart>
      <w:docPartPr>
        <w:name w:val="3A3C84A83DD5451C9CE5DC7C0CEC9C7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0CB281D-9CE0-4DF0-8F26-EFEA6982707D}"/>
      </w:docPartPr>
      <w:docPartBody>
        <w:p w:rsidR="00B52926" w:rsidRDefault="008B3478">
          <w:pPr>
            <w:pStyle w:val="3A3C84A83DD5451C9CE5DC7C0CEC9C7A"/>
          </w:pPr>
          <w:r>
            <w:rPr>
              <w:lang w:bidi="nl-NL"/>
            </w:rPr>
            <w:t>Datum</w:t>
          </w:r>
        </w:p>
      </w:docPartBody>
    </w:docPart>
    <w:docPart>
      <w:docPartPr>
        <w:name w:val="0D5F4757816A46D1890A88A9ACF5D94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50627A3-9CC4-4761-9CD8-558BCA19E608}"/>
      </w:docPartPr>
      <w:docPartBody>
        <w:p w:rsidR="00B52926" w:rsidRDefault="008B3478">
          <w:pPr>
            <w:pStyle w:val="0D5F4757816A46D1890A88A9ACF5D945"/>
          </w:pPr>
          <w:r w:rsidRPr="002A0044">
            <w:rPr>
              <w:lang w:bidi="nl-NL"/>
            </w:rPr>
            <w:t>Tactisch marketingplan</w:t>
          </w:r>
        </w:p>
      </w:docPartBody>
    </w:docPart>
    <w:docPart>
      <w:docPartPr>
        <w:name w:val="976193D563824BEA8124C10D569D1B2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D8065C5-1BBE-49E5-AA51-B21A38DEB639}"/>
      </w:docPartPr>
      <w:docPartBody>
        <w:p w:rsidR="00B52926" w:rsidRDefault="008B3478">
          <w:pPr>
            <w:pStyle w:val="976193D563824BEA8124C10D569D1B2D"/>
          </w:pPr>
          <w:r>
            <w:rPr>
              <w:lang w:bidi="nl-NL"/>
            </w:rPr>
            <w:t>Subtitel van document</w:t>
          </w:r>
        </w:p>
      </w:docPartBody>
    </w:docPart>
    <w:docPart>
      <w:docPartPr>
        <w:name w:val="D0000390547E4CF5AC8CCACD4F93146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B745529-59CD-4522-9497-7D1C2FF11C82}"/>
      </w:docPartPr>
      <w:docPartBody>
        <w:p w:rsidR="00B52926" w:rsidRDefault="008B3478">
          <w:pPr>
            <w:pStyle w:val="D0000390547E4CF5AC8CCACD4F931461"/>
          </w:pPr>
          <w:r w:rsidRPr="004D5282">
            <w:rPr>
              <w:lang w:bidi="nl-NL"/>
            </w:rPr>
            <w:t>Gepresenteerd door:</w:t>
          </w:r>
        </w:p>
      </w:docPartBody>
    </w:docPart>
    <w:docPart>
      <w:docPartPr>
        <w:name w:val="7DC381C4B2D94119BC7FD0DB8563DA9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DDC22C7-CAF4-43D3-AB7D-E4AA4E7A8744}"/>
      </w:docPartPr>
      <w:docPartBody>
        <w:p w:rsidR="00B52926" w:rsidRDefault="008B3478">
          <w:pPr>
            <w:pStyle w:val="7DC381C4B2D94119BC7FD0DB8563DA9A"/>
          </w:pPr>
          <w:r w:rsidRPr="004D5282">
            <w:rPr>
              <w:lang w:bidi="nl-NL"/>
            </w:rPr>
            <w:t>bedrijfsnaam</w:t>
          </w:r>
        </w:p>
      </w:docPartBody>
    </w:docPart>
    <w:docPart>
      <w:docPartPr>
        <w:name w:val="F17B6D535ECE4425A00C3BCFCF2F4E5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3E2E478-35A3-4EC5-A367-AA7DA95B421A}"/>
      </w:docPartPr>
      <w:docPartBody>
        <w:p w:rsidR="00B52926" w:rsidRDefault="008B3478">
          <w:pPr>
            <w:pStyle w:val="F17B6D535ECE4425A00C3BCFCF2F4E5A"/>
          </w:pPr>
          <w:r>
            <w:rPr>
              <w:lang w:bidi="nl-NL"/>
            </w:rPr>
            <w:t>Definieer de doorslaggevende aanbieding.</w:t>
          </w:r>
        </w:p>
      </w:docPartBody>
    </w:docPart>
    <w:docPart>
      <w:docPartPr>
        <w:name w:val="68F93B1FA5DF43398CA81CBD6E2CB4E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1563C11-60D1-4E82-82AD-F940D4733065}"/>
      </w:docPartPr>
      <w:docPartBody>
        <w:p w:rsidR="00B52926" w:rsidRDefault="008B3478">
          <w:pPr>
            <w:pStyle w:val="68F93B1FA5DF43398CA81CBD6E2CB4E2"/>
          </w:pPr>
          <w:r>
            <w:rPr>
              <w:lang w:bidi="nl-NL"/>
            </w:rPr>
            <w:t>Proces</w:t>
          </w:r>
        </w:p>
      </w:docPartBody>
    </w:docPart>
    <w:docPart>
      <w:docPartPr>
        <w:name w:val="22D88616572E4BC791ECFA5A8D19A6E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48D579D-05E1-416A-A6B9-B691A77B8C72}"/>
      </w:docPartPr>
      <w:docPartBody>
        <w:p w:rsidR="00B52926" w:rsidRDefault="008B3478">
          <w:pPr>
            <w:pStyle w:val="22D88616572E4BC791ECFA5A8D19A6E7"/>
          </w:pPr>
          <w:r>
            <w:rPr>
              <w:lang w:bidi="nl-NL"/>
            </w:rPr>
            <w:t>Opmerking: Nieuwe handtekeningen zijn mogelijk vereist als het document op verzoek van de klant aanzienlijk wordt gewijzigd.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478"/>
    <w:rsid w:val="00814899"/>
    <w:rsid w:val="008B3478"/>
    <w:rsid w:val="00B52926"/>
    <w:rsid w:val="00F9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84DD7A9C1FBF47E981FA3E53C5C2FDDE">
    <w:name w:val="84DD7A9C1FBF47E981FA3E53C5C2FDDE"/>
  </w:style>
  <w:style w:type="paragraph" w:customStyle="1" w:styleId="3A3C84A83DD5451C9CE5DC7C0CEC9C7A">
    <w:name w:val="3A3C84A83DD5451C9CE5DC7C0CEC9C7A"/>
  </w:style>
  <w:style w:type="paragraph" w:customStyle="1" w:styleId="0D5F4757816A46D1890A88A9ACF5D945">
    <w:name w:val="0D5F4757816A46D1890A88A9ACF5D945"/>
  </w:style>
  <w:style w:type="paragraph" w:customStyle="1" w:styleId="976193D563824BEA8124C10D569D1B2D">
    <w:name w:val="976193D563824BEA8124C10D569D1B2D"/>
  </w:style>
  <w:style w:type="paragraph" w:customStyle="1" w:styleId="D0000390547E4CF5AC8CCACD4F931461">
    <w:name w:val="D0000390547E4CF5AC8CCACD4F931461"/>
  </w:style>
  <w:style w:type="paragraph" w:customStyle="1" w:styleId="7DC381C4B2D94119BC7FD0DB8563DA9A">
    <w:name w:val="7DC381C4B2D94119BC7FD0DB8563DA9A"/>
  </w:style>
  <w:style w:type="character" w:styleId="Nadruk">
    <w:name w:val="Emphasis"/>
    <w:basedOn w:val="Standaardalinea-lettertype"/>
    <w:uiPriority w:val="20"/>
    <w:rPr>
      <w:i/>
      <w:iCs/>
      <w:color w:val="595959" w:themeColor="text1" w:themeTint="A6"/>
    </w:rPr>
  </w:style>
  <w:style w:type="paragraph" w:customStyle="1" w:styleId="F17B6D535ECE4425A00C3BCFCF2F4E5A">
    <w:name w:val="F17B6D535ECE4425A00C3BCFCF2F4E5A"/>
  </w:style>
  <w:style w:type="paragraph" w:customStyle="1" w:styleId="68F93B1FA5DF43398CA81CBD6E2CB4E2">
    <w:name w:val="68F93B1FA5DF43398CA81CBD6E2CB4E2"/>
  </w:style>
  <w:style w:type="character" w:styleId="Tekstvantijdelijkeaanduiding">
    <w:name w:val="Placeholder Text"/>
    <w:basedOn w:val="Standaardalinea-lettertype"/>
    <w:uiPriority w:val="2"/>
    <w:rPr>
      <w:i/>
      <w:iCs/>
      <w:color w:val="808080"/>
    </w:rPr>
  </w:style>
  <w:style w:type="paragraph" w:customStyle="1" w:styleId="22D88616572E4BC791ECFA5A8D19A6E7">
    <w:name w:val="22D88616572E4BC791ECFA5A8D19A6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Tactical business marketing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20-11-2020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CFA9ED-FDE2-44D3-8E72-C156695EB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Tactisch bedrijfsmarketingplan</Template>
  <TotalTime>65</TotalTime>
  <Pages>5</Pages>
  <Words>76</Words>
  <Characters>422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Roc van Hilversum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jeugd betrokken</dc:subject>
  <dc:creator>Tim</dc:creator>
  <cp:keywords>Technisch ontwerp</cp:keywords>
  <cp:lastModifiedBy>Tim Bouma</cp:lastModifiedBy>
  <cp:revision>11</cp:revision>
  <dcterms:created xsi:type="dcterms:W3CDTF">2020-11-20T07:43:00Z</dcterms:created>
  <dcterms:modified xsi:type="dcterms:W3CDTF">2020-11-20T09:56:00Z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