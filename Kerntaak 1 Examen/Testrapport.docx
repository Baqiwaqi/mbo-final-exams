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DF3" w14:textId="5BF8CCA6" w:rsidR="00A638EC" w:rsidRDefault="00B23EAB" w:rsidP="00A638EC">
      <w:pPr>
        <w:pStyle w:val="Ondertitel"/>
      </w:pPr>
      <w:sdt>
        <w:sdtPr>
          <w:alias w:val="Versie:"/>
          <w:tag w:val="Versie:"/>
          <w:id w:val="1459911874"/>
          <w:placeholder>
            <w:docPart w:val="84DD7A9C1FBF47E981FA3E53C5C2FDDE"/>
          </w:placeholder>
          <w:temporary/>
          <w:showingPlcHdr/>
          <w15:appearance w15:val="hidden"/>
        </w:sdtPr>
        <w:sdtContent>
          <w:r w:rsidR="00A638EC" w:rsidRPr="00A638EC">
            <w:rPr>
              <w:lang w:bidi="nl-NL"/>
            </w:rPr>
            <w:t>Versie</w:t>
          </w:r>
        </w:sdtContent>
      </w:sdt>
      <w:r w:rsidR="00A638EC">
        <w:rPr>
          <w:lang w:bidi="nl-NL"/>
        </w:rPr>
        <w:t xml:space="preserve"> </w:t>
      </w:r>
      <w:r w:rsidR="004C66AF">
        <w:t>1.</w:t>
      </w:r>
      <w:r w:rsidR="00444CB1">
        <w:t>0</w:t>
      </w:r>
    </w:p>
    <w:p w14:paraId="16010631" w14:textId="738DED93" w:rsidR="00A638EC" w:rsidRDefault="00B23EAB" w:rsidP="00A638EC">
      <w:pPr>
        <w:pStyle w:val="Ondertitel"/>
      </w:pPr>
      <w:sdt>
        <w:sdtPr>
          <w:alias w:val="Voer datum in:"/>
          <w:tag w:val="Voer datum in:"/>
          <w:id w:val="-664086759"/>
          <w:placeholder>
            <w:docPart w:val="3A3C84A83DD5451C9CE5DC7C0CEC9C7A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 w:rsidR="00D00624">
            <w:t>2</w:t>
          </w:r>
          <w:r>
            <w:t>7</w:t>
          </w:r>
          <w:r w:rsidR="004C66AF">
            <w:t>-11-2020</w:t>
          </w:r>
        </w:sdtContent>
      </w:sdt>
    </w:p>
    <w:p w14:paraId="40574125" w14:textId="35F15C1D" w:rsidR="00A638EC" w:rsidRPr="00A638EC" w:rsidRDefault="007759F1" w:rsidP="00A638EC">
      <w:pPr>
        <w:pStyle w:val="Logo"/>
      </w:pPr>
      <w:r>
        <w:rPr>
          <w:noProof/>
          <w:lang w:bidi="nl-NL"/>
        </w:rPr>
        <w:drawing>
          <wp:inline distT="0" distB="0" distL="0" distR="0" wp14:anchorId="04FFB4C7" wp14:editId="306A85C8">
            <wp:extent cx="2639807" cy="169545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28" cy="170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Voer titel in:"/>
        <w:tag w:val=""/>
        <w:id w:val="390237733"/>
        <w:placeholder>
          <w:docPart w:val="0D5F4757816A46D1890A88A9ACF5D94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6E6AFCE2" w14:textId="185B142D" w:rsidR="00A638EC" w:rsidRDefault="002A4D6D" w:rsidP="006B4D3B">
          <w:pPr>
            <w:pStyle w:val="Titel"/>
          </w:pPr>
          <w:r>
            <w:t>Testrapport</w:t>
          </w:r>
        </w:p>
      </w:sdtContent>
    </w:sdt>
    <w:sdt>
      <w:sdtPr>
        <w:alias w:val="Voer subtitel in:"/>
        <w:tag w:val="Voer subtitel in:"/>
        <w:id w:val="1134748392"/>
        <w:placeholder>
          <w:docPart w:val="976193D563824BEA8124C10D569D1B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19745F24" w14:textId="3141ACB1" w:rsidR="00A638EC" w:rsidRDefault="002A2E7F" w:rsidP="00A638EC">
          <w:pPr>
            <w:pStyle w:val="Ondertitel"/>
          </w:pPr>
          <w:r>
            <w:t>Gegevensverzameling</w:t>
          </w:r>
        </w:p>
      </w:sdtContent>
    </w:sdt>
    <w:p w14:paraId="2072B76E" w14:textId="713A6924" w:rsidR="00A638EC" w:rsidRPr="004D5282" w:rsidRDefault="00B23EAB" w:rsidP="004D5282">
      <w:pPr>
        <w:pStyle w:val="Contactgegevens"/>
      </w:pPr>
      <w:sdt>
        <w:sdtPr>
          <w:alias w:val="Gepresenteerd door: "/>
          <w:tag w:val="Gepresenteerd door: "/>
          <w:id w:val="529071456"/>
          <w:placeholder>
            <w:docPart w:val="D0000390547E4CF5AC8CCACD4F931461"/>
          </w:placeholder>
          <w:temporary/>
          <w:showingPlcHdr/>
          <w15:appearance w15:val="hidden"/>
        </w:sdtPr>
        <w:sdtContent>
          <w:r w:rsidR="00A638EC" w:rsidRPr="004D5282">
            <w:rPr>
              <w:lang w:bidi="nl-NL"/>
            </w:rPr>
            <w:t>Gepresenteerd door:</w:t>
          </w:r>
        </w:sdtContent>
      </w:sdt>
      <w:r w:rsidR="00A638EC" w:rsidRPr="004D5282">
        <w:rPr>
          <w:lang w:bidi="nl-NL"/>
        </w:rPr>
        <w:t xml:space="preserve"> </w:t>
      </w:r>
      <w:r w:rsidR="004C66AF">
        <w:t>Tim Bouma</w:t>
      </w:r>
    </w:p>
    <w:p w14:paraId="6BF3B825" w14:textId="0274E904" w:rsidR="00A638EC" w:rsidRDefault="00B23EAB" w:rsidP="004D5282">
      <w:pPr>
        <w:pStyle w:val="Contactgegevens"/>
      </w:pPr>
      <w:sdt>
        <w:sdtPr>
          <w:alias w:val="Voer bedrijfsnaam in:"/>
          <w:tag w:val=""/>
          <w:id w:val="-874304286"/>
          <w:placeholder>
            <w:docPart w:val="7DC381C4B2D94119BC7FD0DB8563DA9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4C66AF">
            <w:t>Roc van Hilversum</w:t>
          </w:r>
        </w:sdtContent>
      </w:sdt>
    </w:p>
    <w:p w14:paraId="1049446A" w14:textId="1E51D8E8" w:rsidR="003C1774" w:rsidRDefault="006C6699" w:rsidP="00290347">
      <w:pPr>
        <w:pStyle w:val="Contactgegevens"/>
      </w:pPr>
      <w:r>
        <w:t>FastDevelopment</w:t>
      </w:r>
    </w:p>
    <w:p w14:paraId="4FA97781" w14:textId="77777777" w:rsidR="003C1774" w:rsidRDefault="003C1774">
      <w:pPr>
        <w:spacing w:before="0" w:after="240" w:line="252" w:lineRule="auto"/>
        <w:ind w:left="0" w:right="0"/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6467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8E98C" w14:textId="516466F8" w:rsidR="003C1774" w:rsidRDefault="003C1774">
          <w:pPr>
            <w:pStyle w:val="Kopvaninhoudsopgave"/>
          </w:pPr>
          <w:r>
            <w:t>Inhoud</w:t>
          </w:r>
        </w:p>
        <w:p w14:paraId="3651FE00" w14:textId="783D60FD" w:rsidR="00D82B69" w:rsidRDefault="003C177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9183" w:history="1">
            <w:r w:rsidR="00D82B69" w:rsidRPr="00181190">
              <w:rPr>
                <w:rStyle w:val="Hyperlink"/>
                <w:noProof/>
              </w:rPr>
              <w:t>planning van realisatie</w:t>
            </w:r>
            <w:r w:rsidR="00D82B69">
              <w:rPr>
                <w:noProof/>
                <w:webHidden/>
              </w:rPr>
              <w:tab/>
            </w:r>
            <w:r w:rsidR="00D82B69">
              <w:rPr>
                <w:noProof/>
                <w:webHidden/>
              </w:rPr>
              <w:fldChar w:fldCharType="begin"/>
            </w:r>
            <w:r w:rsidR="00D82B69">
              <w:rPr>
                <w:noProof/>
                <w:webHidden/>
              </w:rPr>
              <w:instrText xml:space="preserve"> PAGEREF _Toc57299183 \h </w:instrText>
            </w:r>
            <w:r w:rsidR="00D82B69">
              <w:rPr>
                <w:noProof/>
                <w:webHidden/>
              </w:rPr>
            </w:r>
            <w:r w:rsidR="00D82B69">
              <w:rPr>
                <w:noProof/>
                <w:webHidden/>
              </w:rPr>
              <w:fldChar w:fldCharType="separate"/>
            </w:r>
            <w:r w:rsidR="00D82B69">
              <w:rPr>
                <w:noProof/>
                <w:webHidden/>
              </w:rPr>
              <w:t>2</w:t>
            </w:r>
            <w:r w:rsidR="00D82B69">
              <w:rPr>
                <w:noProof/>
                <w:webHidden/>
              </w:rPr>
              <w:fldChar w:fldCharType="end"/>
            </w:r>
          </w:hyperlink>
        </w:p>
        <w:p w14:paraId="028A27DC" w14:textId="534B72F9" w:rsidR="00D82B69" w:rsidRDefault="00B23EAB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7299184" w:history="1">
            <w:r w:rsidR="00D82B69" w:rsidRPr="00181190">
              <w:rPr>
                <w:rStyle w:val="Hyperlink"/>
                <w:noProof/>
              </w:rPr>
              <w:t>Realisatie</w:t>
            </w:r>
            <w:r w:rsidR="00D82B69">
              <w:rPr>
                <w:noProof/>
                <w:webHidden/>
              </w:rPr>
              <w:tab/>
            </w:r>
            <w:r w:rsidR="00D82B69">
              <w:rPr>
                <w:noProof/>
                <w:webHidden/>
              </w:rPr>
              <w:fldChar w:fldCharType="begin"/>
            </w:r>
            <w:r w:rsidR="00D82B69">
              <w:rPr>
                <w:noProof/>
                <w:webHidden/>
              </w:rPr>
              <w:instrText xml:space="preserve"> PAGEREF _Toc57299184 \h </w:instrText>
            </w:r>
            <w:r w:rsidR="00D82B69">
              <w:rPr>
                <w:noProof/>
                <w:webHidden/>
              </w:rPr>
            </w:r>
            <w:r w:rsidR="00D82B69">
              <w:rPr>
                <w:noProof/>
                <w:webHidden/>
              </w:rPr>
              <w:fldChar w:fldCharType="separate"/>
            </w:r>
            <w:r w:rsidR="00D82B69">
              <w:rPr>
                <w:noProof/>
                <w:webHidden/>
              </w:rPr>
              <w:t>2</w:t>
            </w:r>
            <w:r w:rsidR="00D82B69">
              <w:rPr>
                <w:noProof/>
                <w:webHidden/>
              </w:rPr>
              <w:fldChar w:fldCharType="end"/>
            </w:r>
          </w:hyperlink>
        </w:p>
        <w:p w14:paraId="0927DEF1" w14:textId="3353BC68" w:rsidR="00D82B69" w:rsidRDefault="00B23EAB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7299185" w:history="1">
            <w:r w:rsidR="00D82B69" w:rsidRPr="00181190">
              <w:rPr>
                <w:rStyle w:val="Hyperlink"/>
                <w:noProof/>
              </w:rPr>
              <w:t>WIjzigingen</w:t>
            </w:r>
            <w:r w:rsidR="00D82B69">
              <w:rPr>
                <w:noProof/>
                <w:webHidden/>
              </w:rPr>
              <w:tab/>
            </w:r>
            <w:r w:rsidR="00D82B69">
              <w:rPr>
                <w:noProof/>
                <w:webHidden/>
              </w:rPr>
              <w:fldChar w:fldCharType="begin"/>
            </w:r>
            <w:r w:rsidR="00D82B69">
              <w:rPr>
                <w:noProof/>
                <w:webHidden/>
              </w:rPr>
              <w:instrText xml:space="preserve"> PAGEREF _Toc57299185 \h </w:instrText>
            </w:r>
            <w:r w:rsidR="00D82B69">
              <w:rPr>
                <w:noProof/>
                <w:webHidden/>
              </w:rPr>
            </w:r>
            <w:r w:rsidR="00D82B69">
              <w:rPr>
                <w:noProof/>
                <w:webHidden/>
              </w:rPr>
              <w:fldChar w:fldCharType="separate"/>
            </w:r>
            <w:r w:rsidR="00D82B69">
              <w:rPr>
                <w:noProof/>
                <w:webHidden/>
              </w:rPr>
              <w:t>3</w:t>
            </w:r>
            <w:r w:rsidR="00D82B69">
              <w:rPr>
                <w:noProof/>
                <w:webHidden/>
              </w:rPr>
              <w:fldChar w:fldCharType="end"/>
            </w:r>
          </w:hyperlink>
        </w:p>
        <w:p w14:paraId="289495F3" w14:textId="59A089FC" w:rsidR="003C1774" w:rsidRDefault="003C1774">
          <w:r>
            <w:rPr>
              <w:b/>
              <w:bCs/>
            </w:rPr>
            <w:fldChar w:fldCharType="end"/>
          </w:r>
        </w:p>
      </w:sdtContent>
    </w:sdt>
    <w:p w14:paraId="2D0C21C8" w14:textId="1F49B4D6" w:rsidR="003C1774" w:rsidRDefault="003C1774" w:rsidP="00290347">
      <w:pPr>
        <w:pStyle w:val="Contactgegevens"/>
      </w:pPr>
    </w:p>
    <w:p w14:paraId="15D7977D" w14:textId="19382457" w:rsidR="009F7202" w:rsidRDefault="009F7202" w:rsidP="00C267BB">
      <w:pPr>
        <w:pStyle w:val="Lijstalinea"/>
        <w:ind w:left="792"/>
      </w:pPr>
    </w:p>
    <w:p w14:paraId="690A9F98" w14:textId="0B1D752A" w:rsidR="00C45BC4" w:rsidRDefault="00C45BC4" w:rsidP="00C45BC4"/>
    <w:p w14:paraId="04249624" w14:textId="0AA09A4E" w:rsidR="0065031F" w:rsidRDefault="0065031F" w:rsidP="00C45BC4"/>
    <w:p w14:paraId="4E4C50CA" w14:textId="60C446E6" w:rsidR="0065031F" w:rsidRDefault="0065031F" w:rsidP="00C45BC4"/>
    <w:p w14:paraId="64E0C683" w14:textId="1E2C6B14" w:rsidR="0065031F" w:rsidRDefault="0065031F" w:rsidP="00C45BC4"/>
    <w:p w14:paraId="2914AFCA" w14:textId="19A8A3D7" w:rsidR="0065031F" w:rsidRDefault="0065031F" w:rsidP="00C45BC4"/>
    <w:p w14:paraId="75A21F35" w14:textId="6794259E" w:rsidR="0065031F" w:rsidRDefault="0065031F" w:rsidP="00C45BC4"/>
    <w:p w14:paraId="397417DC" w14:textId="35C41742" w:rsidR="0065031F" w:rsidRDefault="0065031F" w:rsidP="00C45BC4"/>
    <w:p w14:paraId="3EBD0BA1" w14:textId="7573F25B" w:rsidR="0065031F" w:rsidRDefault="0065031F" w:rsidP="00C45BC4"/>
    <w:p w14:paraId="7C258936" w14:textId="470DDC12" w:rsidR="0065031F" w:rsidRDefault="0065031F" w:rsidP="00C45BC4"/>
    <w:p w14:paraId="79C07753" w14:textId="67AEB4B8" w:rsidR="0065031F" w:rsidRDefault="0065031F" w:rsidP="00C45BC4"/>
    <w:p w14:paraId="3457E391" w14:textId="2AC1FAA8" w:rsidR="0065031F" w:rsidRDefault="0065031F" w:rsidP="00C45BC4"/>
    <w:p w14:paraId="6EB9D5B9" w14:textId="6A48FA1D" w:rsidR="0065031F" w:rsidRDefault="0065031F" w:rsidP="00C45BC4"/>
    <w:p w14:paraId="0CB0178F" w14:textId="5A848770" w:rsidR="0065031F" w:rsidRDefault="0065031F" w:rsidP="00C45BC4"/>
    <w:p w14:paraId="294CC043" w14:textId="00788563" w:rsidR="0065031F" w:rsidRDefault="0065031F" w:rsidP="00C45BC4"/>
    <w:p w14:paraId="2AA1DF8A" w14:textId="1F0969EF" w:rsidR="0065031F" w:rsidRDefault="0065031F" w:rsidP="00C45BC4"/>
    <w:p w14:paraId="4731A8AA" w14:textId="572051BE" w:rsidR="0065031F" w:rsidRDefault="0065031F" w:rsidP="00C45BC4"/>
    <w:p w14:paraId="0DECCF3A" w14:textId="50D69872" w:rsidR="0065031F" w:rsidRDefault="0065031F" w:rsidP="00C45BC4"/>
    <w:p w14:paraId="53A325FA" w14:textId="34F4DC7C" w:rsidR="0065031F" w:rsidRDefault="0065031F" w:rsidP="00C45BC4"/>
    <w:p w14:paraId="30BB53C5" w14:textId="1D89746D" w:rsidR="0065031F" w:rsidRDefault="0065031F" w:rsidP="00C45BC4"/>
    <w:p w14:paraId="3D44347E" w14:textId="7C9E96C4" w:rsidR="0065031F" w:rsidRDefault="0065031F" w:rsidP="00C45BC4"/>
    <w:p w14:paraId="6B0AEAF7" w14:textId="1CE4F90C" w:rsidR="0065031F" w:rsidRDefault="0065031F" w:rsidP="00C45BC4"/>
    <w:p w14:paraId="173309D1" w14:textId="1C0C6335" w:rsidR="0065031F" w:rsidRDefault="0065031F" w:rsidP="00C45BC4"/>
    <w:p w14:paraId="22469849" w14:textId="094CEC8F" w:rsidR="0065031F" w:rsidRDefault="0065031F" w:rsidP="00C45BC4"/>
    <w:p w14:paraId="671BDABA" w14:textId="32A2F4ED" w:rsidR="0065031F" w:rsidRDefault="0065031F" w:rsidP="00C45BC4"/>
    <w:p w14:paraId="31ACA667" w14:textId="47789648" w:rsidR="0065031F" w:rsidRDefault="0065031F" w:rsidP="00E50CDA">
      <w:pPr>
        <w:ind w:left="0"/>
      </w:pPr>
    </w:p>
    <w:p w14:paraId="3C8C8D4D" w14:textId="16B3A67C" w:rsidR="0061496F" w:rsidRDefault="0061496F" w:rsidP="001E53F3">
      <w:pPr>
        <w:pStyle w:val="Kop2"/>
      </w:pPr>
      <w:r>
        <w:lastRenderedPageBreak/>
        <w:t>Gegevensset</w:t>
      </w:r>
    </w:p>
    <w:p w14:paraId="050699D3" w14:textId="74536FF0" w:rsidR="00BC6B01" w:rsidRPr="00BC6B01" w:rsidRDefault="00BC6B01" w:rsidP="00BC6B01">
      <w:pPr>
        <w:rPr>
          <w:b/>
          <w:bCs/>
        </w:rPr>
      </w:pPr>
      <w:r w:rsidRPr="00BC6B01">
        <w:rPr>
          <w:b/>
          <w:bCs/>
        </w:rPr>
        <w:t>Activiteit</w:t>
      </w:r>
    </w:p>
    <w:tbl>
      <w:tblPr>
        <w:tblStyle w:val="Rastertabel3-Accent2"/>
        <w:tblW w:w="4808" w:type="dxa"/>
        <w:tblInd w:w="5" w:type="dxa"/>
        <w:tblLook w:val="04A0" w:firstRow="1" w:lastRow="0" w:firstColumn="1" w:lastColumn="0" w:noHBand="0" w:noVBand="1"/>
      </w:tblPr>
      <w:tblGrid>
        <w:gridCol w:w="1311"/>
        <w:gridCol w:w="3497"/>
      </w:tblGrid>
      <w:tr w:rsidR="00BC6B01" w14:paraId="58F7C2C3" w14:textId="77777777" w:rsidTr="00BC6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" w:type="dxa"/>
          </w:tcPr>
          <w:p w14:paraId="4AAB96FD" w14:textId="47E21572" w:rsidR="00BC6B01" w:rsidRDefault="00BC6B01" w:rsidP="00BC6B01">
            <w:pPr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ActiviteitId</w:t>
            </w:r>
          </w:p>
        </w:tc>
        <w:tc>
          <w:tcPr>
            <w:tcW w:w="3904" w:type="dxa"/>
          </w:tcPr>
          <w:p w14:paraId="33CC4AF7" w14:textId="475D9546" w:rsidR="00BC6B01" w:rsidRDefault="00BC6B01" w:rsidP="00BC6B0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ActiviteitNaam</w:t>
            </w:r>
          </w:p>
        </w:tc>
      </w:tr>
      <w:tr w:rsidR="00BC6B01" w14:paraId="381FC8F5" w14:textId="77777777" w:rsidTr="00BC6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7D3CD2E" w14:textId="6C34769E" w:rsidR="00BC6B01" w:rsidRDefault="00BC6B01" w:rsidP="00BC6B01">
            <w:pPr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04" w:type="dxa"/>
          </w:tcPr>
          <w:p w14:paraId="33730D4B" w14:textId="33B78396" w:rsidR="00BC6B01" w:rsidRDefault="00BC6B01" w:rsidP="00BC6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Sociale vaardigheden</w:t>
            </w:r>
          </w:p>
        </w:tc>
      </w:tr>
      <w:tr w:rsidR="00BC6B01" w14:paraId="6D23E8C4" w14:textId="77777777" w:rsidTr="00BC6B0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0B5FF940" w14:textId="223FD275" w:rsidR="00BC6B01" w:rsidRDefault="00BC6B01" w:rsidP="00BC6B01">
            <w:pPr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04" w:type="dxa"/>
          </w:tcPr>
          <w:p w14:paraId="7BE9C6FE" w14:textId="0579987E" w:rsidR="00BC6B01" w:rsidRDefault="00BC6B01" w:rsidP="00BC6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Communicatie vaardigheden</w:t>
            </w:r>
          </w:p>
        </w:tc>
      </w:tr>
      <w:tr w:rsidR="00BC6B01" w14:paraId="33C90BD6" w14:textId="77777777" w:rsidTr="00BC6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95C8762" w14:textId="24DBBFEA" w:rsidR="00BC6B01" w:rsidRDefault="00BC6B01" w:rsidP="00BC6B01">
            <w:pPr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04" w:type="dxa"/>
          </w:tcPr>
          <w:p w14:paraId="5DC28DC5" w14:textId="1D5E38F2" w:rsidR="00BC6B01" w:rsidRDefault="00BC6B01" w:rsidP="00BC6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Survivaltocht</w:t>
            </w:r>
          </w:p>
        </w:tc>
      </w:tr>
      <w:tr w:rsidR="00BC6B01" w14:paraId="713EA801" w14:textId="77777777" w:rsidTr="00BC6B0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3A06B654" w14:textId="42BB5396" w:rsidR="00BC6B01" w:rsidRDefault="00BC6B01" w:rsidP="00BC6B01">
            <w:pPr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04" w:type="dxa"/>
          </w:tcPr>
          <w:p w14:paraId="2E8D87C3" w14:textId="278279C2" w:rsidR="00BC6B01" w:rsidRDefault="00BC6B01" w:rsidP="00BC6B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Een vaartocht</w:t>
            </w:r>
          </w:p>
        </w:tc>
      </w:tr>
      <w:tr w:rsidR="00BC6B01" w14:paraId="45134634" w14:textId="77777777" w:rsidTr="00BC6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9C31AF1" w14:textId="5385E044" w:rsidR="00BC6B01" w:rsidRDefault="00BC6B01" w:rsidP="00BC6B01">
            <w:pPr>
              <w:ind w:left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04" w:type="dxa"/>
          </w:tcPr>
          <w:p w14:paraId="4CED8989" w14:textId="51F973E8" w:rsidR="00BC6B01" w:rsidRDefault="00BC6B01" w:rsidP="00BC6B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Sportactiviteit</w:t>
            </w:r>
          </w:p>
        </w:tc>
      </w:tr>
    </w:tbl>
    <w:p w14:paraId="18270367" w14:textId="77777777" w:rsidR="0069035A" w:rsidRDefault="0069035A" w:rsidP="007F1359">
      <w:pPr>
        <w:rPr>
          <w:b/>
          <w:bCs/>
        </w:rPr>
      </w:pPr>
    </w:p>
    <w:p w14:paraId="47F396BD" w14:textId="257F1A77" w:rsidR="007F1359" w:rsidRDefault="00BC6B01" w:rsidP="007F1359">
      <w:pPr>
        <w:rPr>
          <w:b/>
          <w:bCs/>
        </w:rPr>
      </w:pPr>
      <w:r>
        <w:rPr>
          <w:b/>
          <w:bCs/>
        </w:rPr>
        <w:t>Jongeren</w:t>
      </w:r>
    </w:p>
    <w:tbl>
      <w:tblPr>
        <w:tblStyle w:val="Rastertabel3-Accent2"/>
        <w:tblpPr w:leftFromText="141" w:rightFromText="141" w:vertAnchor="page" w:horzAnchor="page" w:tblpX="631" w:tblpY="5506"/>
        <w:tblW w:w="7953" w:type="dxa"/>
        <w:tblLook w:val="04A0" w:firstRow="1" w:lastRow="0" w:firstColumn="1" w:lastColumn="0" w:noHBand="0" w:noVBand="1"/>
      </w:tblPr>
      <w:tblGrid>
        <w:gridCol w:w="759"/>
        <w:gridCol w:w="917"/>
        <w:gridCol w:w="1425"/>
        <w:gridCol w:w="1351"/>
        <w:gridCol w:w="1311"/>
        <w:gridCol w:w="1142"/>
        <w:gridCol w:w="1277"/>
        <w:gridCol w:w="844"/>
      </w:tblGrid>
      <w:tr w:rsidR="001B478B" w14:paraId="3E35040A" w14:textId="77777777" w:rsidTr="001B4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5" w:type="dxa"/>
          </w:tcPr>
          <w:p w14:paraId="0D9C5B47" w14:textId="77777777" w:rsidR="001B478B" w:rsidRDefault="001B478B" w:rsidP="001B478B">
            <w:pPr>
              <w:ind w:left="0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jongerenId </w:t>
            </w:r>
          </w:p>
        </w:tc>
        <w:tc>
          <w:tcPr>
            <w:tcW w:w="788" w:type="dxa"/>
          </w:tcPr>
          <w:p w14:paraId="426675A1" w14:textId="77777777" w:rsidR="001B478B" w:rsidRDefault="001B478B" w:rsidP="001B478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jongerenNaam</w:t>
            </w:r>
          </w:p>
        </w:tc>
        <w:tc>
          <w:tcPr>
            <w:tcW w:w="1283" w:type="dxa"/>
          </w:tcPr>
          <w:p w14:paraId="6FBB7C39" w14:textId="77777777" w:rsidR="001B478B" w:rsidRDefault="001B478B" w:rsidP="001B47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jongerenEmail</w:t>
            </w:r>
          </w:p>
        </w:tc>
        <w:tc>
          <w:tcPr>
            <w:tcW w:w="1211" w:type="dxa"/>
          </w:tcPr>
          <w:p w14:paraId="069995A4" w14:textId="77777777" w:rsidR="001B478B" w:rsidRDefault="001B478B" w:rsidP="001B478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jongerenGeboortedatum</w:t>
            </w:r>
          </w:p>
        </w:tc>
        <w:tc>
          <w:tcPr>
            <w:tcW w:w="1172" w:type="dxa"/>
          </w:tcPr>
          <w:p w14:paraId="4D0E5CAA" w14:textId="77777777" w:rsidR="001B478B" w:rsidRDefault="001B478B" w:rsidP="001B478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jongerenWerkOpleiding</w:t>
            </w:r>
          </w:p>
        </w:tc>
        <w:tc>
          <w:tcPr>
            <w:tcW w:w="1008" w:type="dxa"/>
          </w:tcPr>
          <w:p w14:paraId="3B05C66A" w14:textId="77777777" w:rsidR="001B478B" w:rsidRDefault="001B478B" w:rsidP="001B478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jongerenStartdatum</w:t>
            </w:r>
          </w:p>
        </w:tc>
        <w:tc>
          <w:tcPr>
            <w:tcW w:w="1139" w:type="dxa"/>
          </w:tcPr>
          <w:p w14:paraId="6799B67C" w14:textId="77777777" w:rsidR="001B478B" w:rsidRDefault="001B478B" w:rsidP="001B478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jongerenInschrijfdatum</w:t>
            </w:r>
          </w:p>
        </w:tc>
        <w:tc>
          <w:tcPr>
            <w:tcW w:w="717" w:type="dxa"/>
          </w:tcPr>
          <w:p w14:paraId="0EFA950E" w14:textId="77777777" w:rsidR="001B478B" w:rsidRDefault="001B478B" w:rsidP="001B478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  <w:t>jongerenPwd</w:t>
            </w:r>
          </w:p>
        </w:tc>
      </w:tr>
      <w:tr w:rsidR="001B478B" w:rsidRPr="001B478B" w14:paraId="78601304" w14:textId="77777777" w:rsidTr="001B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2E8D831" w14:textId="77777777" w:rsidR="001B478B" w:rsidRDefault="001B478B" w:rsidP="001B478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88" w:type="dxa"/>
          </w:tcPr>
          <w:p w14:paraId="09BA7A24" w14:textId="77777777" w:rsidR="001B478B" w:rsidRDefault="001B478B" w:rsidP="001B478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 Bouma</w:t>
            </w:r>
          </w:p>
        </w:tc>
        <w:tc>
          <w:tcPr>
            <w:tcW w:w="1283" w:type="dxa"/>
          </w:tcPr>
          <w:p w14:paraId="51EC5C3E" w14:textId="77777777" w:rsidR="001B478B" w:rsidRDefault="001B478B" w:rsidP="001B478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Timbouma6@gmail.com</w:t>
            </w:r>
          </w:p>
        </w:tc>
        <w:tc>
          <w:tcPr>
            <w:tcW w:w="1211" w:type="dxa"/>
          </w:tcPr>
          <w:p w14:paraId="739B93F5" w14:textId="77777777" w:rsidR="001B478B" w:rsidRDefault="001B478B" w:rsidP="001B478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1996-10-22</w:t>
            </w:r>
          </w:p>
        </w:tc>
        <w:tc>
          <w:tcPr>
            <w:tcW w:w="1172" w:type="dxa"/>
          </w:tcPr>
          <w:p w14:paraId="32880B40" w14:textId="77777777" w:rsidR="001B478B" w:rsidRDefault="001B478B" w:rsidP="001B478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Applicatie ontwikkelaar</w:t>
            </w:r>
          </w:p>
        </w:tc>
        <w:tc>
          <w:tcPr>
            <w:tcW w:w="1008" w:type="dxa"/>
          </w:tcPr>
          <w:p w14:paraId="282469CC" w14:textId="77777777" w:rsidR="001B478B" w:rsidRDefault="001B478B" w:rsidP="001B478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2017-09-10</w:t>
            </w:r>
          </w:p>
        </w:tc>
        <w:tc>
          <w:tcPr>
            <w:tcW w:w="1139" w:type="dxa"/>
          </w:tcPr>
          <w:p w14:paraId="17FB7EE5" w14:textId="77777777" w:rsidR="001B478B" w:rsidRDefault="001B478B" w:rsidP="001B478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2020-11-25</w:t>
            </w:r>
          </w:p>
        </w:tc>
        <w:tc>
          <w:tcPr>
            <w:tcW w:w="717" w:type="dxa"/>
          </w:tcPr>
          <w:p w14:paraId="263FCB1E" w14:textId="77777777" w:rsidR="001B478B" w:rsidRDefault="001B478B" w:rsidP="001B478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**</w:t>
            </w:r>
          </w:p>
        </w:tc>
      </w:tr>
      <w:tr w:rsidR="001B478B" w14:paraId="62F97EEE" w14:textId="77777777" w:rsidTr="001B478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8C6677B" w14:textId="77777777" w:rsidR="001B478B" w:rsidRDefault="001B478B" w:rsidP="001B478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88" w:type="dxa"/>
          </w:tcPr>
          <w:p w14:paraId="0E7CAA3C" w14:textId="77777777" w:rsidR="001B478B" w:rsidRDefault="001B478B" w:rsidP="001B47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Dani Krossing</w:t>
            </w:r>
          </w:p>
        </w:tc>
        <w:tc>
          <w:tcPr>
            <w:tcW w:w="1283" w:type="dxa"/>
          </w:tcPr>
          <w:p w14:paraId="5F9B7D63" w14:textId="77777777" w:rsidR="001B478B" w:rsidRDefault="001B478B" w:rsidP="001B47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Danikrossing@gmail.com</w:t>
            </w:r>
          </w:p>
        </w:tc>
        <w:tc>
          <w:tcPr>
            <w:tcW w:w="1211" w:type="dxa"/>
          </w:tcPr>
          <w:p w14:paraId="6B2624A4" w14:textId="77777777" w:rsidR="001B478B" w:rsidRDefault="001B478B" w:rsidP="001B47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2006-04-07</w:t>
            </w:r>
          </w:p>
        </w:tc>
        <w:tc>
          <w:tcPr>
            <w:tcW w:w="1172" w:type="dxa"/>
          </w:tcPr>
          <w:p w14:paraId="31589413" w14:textId="77777777" w:rsidR="001B478B" w:rsidRDefault="001B478B" w:rsidP="001B47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Youtube tutorials</w:t>
            </w:r>
          </w:p>
        </w:tc>
        <w:tc>
          <w:tcPr>
            <w:tcW w:w="1008" w:type="dxa"/>
          </w:tcPr>
          <w:p w14:paraId="2E357758" w14:textId="77777777" w:rsidR="001B478B" w:rsidRDefault="001B478B" w:rsidP="001B47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2012-09-10</w:t>
            </w:r>
          </w:p>
        </w:tc>
        <w:tc>
          <w:tcPr>
            <w:tcW w:w="1139" w:type="dxa"/>
          </w:tcPr>
          <w:p w14:paraId="543027A9" w14:textId="77777777" w:rsidR="001B478B" w:rsidRDefault="001B478B" w:rsidP="001B47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2020-11-26</w:t>
            </w:r>
          </w:p>
        </w:tc>
        <w:tc>
          <w:tcPr>
            <w:tcW w:w="717" w:type="dxa"/>
          </w:tcPr>
          <w:p w14:paraId="566E5D2E" w14:textId="77777777" w:rsidR="001B478B" w:rsidRDefault="001B478B" w:rsidP="001B478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**</w:t>
            </w:r>
          </w:p>
        </w:tc>
      </w:tr>
    </w:tbl>
    <w:p w14:paraId="29A870CC" w14:textId="3DFC09AB" w:rsidR="001B478B" w:rsidRDefault="001B478B" w:rsidP="0069035A">
      <w:pPr>
        <w:ind w:left="0"/>
        <w:rPr>
          <w:b/>
          <w:bCs/>
        </w:rPr>
      </w:pPr>
    </w:p>
    <w:p w14:paraId="090BAA82" w14:textId="1F98F859" w:rsidR="001B478B" w:rsidRDefault="001B478B" w:rsidP="007F1359">
      <w:pPr>
        <w:rPr>
          <w:b/>
          <w:bCs/>
        </w:rPr>
      </w:pPr>
    </w:p>
    <w:p w14:paraId="4A7C2DDF" w14:textId="18F89F0D" w:rsidR="001B478B" w:rsidRDefault="001B478B" w:rsidP="007F1359">
      <w:pPr>
        <w:rPr>
          <w:b/>
          <w:bCs/>
        </w:rPr>
      </w:pPr>
    </w:p>
    <w:p w14:paraId="14FA83CD" w14:textId="699F0D49" w:rsidR="001B478B" w:rsidRDefault="001B478B" w:rsidP="007F1359">
      <w:pPr>
        <w:rPr>
          <w:b/>
          <w:bCs/>
        </w:rPr>
      </w:pPr>
    </w:p>
    <w:p w14:paraId="15CDA41B" w14:textId="0D1D5995" w:rsidR="001B478B" w:rsidRDefault="001B478B" w:rsidP="007F1359">
      <w:pPr>
        <w:rPr>
          <w:b/>
          <w:bCs/>
        </w:rPr>
      </w:pPr>
    </w:p>
    <w:p w14:paraId="3A025E54" w14:textId="07E99502" w:rsidR="001B478B" w:rsidRDefault="001B478B" w:rsidP="007F1359">
      <w:pPr>
        <w:rPr>
          <w:b/>
          <w:bCs/>
        </w:rPr>
      </w:pPr>
    </w:p>
    <w:p w14:paraId="2706350F" w14:textId="342E574B" w:rsidR="001B478B" w:rsidRDefault="001B478B" w:rsidP="007F1359">
      <w:pPr>
        <w:rPr>
          <w:b/>
          <w:bCs/>
        </w:rPr>
      </w:pPr>
    </w:p>
    <w:p w14:paraId="70D79FBA" w14:textId="52A01F05" w:rsidR="001B478B" w:rsidRDefault="001B478B" w:rsidP="007F1359">
      <w:pPr>
        <w:rPr>
          <w:b/>
          <w:bCs/>
        </w:rPr>
      </w:pPr>
    </w:p>
    <w:p w14:paraId="63D2F305" w14:textId="2EC1F410" w:rsidR="0069035A" w:rsidRDefault="0069035A" w:rsidP="007F1359">
      <w:pPr>
        <w:rPr>
          <w:b/>
          <w:bCs/>
        </w:rPr>
      </w:pPr>
    </w:p>
    <w:p w14:paraId="61BCDD35" w14:textId="77777777" w:rsidR="0069035A" w:rsidRDefault="0069035A" w:rsidP="007F1359">
      <w:pPr>
        <w:rPr>
          <w:b/>
          <w:bCs/>
        </w:rPr>
      </w:pPr>
    </w:p>
    <w:p w14:paraId="70B04702" w14:textId="7BE89952" w:rsidR="001B478B" w:rsidRDefault="001B478B" w:rsidP="007F1359">
      <w:pPr>
        <w:rPr>
          <w:b/>
          <w:bCs/>
        </w:rPr>
      </w:pPr>
      <w:r>
        <w:rPr>
          <w:b/>
          <w:bCs/>
        </w:rPr>
        <w:t>Jongerenactiviteit</w:t>
      </w:r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2026"/>
        <w:gridCol w:w="1533"/>
        <w:gridCol w:w="1526"/>
        <w:gridCol w:w="2096"/>
        <w:gridCol w:w="1845"/>
      </w:tblGrid>
      <w:tr w:rsidR="001B478B" w14:paraId="1814C335" w14:textId="77777777" w:rsidTr="001B4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2F6D315F" w14:textId="380920A1" w:rsidR="001B478B" w:rsidRDefault="001B478B" w:rsidP="007F1359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JongerenActvitetiID</w:t>
            </w:r>
          </w:p>
        </w:tc>
        <w:tc>
          <w:tcPr>
            <w:tcW w:w="1803" w:type="dxa"/>
          </w:tcPr>
          <w:p w14:paraId="0B0BD99D" w14:textId="0DE29ABA" w:rsidR="001B478B" w:rsidRDefault="001B478B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JongerenId</w:t>
            </w:r>
          </w:p>
        </w:tc>
        <w:tc>
          <w:tcPr>
            <w:tcW w:w="1803" w:type="dxa"/>
          </w:tcPr>
          <w:p w14:paraId="60A8162E" w14:textId="34034C9E" w:rsidR="001B478B" w:rsidRDefault="001B478B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ActiviteitId</w:t>
            </w:r>
          </w:p>
        </w:tc>
        <w:tc>
          <w:tcPr>
            <w:tcW w:w="1803" w:type="dxa"/>
          </w:tcPr>
          <w:p w14:paraId="2B67BAC1" w14:textId="70E243C4" w:rsidR="001B478B" w:rsidRDefault="001B478B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ActiviteitStartdatum</w:t>
            </w:r>
          </w:p>
        </w:tc>
        <w:tc>
          <w:tcPr>
            <w:tcW w:w="1804" w:type="dxa"/>
          </w:tcPr>
          <w:p w14:paraId="45744200" w14:textId="13D074FA" w:rsidR="001B478B" w:rsidRDefault="001B478B" w:rsidP="007F135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ActiviteitAgerond</w:t>
            </w:r>
          </w:p>
        </w:tc>
      </w:tr>
      <w:tr w:rsidR="001B478B" w14:paraId="1BFB163B" w14:textId="77777777" w:rsidTr="001B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918D7C" w14:textId="3F245963" w:rsidR="001B478B" w:rsidRDefault="001B478B" w:rsidP="007F1359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3DEDC7F5" w14:textId="3EC3D4BB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661CC9DC" w14:textId="15BACD0F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7978DE2D" w14:textId="218C8EDE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2020-12-07</w:t>
            </w:r>
          </w:p>
        </w:tc>
        <w:tc>
          <w:tcPr>
            <w:tcW w:w="1804" w:type="dxa"/>
          </w:tcPr>
          <w:p w14:paraId="2CF05BB6" w14:textId="46BFA9EB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</w:t>
            </w:r>
          </w:p>
        </w:tc>
      </w:tr>
      <w:tr w:rsidR="001B478B" w14:paraId="760AFB33" w14:textId="77777777" w:rsidTr="001B4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90A95B" w14:textId="7085F823" w:rsidR="001B478B" w:rsidRDefault="001B478B" w:rsidP="007F1359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6ABDCC51" w14:textId="7EB8ADD6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0E542B7A" w14:textId="3A5979CA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03" w:type="dxa"/>
          </w:tcPr>
          <w:p w14:paraId="4E1497F3" w14:textId="73831290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2020-12-08</w:t>
            </w:r>
          </w:p>
        </w:tc>
        <w:tc>
          <w:tcPr>
            <w:tcW w:w="1804" w:type="dxa"/>
          </w:tcPr>
          <w:p w14:paraId="07161AB3" w14:textId="266057C6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Ja</w:t>
            </w:r>
          </w:p>
        </w:tc>
      </w:tr>
      <w:tr w:rsidR="001B478B" w14:paraId="5FFFD124" w14:textId="77777777" w:rsidTr="001B4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53B9E2" w14:textId="5E8D5A5D" w:rsidR="001B478B" w:rsidRDefault="001B478B" w:rsidP="007F1359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03" w:type="dxa"/>
          </w:tcPr>
          <w:p w14:paraId="0D0ECB60" w14:textId="49C0A64D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0B9CE52A" w14:textId="15A1FCD9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03" w:type="dxa"/>
          </w:tcPr>
          <w:p w14:paraId="1D103415" w14:textId="14EEBE9A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2020-12-12</w:t>
            </w:r>
          </w:p>
        </w:tc>
        <w:tc>
          <w:tcPr>
            <w:tcW w:w="1804" w:type="dxa"/>
          </w:tcPr>
          <w:p w14:paraId="11AAC979" w14:textId="4A89693B" w:rsidR="001B478B" w:rsidRDefault="001B478B" w:rsidP="007F135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</w:t>
            </w:r>
          </w:p>
        </w:tc>
      </w:tr>
      <w:tr w:rsidR="001B478B" w14:paraId="4233CA23" w14:textId="77777777" w:rsidTr="001B4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073608" w14:textId="48855968" w:rsidR="001B478B" w:rsidRDefault="001B478B" w:rsidP="007F1359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03" w:type="dxa"/>
          </w:tcPr>
          <w:p w14:paraId="53B0B695" w14:textId="0DF1F118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3D595EB3" w14:textId="026DC8BC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03" w:type="dxa"/>
          </w:tcPr>
          <w:p w14:paraId="2892DA70" w14:textId="53435FD2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2020-12-22</w:t>
            </w:r>
          </w:p>
        </w:tc>
        <w:tc>
          <w:tcPr>
            <w:tcW w:w="1804" w:type="dxa"/>
          </w:tcPr>
          <w:p w14:paraId="24D2B343" w14:textId="624B84C9" w:rsidR="001B478B" w:rsidRDefault="001B478B" w:rsidP="007F135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Nee</w:t>
            </w:r>
          </w:p>
        </w:tc>
      </w:tr>
    </w:tbl>
    <w:p w14:paraId="254EE1B1" w14:textId="3A3B8130" w:rsidR="001B478B" w:rsidRDefault="001B478B" w:rsidP="007F1359">
      <w:pPr>
        <w:rPr>
          <w:b/>
          <w:bCs/>
        </w:rPr>
      </w:pPr>
    </w:p>
    <w:p w14:paraId="17D7E67B" w14:textId="50B1C091" w:rsidR="00CA2D3A" w:rsidRDefault="00CA2D3A" w:rsidP="007F1359">
      <w:pPr>
        <w:rPr>
          <w:b/>
          <w:bCs/>
        </w:rPr>
      </w:pPr>
    </w:p>
    <w:p w14:paraId="4E356A3E" w14:textId="7239B81E" w:rsidR="00CA2D3A" w:rsidRDefault="00CA2D3A" w:rsidP="007F1359">
      <w:pPr>
        <w:rPr>
          <w:b/>
          <w:bCs/>
        </w:rPr>
      </w:pPr>
    </w:p>
    <w:p w14:paraId="2B5950CF" w14:textId="1C7DDD0F" w:rsidR="00CA2D3A" w:rsidRDefault="00CA2D3A" w:rsidP="007F1359">
      <w:pPr>
        <w:rPr>
          <w:b/>
          <w:bCs/>
        </w:rPr>
      </w:pPr>
    </w:p>
    <w:p w14:paraId="23964358" w14:textId="56A257F7" w:rsidR="00CA2D3A" w:rsidRDefault="00CA2D3A" w:rsidP="007F1359">
      <w:pPr>
        <w:rPr>
          <w:b/>
          <w:bCs/>
        </w:rPr>
      </w:pPr>
    </w:p>
    <w:p w14:paraId="2D158622" w14:textId="2DC7934E" w:rsidR="00CA2D3A" w:rsidRDefault="00CA2D3A" w:rsidP="007F1359">
      <w:pPr>
        <w:rPr>
          <w:b/>
          <w:bCs/>
        </w:rPr>
      </w:pPr>
    </w:p>
    <w:p w14:paraId="5C6ADFB7" w14:textId="0B155B28" w:rsidR="00CA2D3A" w:rsidRDefault="00CA2D3A" w:rsidP="007F1359">
      <w:pPr>
        <w:rPr>
          <w:b/>
          <w:bCs/>
        </w:rPr>
      </w:pPr>
    </w:p>
    <w:p w14:paraId="4D56C1AE" w14:textId="14511A3D" w:rsidR="00CA2D3A" w:rsidRDefault="00CA2D3A" w:rsidP="007F1359">
      <w:pPr>
        <w:rPr>
          <w:b/>
          <w:bCs/>
        </w:rPr>
      </w:pPr>
    </w:p>
    <w:p w14:paraId="06684A77" w14:textId="69FD6276" w:rsidR="00CA2D3A" w:rsidRDefault="00CA2D3A" w:rsidP="007F1359">
      <w:pPr>
        <w:rPr>
          <w:b/>
          <w:bCs/>
        </w:rPr>
      </w:pPr>
    </w:p>
    <w:p w14:paraId="38B741A7" w14:textId="695E7603" w:rsidR="00CA2D3A" w:rsidRDefault="00CA2D3A" w:rsidP="007F1359">
      <w:pPr>
        <w:rPr>
          <w:b/>
          <w:bCs/>
        </w:rPr>
      </w:pPr>
    </w:p>
    <w:p w14:paraId="7769EADC" w14:textId="1D2D4B86" w:rsidR="00CA2D3A" w:rsidRDefault="00CA2D3A" w:rsidP="00CA2D3A">
      <w:pPr>
        <w:pStyle w:val="Kop2"/>
      </w:pPr>
      <w:r>
        <w:lastRenderedPageBreak/>
        <w:t>Lijst met test pagina’s</w:t>
      </w:r>
    </w:p>
    <w:tbl>
      <w:tblPr>
        <w:tblStyle w:val="Rastertabel3-Accent2"/>
        <w:tblW w:w="8944" w:type="dxa"/>
        <w:tblLook w:val="04A0" w:firstRow="1" w:lastRow="0" w:firstColumn="1" w:lastColumn="0" w:noHBand="0" w:noVBand="1"/>
      </w:tblPr>
      <w:tblGrid>
        <w:gridCol w:w="2169"/>
        <w:gridCol w:w="1177"/>
        <w:gridCol w:w="3436"/>
        <w:gridCol w:w="2162"/>
      </w:tblGrid>
      <w:tr w:rsidR="00CA2D3A" w14:paraId="236E1A72" w14:textId="77777777" w:rsidTr="00CA2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6" w:type="dxa"/>
          </w:tcPr>
          <w:p w14:paraId="22490C52" w14:textId="181F4883" w:rsidR="00CA2D3A" w:rsidRDefault="00CA2D3A" w:rsidP="00CA2D3A">
            <w:pPr>
              <w:ind w:left="0"/>
            </w:pPr>
            <w:r>
              <w:t>Pagina</w:t>
            </w:r>
          </w:p>
        </w:tc>
        <w:tc>
          <w:tcPr>
            <w:tcW w:w="883" w:type="dxa"/>
          </w:tcPr>
          <w:p w14:paraId="7C962151" w14:textId="1862CB55" w:rsidR="00CA2D3A" w:rsidRDefault="00CA2D3A" w:rsidP="00CA2D3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3589" w:type="dxa"/>
          </w:tcPr>
          <w:p w14:paraId="26890C8D" w14:textId="1A093A55" w:rsidR="00CA2D3A" w:rsidRDefault="00CA2D3A" w:rsidP="00CA2D3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36" w:type="dxa"/>
          </w:tcPr>
          <w:p w14:paraId="72B334E4" w14:textId="0CBFB883" w:rsidR="00CA2D3A" w:rsidRDefault="00CA2D3A" w:rsidP="00CA2D3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pagina ontwerp</w:t>
            </w:r>
          </w:p>
        </w:tc>
      </w:tr>
      <w:tr w:rsidR="00CA2D3A" w14:paraId="0F64C299" w14:textId="77777777" w:rsidTr="00CA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9001411" w14:textId="032D9280" w:rsidR="00CA2D3A" w:rsidRDefault="00CA2D3A" w:rsidP="00CA2D3A">
            <w:pPr>
              <w:ind w:left="0"/>
            </w:pPr>
            <w:r>
              <w:t>index</w:t>
            </w:r>
          </w:p>
        </w:tc>
        <w:tc>
          <w:tcPr>
            <w:tcW w:w="883" w:type="dxa"/>
          </w:tcPr>
          <w:p w14:paraId="51F95231" w14:textId="7A75D64B" w:rsidR="00CA2D3A" w:rsidRDefault="00CA2D3A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89" w:type="dxa"/>
          </w:tcPr>
          <w:p w14:paraId="64D30647" w14:textId="5BE637F0" w:rsidR="00CA2D3A" w:rsidRDefault="00CA2D3A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alle functie’s</w:t>
            </w:r>
          </w:p>
        </w:tc>
        <w:tc>
          <w:tcPr>
            <w:tcW w:w="2236" w:type="dxa"/>
          </w:tcPr>
          <w:p w14:paraId="0EA4C1E4" w14:textId="09B1C693" w:rsidR="00CA2D3A" w:rsidRDefault="00CA2D3A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369BBDBA" w14:textId="77777777" w:rsidTr="00CA2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86BA16F" w14:textId="0659E1DD" w:rsidR="00CA2D3A" w:rsidRDefault="00CA2D3A" w:rsidP="00CA2D3A">
            <w:pPr>
              <w:ind w:left="0"/>
            </w:pPr>
            <w:r>
              <w:t>registratie</w:t>
            </w:r>
          </w:p>
        </w:tc>
        <w:tc>
          <w:tcPr>
            <w:tcW w:w="883" w:type="dxa"/>
          </w:tcPr>
          <w:p w14:paraId="278A31FD" w14:textId="35F39CD9" w:rsidR="00CA2D3A" w:rsidRDefault="00CA2D3A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589" w:type="dxa"/>
          </w:tcPr>
          <w:p w14:paraId="7BAC788B" w14:textId="6F450D35" w:rsidR="00CA2D3A" w:rsidRDefault="00CA2D3A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Registreren van een jongere</w:t>
            </w:r>
          </w:p>
        </w:tc>
        <w:tc>
          <w:tcPr>
            <w:tcW w:w="2236" w:type="dxa"/>
          </w:tcPr>
          <w:p w14:paraId="22997132" w14:textId="67CBF571" w:rsidR="00CA2D3A" w:rsidRDefault="00D65FD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2D944B5F" w14:textId="77777777" w:rsidTr="00CA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630B633" w14:textId="413A98F4" w:rsidR="00CA2D3A" w:rsidRDefault="00CA2D3A" w:rsidP="00CA2D3A">
            <w:pPr>
              <w:ind w:left="0"/>
            </w:pPr>
            <w:r>
              <w:t>Activiteit toevoegen</w:t>
            </w:r>
          </w:p>
        </w:tc>
        <w:tc>
          <w:tcPr>
            <w:tcW w:w="883" w:type="dxa"/>
          </w:tcPr>
          <w:p w14:paraId="0FCA694E" w14:textId="1F9A4AFD" w:rsidR="00CA2D3A" w:rsidRDefault="00CA2D3A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589" w:type="dxa"/>
          </w:tcPr>
          <w:p w14:paraId="63369BEB" w14:textId="1B9E4D0B" w:rsidR="00CA2D3A" w:rsidRDefault="00CA2D3A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Registreren van een activiteit waar de jongeren uit kunnen kiezen.</w:t>
            </w:r>
          </w:p>
        </w:tc>
        <w:tc>
          <w:tcPr>
            <w:tcW w:w="2236" w:type="dxa"/>
          </w:tcPr>
          <w:p w14:paraId="41086442" w14:textId="05E7BC29" w:rsidR="00CA2D3A" w:rsidRDefault="00D65FD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62400D0D" w14:textId="77777777" w:rsidTr="00CA2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62E92BB" w14:textId="000AA5EC" w:rsidR="00CA2D3A" w:rsidRDefault="00CA2D3A" w:rsidP="00CA2D3A">
            <w:pPr>
              <w:ind w:left="0"/>
            </w:pPr>
            <w:r>
              <w:t>Activiteit Aanmelden</w:t>
            </w:r>
          </w:p>
        </w:tc>
        <w:tc>
          <w:tcPr>
            <w:tcW w:w="883" w:type="dxa"/>
          </w:tcPr>
          <w:p w14:paraId="2D1C37AE" w14:textId="7269DE68" w:rsidR="00CA2D3A" w:rsidRDefault="00CA2D3A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589" w:type="dxa"/>
          </w:tcPr>
          <w:p w14:paraId="2E90E295" w14:textId="2091C66D" w:rsidR="00CA2D3A" w:rsidRDefault="00D65FD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Jongeren kunnen zich aanmelden voor een activiteit</w:t>
            </w:r>
          </w:p>
        </w:tc>
        <w:tc>
          <w:tcPr>
            <w:tcW w:w="2236" w:type="dxa"/>
          </w:tcPr>
          <w:p w14:paraId="075135D7" w14:textId="7B65D5BE" w:rsidR="00CA2D3A" w:rsidRDefault="00D65FD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1C54B748" w14:textId="77777777" w:rsidTr="00CA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A3D5106" w14:textId="7907FBDA" w:rsidR="00CA2D3A" w:rsidRDefault="00CA2D3A" w:rsidP="00CA2D3A">
            <w:pPr>
              <w:ind w:left="0"/>
            </w:pPr>
            <w:r>
              <w:t>Overzicht activiteit</w:t>
            </w:r>
          </w:p>
        </w:tc>
        <w:tc>
          <w:tcPr>
            <w:tcW w:w="883" w:type="dxa"/>
          </w:tcPr>
          <w:p w14:paraId="4D5A527B" w14:textId="1EDA1AA5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89" w:type="dxa"/>
          </w:tcPr>
          <w:p w14:paraId="1D1B29D4" w14:textId="0EBDDDCE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de mogelijke activiteiten</w:t>
            </w:r>
          </w:p>
        </w:tc>
        <w:tc>
          <w:tcPr>
            <w:tcW w:w="2236" w:type="dxa"/>
          </w:tcPr>
          <w:p w14:paraId="36206822" w14:textId="49E66C3A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07AD2AC6" w14:textId="77777777" w:rsidTr="00CA2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EE5198A" w14:textId="194EAEBF" w:rsidR="00CA2D3A" w:rsidRDefault="00CA2D3A" w:rsidP="00CA2D3A">
            <w:pPr>
              <w:ind w:left="0"/>
            </w:pPr>
            <w:r>
              <w:t>Overzicht activiteiten</w:t>
            </w:r>
          </w:p>
        </w:tc>
        <w:tc>
          <w:tcPr>
            <w:tcW w:w="883" w:type="dxa"/>
          </w:tcPr>
          <w:p w14:paraId="6611AB82" w14:textId="729D147F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89" w:type="dxa"/>
          </w:tcPr>
          <w:p w14:paraId="4EED751D" w14:textId="078888A3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Overzicht van activiteiten</w:t>
            </w:r>
          </w:p>
        </w:tc>
        <w:tc>
          <w:tcPr>
            <w:tcW w:w="2236" w:type="dxa"/>
          </w:tcPr>
          <w:p w14:paraId="06B2C00A" w14:textId="3B9836A6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6BE37EB3" w14:textId="77777777" w:rsidTr="00CA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A6CF6D7" w14:textId="11807EC8" w:rsidR="00CA2D3A" w:rsidRDefault="00CA2D3A" w:rsidP="00CA2D3A">
            <w:pPr>
              <w:ind w:left="0"/>
            </w:pPr>
            <w:r>
              <w:t>Overzicht jongeren</w:t>
            </w:r>
          </w:p>
        </w:tc>
        <w:tc>
          <w:tcPr>
            <w:tcW w:w="883" w:type="dxa"/>
          </w:tcPr>
          <w:p w14:paraId="21466A8D" w14:textId="2E158503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89" w:type="dxa"/>
          </w:tcPr>
          <w:p w14:paraId="257271E6" w14:textId="14321A77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ingeschreven jongeren</w:t>
            </w:r>
          </w:p>
        </w:tc>
        <w:tc>
          <w:tcPr>
            <w:tcW w:w="2236" w:type="dxa"/>
          </w:tcPr>
          <w:p w14:paraId="328853C1" w14:textId="27433DDC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2546201E" w14:textId="77777777" w:rsidTr="00CA2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4FEE830" w14:textId="0E4ADFB7" w:rsidR="00CA2D3A" w:rsidRDefault="00CA2D3A" w:rsidP="00CA2D3A">
            <w:pPr>
              <w:ind w:left="0"/>
            </w:pPr>
            <w:r>
              <w:t>pdf activiteit</w:t>
            </w:r>
          </w:p>
        </w:tc>
        <w:tc>
          <w:tcPr>
            <w:tcW w:w="883" w:type="dxa"/>
          </w:tcPr>
          <w:p w14:paraId="021E52E8" w14:textId="184D294F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89" w:type="dxa"/>
          </w:tcPr>
          <w:p w14:paraId="605F3D1C" w14:textId="3DCB58D3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genereren van een activiteit rapport</w:t>
            </w:r>
          </w:p>
        </w:tc>
        <w:tc>
          <w:tcPr>
            <w:tcW w:w="2236" w:type="dxa"/>
          </w:tcPr>
          <w:p w14:paraId="40B8492B" w14:textId="7862F17B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099165B4" w14:textId="77777777" w:rsidTr="00CA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C5D2F1D" w14:textId="29F7601E" w:rsidR="00CA2D3A" w:rsidRDefault="00CA2D3A" w:rsidP="00CA2D3A">
            <w:pPr>
              <w:ind w:left="0"/>
            </w:pPr>
            <w:r>
              <w:t>pdf activiteiten</w:t>
            </w:r>
          </w:p>
        </w:tc>
        <w:tc>
          <w:tcPr>
            <w:tcW w:w="883" w:type="dxa"/>
          </w:tcPr>
          <w:p w14:paraId="5DE54B97" w14:textId="48E9CDC6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89" w:type="dxa"/>
          </w:tcPr>
          <w:p w14:paraId="4091DAD0" w14:textId="5EA95B1C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genereren van een activiteit rapport</w:t>
            </w:r>
          </w:p>
        </w:tc>
        <w:tc>
          <w:tcPr>
            <w:tcW w:w="2236" w:type="dxa"/>
          </w:tcPr>
          <w:p w14:paraId="36843A2D" w14:textId="6DCA2C62" w:rsidR="00CA2D3A" w:rsidRDefault="00791AB6" w:rsidP="00CA2D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CA2D3A" w14:paraId="10A805F5" w14:textId="77777777" w:rsidTr="00CA2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A04178F" w14:textId="18F94A9E" w:rsidR="00CA2D3A" w:rsidRDefault="00CA2D3A" w:rsidP="00CA2D3A">
            <w:pPr>
              <w:ind w:left="0"/>
            </w:pPr>
            <w:r>
              <w:t>pdf jongeren</w:t>
            </w:r>
          </w:p>
        </w:tc>
        <w:tc>
          <w:tcPr>
            <w:tcW w:w="883" w:type="dxa"/>
          </w:tcPr>
          <w:p w14:paraId="6A08A64F" w14:textId="64E2F88D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89" w:type="dxa"/>
          </w:tcPr>
          <w:p w14:paraId="68E10AF9" w14:textId="221933D0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genereren van een activiteit rapport</w:t>
            </w:r>
          </w:p>
        </w:tc>
        <w:tc>
          <w:tcPr>
            <w:tcW w:w="2236" w:type="dxa"/>
          </w:tcPr>
          <w:p w14:paraId="1C6EF057" w14:textId="1DC7BFFB" w:rsidR="00CA2D3A" w:rsidRDefault="00791AB6" w:rsidP="00CA2D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6DB702BB" w14:textId="535CFC96" w:rsidR="00CA2D3A" w:rsidRDefault="00CA2D3A" w:rsidP="00CA2D3A"/>
    <w:p w14:paraId="3152E3C7" w14:textId="53F9289A" w:rsidR="001E53F3" w:rsidRDefault="001E53F3" w:rsidP="00CA2D3A"/>
    <w:p w14:paraId="18977796" w14:textId="05D36E97" w:rsidR="001E53F3" w:rsidRDefault="001E53F3" w:rsidP="00CA2D3A"/>
    <w:p w14:paraId="1B465A12" w14:textId="74FA1564" w:rsidR="001E53F3" w:rsidRDefault="001E53F3" w:rsidP="00CA2D3A"/>
    <w:p w14:paraId="391387A7" w14:textId="3D47E1EB" w:rsidR="001E53F3" w:rsidRDefault="001E53F3" w:rsidP="00CA2D3A"/>
    <w:p w14:paraId="09B2BC75" w14:textId="28F47DF1" w:rsidR="001E53F3" w:rsidRDefault="001E53F3" w:rsidP="00CA2D3A"/>
    <w:p w14:paraId="46904B2F" w14:textId="28A1329A" w:rsidR="001E53F3" w:rsidRDefault="001E53F3" w:rsidP="00CA2D3A"/>
    <w:p w14:paraId="4B1F0055" w14:textId="7F5C942B" w:rsidR="001E53F3" w:rsidRDefault="001E53F3" w:rsidP="00CA2D3A"/>
    <w:p w14:paraId="1DAD26EA" w14:textId="16BAAB10" w:rsidR="001E53F3" w:rsidRDefault="001E53F3" w:rsidP="00CA2D3A"/>
    <w:p w14:paraId="1241464E" w14:textId="6D32C85E" w:rsidR="001E53F3" w:rsidRDefault="001E53F3" w:rsidP="00CA2D3A"/>
    <w:p w14:paraId="503DBA87" w14:textId="6B29BAF6" w:rsidR="001E53F3" w:rsidRDefault="001E53F3" w:rsidP="00CA2D3A"/>
    <w:p w14:paraId="3AF65B1D" w14:textId="1812492B" w:rsidR="001E53F3" w:rsidRDefault="001E53F3" w:rsidP="00CA2D3A"/>
    <w:p w14:paraId="108DC41A" w14:textId="29A8C5E1" w:rsidR="001E53F3" w:rsidRDefault="001E53F3" w:rsidP="00CA2D3A"/>
    <w:p w14:paraId="4ABC1790" w14:textId="2CE0CC73" w:rsidR="001E53F3" w:rsidRDefault="001E53F3" w:rsidP="00CA2D3A"/>
    <w:p w14:paraId="47102926" w14:textId="52077AAF" w:rsidR="001E53F3" w:rsidRDefault="001E53F3" w:rsidP="00CA2D3A"/>
    <w:p w14:paraId="03FA6A4A" w14:textId="38CC3CC6" w:rsidR="001E53F3" w:rsidRDefault="001E53F3" w:rsidP="00CA2D3A"/>
    <w:p w14:paraId="0E4451FF" w14:textId="6E0A63D9" w:rsidR="001E53F3" w:rsidRDefault="001E53F3" w:rsidP="00CA2D3A"/>
    <w:p w14:paraId="1FA56F39" w14:textId="2BBA346D" w:rsidR="001E53F3" w:rsidRDefault="001E53F3" w:rsidP="001E53F3">
      <w:pPr>
        <w:pStyle w:val="Kop2"/>
      </w:pPr>
      <w:r>
        <w:lastRenderedPageBreak/>
        <w:t>Testlog</w:t>
      </w:r>
    </w:p>
    <w:tbl>
      <w:tblPr>
        <w:tblStyle w:val="Rastertabel3-Accent2"/>
        <w:tblW w:w="11304" w:type="dxa"/>
        <w:tblInd w:w="-1005" w:type="dxa"/>
        <w:tblLayout w:type="fixed"/>
        <w:tblLook w:val="04A0" w:firstRow="1" w:lastRow="0" w:firstColumn="1" w:lastColumn="0" w:noHBand="0" w:noVBand="1"/>
      </w:tblPr>
      <w:tblGrid>
        <w:gridCol w:w="1572"/>
        <w:gridCol w:w="1134"/>
        <w:gridCol w:w="709"/>
        <w:gridCol w:w="1559"/>
        <w:gridCol w:w="426"/>
        <w:gridCol w:w="2976"/>
        <w:gridCol w:w="1418"/>
        <w:gridCol w:w="1510"/>
      </w:tblGrid>
      <w:tr w:rsidR="005A5776" w14:paraId="7AFF000E" w14:textId="4982C2A1" w:rsidTr="005A5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2" w:type="dxa"/>
          </w:tcPr>
          <w:p w14:paraId="05D38E0A" w14:textId="037FA616" w:rsidR="0069035A" w:rsidRDefault="0069035A" w:rsidP="0069035A">
            <w:pPr>
              <w:ind w:left="0"/>
            </w:pPr>
            <w:r>
              <w:t>Pagina</w:t>
            </w:r>
          </w:p>
        </w:tc>
        <w:tc>
          <w:tcPr>
            <w:tcW w:w="1134" w:type="dxa"/>
          </w:tcPr>
          <w:p w14:paraId="1FFCD2DA" w14:textId="61A94BFE" w:rsidR="0069035A" w:rsidRDefault="0069035A" w:rsidP="0069035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test</w:t>
            </w:r>
          </w:p>
        </w:tc>
        <w:tc>
          <w:tcPr>
            <w:tcW w:w="709" w:type="dxa"/>
          </w:tcPr>
          <w:p w14:paraId="4131B808" w14:textId="26579660" w:rsidR="0069035A" w:rsidRDefault="0069035A" w:rsidP="0069035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559" w:type="dxa"/>
          </w:tcPr>
          <w:p w14:paraId="2B6DE5A5" w14:textId="41AB34E4" w:rsidR="0069035A" w:rsidRDefault="0069035A" w:rsidP="0069035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Defect</w:t>
            </w:r>
          </w:p>
        </w:tc>
        <w:tc>
          <w:tcPr>
            <w:tcW w:w="426" w:type="dxa"/>
          </w:tcPr>
          <w:p w14:paraId="320FC382" w14:textId="0479138A" w:rsidR="0069035A" w:rsidRDefault="0069035A" w:rsidP="0069035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976" w:type="dxa"/>
          </w:tcPr>
          <w:p w14:paraId="21CC2087" w14:textId="540CA16A" w:rsidR="0069035A" w:rsidRDefault="0069035A" w:rsidP="0069035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Verbeteractie</w:t>
            </w:r>
          </w:p>
        </w:tc>
        <w:tc>
          <w:tcPr>
            <w:tcW w:w="1418" w:type="dxa"/>
          </w:tcPr>
          <w:p w14:paraId="2F08ADC4" w14:textId="4F950B55" w:rsidR="0069035A" w:rsidRDefault="0069035A" w:rsidP="0069035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datumactie</w:t>
            </w:r>
          </w:p>
        </w:tc>
        <w:tc>
          <w:tcPr>
            <w:tcW w:w="1510" w:type="dxa"/>
          </w:tcPr>
          <w:p w14:paraId="38718616" w14:textId="7E8AF47C" w:rsidR="0069035A" w:rsidRDefault="0069035A" w:rsidP="0069035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Afhandelaar</w:t>
            </w:r>
          </w:p>
        </w:tc>
      </w:tr>
      <w:tr w:rsidR="005A5776" w14:paraId="3993762C" w14:textId="7631CD89" w:rsidTr="005A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3B220B5" w14:textId="603B0777" w:rsidR="0069035A" w:rsidRDefault="0069035A" w:rsidP="0069035A">
            <w:pPr>
              <w:ind w:left="0"/>
            </w:pPr>
            <w:r>
              <w:t>index</w:t>
            </w:r>
          </w:p>
        </w:tc>
        <w:tc>
          <w:tcPr>
            <w:tcW w:w="1134" w:type="dxa"/>
          </w:tcPr>
          <w:p w14:paraId="039D90E8" w14:textId="549222B3" w:rsidR="0069035A" w:rsidRDefault="0069035A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4ECCBCE4" w14:textId="67C4EEAF" w:rsidR="0069035A" w:rsidRDefault="0069035A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1F7761E7" w14:textId="2FEFE4B6" w:rsidR="0069035A" w:rsidRDefault="00AF2E5B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41F3A40C" w14:textId="439C7CF5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3AE944FD" w14:textId="0AC6CF43" w:rsidR="0069035A" w:rsidRPr="0069035A" w:rsidRDefault="0069035A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35A">
              <w:t xml:space="preserve">Font-size </w:t>
            </w:r>
            <w:r w:rsidR="00AF2E5B">
              <w:t>navbar</w:t>
            </w:r>
            <w:r w:rsidRPr="0069035A">
              <w:t xml:space="preserve"> groter maken</w:t>
            </w:r>
            <w:r w:rsidR="00AF2E5B">
              <w:t xml:space="preserve"> en toevoegen van drop down.</w:t>
            </w:r>
          </w:p>
        </w:tc>
        <w:tc>
          <w:tcPr>
            <w:tcW w:w="1418" w:type="dxa"/>
          </w:tcPr>
          <w:p w14:paraId="22087594" w14:textId="5070B428" w:rsidR="0069035A" w:rsidRDefault="0069035A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1510" w:type="dxa"/>
          </w:tcPr>
          <w:p w14:paraId="6FA6EEE9" w14:textId="6651B7BA" w:rsidR="0069035A" w:rsidRDefault="0069035A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</w:tr>
      <w:tr w:rsidR="005A5776" w14:paraId="05F65261" w14:textId="72286172" w:rsidTr="005A5776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692953CB" w14:textId="1427ECDE" w:rsidR="0069035A" w:rsidRDefault="0069035A" w:rsidP="0069035A">
            <w:pPr>
              <w:ind w:left="0"/>
            </w:pPr>
            <w:r>
              <w:t>registratie</w:t>
            </w:r>
          </w:p>
        </w:tc>
        <w:tc>
          <w:tcPr>
            <w:tcW w:w="1134" w:type="dxa"/>
          </w:tcPr>
          <w:p w14:paraId="71807C78" w14:textId="429F8185" w:rsidR="0069035A" w:rsidRDefault="0069035A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6933ECBF" w14:textId="5E0A61D1" w:rsidR="0069035A" w:rsidRDefault="0069035A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080E3D9F" w14:textId="4F577979" w:rsidR="0069035A" w:rsidRDefault="0069035A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255EB542" w14:textId="783A24AC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76" w:type="dxa"/>
          </w:tcPr>
          <w:p w14:paraId="3D5C7D2B" w14:textId="7B9961F2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203AAC72" w14:textId="56C515E7" w:rsidR="0069035A" w:rsidRDefault="0069035A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122F358C" w14:textId="08B1D942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A5776" w14:paraId="28A20B6D" w14:textId="3825FB53" w:rsidTr="005A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5C31938" w14:textId="52D895BB" w:rsidR="0069035A" w:rsidRDefault="0069035A" w:rsidP="0069035A">
            <w:pPr>
              <w:ind w:left="0"/>
            </w:pPr>
            <w:r>
              <w:t>Activ</w:t>
            </w:r>
            <w:r w:rsidR="00AF2E5B">
              <w:t>iteit Toevoegen</w:t>
            </w:r>
          </w:p>
        </w:tc>
        <w:tc>
          <w:tcPr>
            <w:tcW w:w="1134" w:type="dxa"/>
          </w:tcPr>
          <w:p w14:paraId="38AB6C36" w14:textId="6D750E20" w:rsidR="0069035A" w:rsidRDefault="00AF2E5B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2363188E" w14:textId="4C46D460" w:rsidR="0069035A" w:rsidRDefault="00AF2E5B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2BB1B742" w14:textId="5E82A7B2" w:rsidR="0069035A" w:rsidRDefault="00AF2E5B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5BD0373E" w14:textId="684E5E82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76" w:type="dxa"/>
          </w:tcPr>
          <w:p w14:paraId="5DE41E50" w14:textId="77E732EB" w:rsidR="0069035A" w:rsidRDefault="00AF2E5B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136BC645" w14:textId="544E5000" w:rsidR="0069035A" w:rsidRDefault="00AF2E5B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24277339" w14:textId="29E8608A" w:rsidR="0069035A" w:rsidRDefault="00AF2E5B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A5776" w14:paraId="26C8D3CE" w14:textId="187C23E8" w:rsidTr="005A57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6B9D1D93" w14:textId="2AF55A79" w:rsidR="0069035A" w:rsidRDefault="00AF2E5B" w:rsidP="0069035A">
            <w:pPr>
              <w:ind w:left="0"/>
            </w:pPr>
            <w:r>
              <w:t>Activiteit aanmelden</w:t>
            </w:r>
          </w:p>
        </w:tc>
        <w:tc>
          <w:tcPr>
            <w:tcW w:w="1134" w:type="dxa"/>
          </w:tcPr>
          <w:p w14:paraId="05848D76" w14:textId="53FF1229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4933A17D" w14:textId="1BAE4266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4C797B17" w14:textId="77777777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Selecteren van Jongeren </w:t>
            </w:r>
          </w:p>
          <w:p w14:paraId="5CC70609" w14:textId="4477F02D" w:rsidR="00AF2E5B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Selecteren van activiteit</w:t>
            </w:r>
          </w:p>
        </w:tc>
        <w:tc>
          <w:tcPr>
            <w:tcW w:w="426" w:type="dxa"/>
          </w:tcPr>
          <w:p w14:paraId="5A3F6800" w14:textId="4845B634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6" w:type="dxa"/>
          </w:tcPr>
          <w:p w14:paraId="4D85B4F2" w14:textId="344168AA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Haal gegeven uit database en print in het activiteit aanmeld form</w:t>
            </w:r>
          </w:p>
        </w:tc>
        <w:tc>
          <w:tcPr>
            <w:tcW w:w="1418" w:type="dxa"/>
          </w:tcPr>
          <w:p w14:paraId="1D7B85CD" w14:textId="4CB23E75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1510" w:type="dxa"/>
          </w:tcPr>
          <w:p w14:paraId="6D7A38B8" w14:textId="011C2C2F" w:rsidR="0069035A" w:rsidRDefault="00AF2E5B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</w:t>
            </w:r>
          </w:p>
        </w:tc>
      </w:tr>
      <w:tr w:rsidR="005A5776" w14:paraId="10F6B4D5" w14:textId="04DEE8F4" w:rsidTr="005A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1724082" w14:textId="77229C7E" w:rsidR="0069035A" w:rsidRDefault="005A5776" w:rsidP="0069035A">
            <w:pPr>
              <w:ind w:left="0"/>
            </w:pPr>
            <w:r>
              <w:t>Overzicht Activiteit</w:t>
            </w:r>
          </w:p>
        </w:tc>
        <w:tc>
          <w:tcPr>
            <w:tcW w:w="1134" w:type="dxa"/>
          </w:tcPr>
          <w:p w14:paraId="17217752" w14:textId="29B062EB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79EB5230" w14:textId="50DB172C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53BCF921" w14:textId="0014C6AF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13AE489F" w14:textId="2A5EF30A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76" w:type="dxa"/>
          </w:tcPr>
          <w:p w14:paraId="2024C93D" w14:textId="5263746B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3E48FBF5" w14:textId="57FBA1AE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769B80B9" w14:textId="53091953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A5776" w14:paraId="27DD76CE" w14:textId="46A6403A" w:rsidTr="005A5776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63840626" w14:textId="368DF790" w:rsidR="0069035A" w:rsidRPr="005A5776" w:rsidRDefault="005A5776" w:rsidP="005A5776">
            <w:pPr>
              <w:ind w:left="0"/>
              <w:rPr>
                <w:i w:val="0"/>
                <w:iCs w:val="0"/>
              </w:rPr>
            </w:pPr>
            <w:r>
              <w:t xml:space="preserve">Overzicht </w:t>
            </w:r>
            <w:r>
              <w:t>Jongeren</w:t>
            </w:r>
          </w:p>
        </w:tc>
        <w:tc>
          <w:tcPr>
            <w:tcW w:w="1134" w:type="dxa"/>
          </w:tcPr>
          <w:p w14:paraId="5AECD78A" w14:textId="1D33A78E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4B15AD03" w14:textId="75106C5A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199B2ACD" w14:textId="7D0C4B64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70C5C4B9" w14:textId="26ADD12E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6" w:type="dxa"/>
          </w:tcPr>
          <w:p w14:paraId="6E18EDA2" w14:textId="4C7610FA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4D614694" w14:textId="6B76652D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72FAD732" w14:textId="1F1D7925" w:rsidR="0069035A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A5776" w14:paraId="51A42293" w14:textId="1C1E891C" w:rsidTr="005A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60039A8" w14:textId="77777777" w:rsidR="005A5776" w:rsidRDefault="005A5776" w:rsidP="0069035A">
            <w:pPr>
              <w:ind w:left="0"/>
              <w:rPr>
                <w:i w:val="0"/>
                <w:iCs w:val="0"/>
              </w:rPr>
            </w:pPr>
            <w:r>
              <w:t>Overzicht</w:t>
            </w:r>
          </w:p>
          <w:p w14:paraId="76238AE9" w14:textId="6959D2FE" w:rsidR="0069035A" w:rsidRDefault="005A5776" w:rsidP="0069035A">
            <w:pPr>
              <w:ind w:left="0"/>
            </w:pPr>
            <w:r>
              <w:t>Actiteiten</w:t>
            </w:r>
          </w:p>
        </w:tc>
        <w:tc>
          <w:tcPr>
            <w:tcW w:w="1134" w:type="dxa"/>
          </w:tcPr>
          <w:p w14:paraId="4C94F0D3" w14:textId="04606F2A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08E7A2F3" w14:textId="7149124E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39630504" w14:textId="5BB53948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26C441E5" w14:textId="753E92AC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6" w:type="dxa"/>
          </w:tcPr>
          <w:p w14:paraId="5220C70E" w14:textId="68761412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4E814E42" w14:textId="38146ECD" w:rsidR="0069035A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5A7EB908" w14:textId="48BD3ACF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A5776" w14:paraId="5D9B21FE" w14:textId="77777777" w:rsidTr="005A577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A5BE234" w14:textId="1FEB7506" w:rsidR="005A5776" w:rsidRDefault="005A5776" w:rsidP="0069035A">
            <w:pPr>
              <w:ind w:left="0"/>
            </w:pPr>
            <w:r>
              <w:t>Pdf activiteit generen</w:t>
            </w:r>
          </w:p>
        </w:tc>
        <w:tc>
          <w:tcPr>
            <w:tcW w:w="1134" w:type="dxa"/>
          </w:tcPr>
          <w:p w14:paraId="2201B331" w14:textId="0295637F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36443186" w14:textId="704C6A65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712CA989" w14:textId="7F5CA47F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5970CE06" w14:textId="0D80F118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6" w:type="dxa"/>
          </w:tcPr>
          <w:p w14:paraId="579CB3B0" w14:textId="14ECDACC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31A65C47" w14:textId="02EB8744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562ED480" w14:textId="1E860426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A5776" w14:paraId="695CEE23" w14:textId="77777777" w:rsidTr="005A5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69E962B" w14:textId="54BD6DE2" w:rsidR="005A5776" w:rsidRPr="005A5776" w:rsidRDefault="005A5776" w:rsidP="005A5776">
            <w:pPr>
              <w:ind w:left="0"/>
              <w:rPr>
                <w:i w:val="0"/>
                <w:iCs w:val="0"/>
              </w:rPr>
            </w:pPr>
            <w:r>
              <w:t>Pdf activiteiten</w:t>
            </w:r>
            <w:r>
              <w:rPr>
                <w:i w:val="0"/>
                <w:iCs w:val="0"/>
              </w:rPr>
              <w:t xml:space="preserve"> </w:t>
            </w:r>
            <w:r>
              <w:t>generen</w:t>
            </w:r>
          </w:p>
        </w:tc>
        <w:tc>
          <w:tcPr>
            <w:tcW w:w="1134" w:type="dxa"/>
          </w:tcPr>
          <w:p w14:paraId="1CF3E0B1" w14:textId="3816AC52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52FF9D72" w14:textId="7D8DFEDB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334812A1" w14:textId="201FA4F5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6EFF79C3" w14:textId="7C8DBCD4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6" w:type="dxa"/>
          </w:tcPr>
          <w:p w14:paraId="59EF0E6C" w14:textId="5D9278EF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43092452" w14:textId="20B0F88C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50C32485" w14:textId="1659DD54" w:rsidR="005A5776" w:rsidRDefault="005A5776" w:rsidP="0069035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A5776" w14:paraId="79C1C690" w14:textId="77777777" w:rsidTr="005A577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CF5464E" w14:textId="799F4CB0" w:rsidR="005A5776" w:rsidRPr="005A5776" w:rsidRDefault="005A5776" w:rsidP="005A5776">
            <w:pPr>
              <w:ind w:left="0"/>
              <w:rPr>
                <w:i w:val="0"/>
                <w:iCs w:val="0"/>
              </w:rPr>
            </w:pPr>
            <w:r>
              <w:t>Pdf jongeren</w:t>
            </w:r>
            <w:r>
              <w:rPr>
                <w:i w:val="0"/>
                <w:iCs w:val="0"/>
              </w:rPr>
              <w:t xml:space="preserve"> generen</w:t>
            </w:r>
          </w:p>
        </w:tc>
        <w:tc>
          <w:tcPr>
            <w:tcW w:w="1134" w:type="dxa"/>
          </w:tcPr>
          <w:p w14:paraId="48970C2E" w14:textId="58DD8D92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27-12-2020</w:t>
            </w:r>
          </w:p>
        </w:tc>
        <w:tc>
          <w:tcPr>
            <w:tcW w:w="709" w:type="dxa"/>
          </w:tcPr>
          <w:p w14:paraId="65BB257D" w14:textId="3E1D5D5F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1559" w:type="dxa"/>
          </w:tcPr>
          <w:p w14:paraId="579A1203" w14:textId="7908188D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26" w:type="dxa"/>
          </w:tcPr>
          <w:p w14:paraId="4CB1E29E" w14:textId="64920407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6" w:type="dxa"/>
          </w:tcPr>
          <w:p w14:paraId="5F4FA5F5" w14:textId="573644D6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8" w:type="dxa"/>
          </w:tcPr>
          <w:p w14:paraId="0D9E8AB0" w14:textId="403BD938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10" w:type="dxa"/>
          </w:tcPr>
          <w:p w14:paraId="163B3DE2" w14:textId="108CA9D9" w:rsidR="005A5776" w:rsidRDefault="005A5776" w:rsidP="006903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17A014E" w14:textId="77777777" w:rsidR="0069035A" w:rsidRPr="0069035A" w:rsidRDefault="0069035A" w:rsidP="0069035A"/>
    <w:sectPr w:rsidR="0069035A" w:rsidRPr="0069035A" w:rsidSect="00CA74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0EF85" w14:textId="77777777" w:rsidR="00113C54" w:rsidRDefault="00113C54">
      <w:r>
        <w:separator/>
      </w:r>
    </w:p>
    <w:p w14:paraId="6F518AD2" w14:textId="77777777" w:rsidR="00113C54" w:rsidRDefault="00113C54"/>
  </w:endnote>
  <w:endnote w:type="continuationSeparator" w:id="0">
    <w:p w14:paraId="1F55BB1E" w14:textId="77777777" w:rsidR="00113C54" w:rsidRDefault="00113C54">
      <w:r>
        <w:continuationSeparator/>
      </w:r>
    </w:p>
    <w:p w14:paraId="36F8372E" w14:textId="77777777" w:rsidR="00113C54" w:rsidRDefault="0011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9EBE" w14:textId="77777777" w:rsidR="00BC6B01" w:rsidRDefault="00BC6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BC6B01" w14:paraId="3D142D64" w14:textId="77777777" w:rsidTr="005A54FA">
      <w:tc>
        <w:tcPr>
          <w:tcW w:w="750" w:type="pct"/>
        </w:tcPr>
        <w:p w14:paraId="7AD770D2" w14:textId="7FA0286E" w:rsidR="00BC6B01" w:rsidRDefault="00BC6B01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F17B6D535ECE4425A00C3BCFCF2F4E5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>
                <w:t>27-11-2020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68F93B1FA5DF43398CA81CBD6E2CB4E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Content>
            <w:p w14:paraId="361025F2" w14:textId="1F1DBC3F" w:rsidR="00BC6B01" w:rsidRDefault="00BC6B01" w:rsidP="00547E56">
              <w:pPr>
                <w:pStyle w:val="Voettekst"/>
                <w:jc w:val="center"/>
              </w:pPr>
              <w:r>
                <w:t>Testrapport</w:t>
              </w:r>
            </w:p>
          </w:sdtContent>
        </w:sdt>
      </w:tc>
      <w:tc>
        <w:tcPr>
          <w:tcW w:w="750" w:type="pct"/>
        </w:tcPr>
        <w:p w14:paraId="248C7FEB" w14:textId="77777777" w:rsidR="00BC6B01" w:rsidRDefault="00BC6B01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A1E390F" w14:textId="77777777" w:rsidR="00BC6B01" w:rsidRDefault="00BC6B01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22A83" w14:textId="77777777" w:rsidR="00BC6B01" w:rsidRDefault="00BC6B0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87250" w14:textId="77777777" w:rsidR="00113C54" w:rsidRDefault="00113C54">
      <w:r>
        <w:separator/>
      </w:r>
    </w:p>
    <w:p w14:paraId="54762AA6" w14:textId="77777777" w:rsidR="00113C54" w:rsidRDefault="00113C54"/>
  </w:footnote>
  <w:footnote w:type="continuationSeparator" w:id="0">
    <w:p w14:paraId="744033B7" w14:textId="77777777" w:rsidR="00113C54" w:rsidRDefault="00113C54">
      <w:r>
        <w:continuationSeparator/>
      </w:r>
    </w:p>
    <w:p w14:paraId="5E0CEBE4" w14:textId="77777777" w:rsidR="00113C54" w:rsidRDefault="00113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6E65E" w14:textId="77777777" w:rsidR="00BC6B01" w:rsidRDefault="00BC6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2291" w14:textId="77777777" w:rsidR="00BC6B01" w:rsidRDefault="00BC6B01">
    <w:pPr>
      <w:pStyle w:val="Koptekst"/>
    </w:pPr>
    <w:sdt>
      <w:sdtPr>
        <w:alias w:val="Vertrouwelijk:"/>
        <w:tag w:val="Vertrouwelijk:"/>
        <w:id w:val="-1822729698"/>
        <w:placeholder>
          <w:docPart w:val="22D88616572E4BC791ECFA5A8D19A6E7"/>
        </w:placeholder>
        <w:temporary/>
        <w:showingPlcHdr/>
        <w15:appearance w15:val="hidden"/>
      </w:sdtPr>
      <w:sdtContent>
        <w:r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EE34" w14:textId="77777777" w:rsidR="00BC6B01" w:rsidRDefault="00BC6B01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D3E4D2" wp14:editId="30FE43B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D5AED9F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B25A6"/>
    <w:multiLevelType w:val="hybridMultilevel"/>
    <w:tmpl w:val="1A56A202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77C"/>
    <w:multiLevelType w:val="hybridMultilevel"/>
    <w:tmpl w:val="9C6AF810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3B853CD"/>
    <w:multiLevelType w:val="hybridMultilevel"/>
    <w:tmpl w:val="58DA3C78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1D95AF7"/>
    <w:multiLevelType w:val="hybridMultilevel"/>
    <w:tmpl w:val="21FAC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60231"/>
    <w:multiLevelType w:val="hybridMultilevel"/>
    <w:tmpl w:val="A7BA25D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E641DBA"/>
    <w:multiLevelType w:val="hybridMultilevel"/>
    <w:tmpl w:val="2F7C09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28048CB"/>
    <w:multiLevelType w:val="hybridMultilevel"/>
    <w:tmpl w:val="9DA8A42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8E770AF"/>
    <w:multiLevelType w:val="hybridMultilevel"/>
    <w:tmpl w:val="846EE0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7"/>
  </w:num>
  <w:num w:numId="17">
    <w:abstractNumId w:val="18"/>
  </w:num>
  <w:num w:numId="18">
    <w:abstractNumId w:val="15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F"/>
    <w:rsid w:val="00085986"/>
    <w:rsid w:val="000B7D5D"/>
    <w:rsid w:val="000C1EF1"/>
    <w:rsid w:val="00113C54"/>
    <w:rsid w:val="00131457"/>
    <w:rsid w:val="00176CC1"/>
    <w:rsid w:val="001912B2"/>
    <w:rsid w:val="001B478B"/>
    <w:rsid w:val="001C2B8A"/>
    <w:rsid w:val="001E53F3"/>
    <w:rsid w:val="00243213"/>
    <w:rsid w:val="00273BC1"/>
    <w:rsid w:val="00290347"/>
    <w:rsid w:val="002A0044"/>
    <w:rsid w:val="002A0197"/>
    <w:rsid w:val="002A2E7F"/>
    <w:rsid w:val="002A4D6D"/>
    <w:rsid w:val="002C35E2"/>
    <w:rsid w:val="002C7F47"/>
    <w:rsid w:val="002F7E35"/>
    <w:rsid w:val="00340594"/>
    <w:rsid w:val="00393208"/>
    <w:rsid w:val="003A445F"/>
    <w:rsid w:val="003A4FE1"/>
    <w:rsid w:val="003C0801"/>
    <w:rsid w:val="003C1774"/>
    <w:rsid w:val="003D1754"/>
    <w:rsid w:val="003D7F94"/>
    <w:rsid w:val="003F66FA"/>
    <w:rsid w:val="004224CB"/>
    <w:rsid w:val="00444CB1"/>
    <w:rsid w:val="00474746"/>
    <w:rsid w:val="004A3548"/>
    <w:rsid w:val="004A5F35"/>
    <w:rsid w:val="004C66AF"/>
    <w:rsid w:val="004D5282"/>
    <w:rsid w:val="004F0E9B"/>
    <w:rsid w:val="004F3C68"/>
    <w:rsid w:val="0051405B"/>
    <w:rsid w:val="00547E56"/>
    <w:rsid w:val="0055200C"/>
    <w:rsid w:val="005715BD"/>
    <w:rsid w:val="0058237B"/>
    <w:rsid w:val="005A54FA"/>
    <w:rsid w:val="005A5776"/>
    <w:rsid w:val="005B2EAF"/>
    <w:rsid w:val="005B3755"/>
    <w:rsid w:val="0061496F"/>
    <w:rsid w:val="0065031F"/>
    <w:rsid w:val="00686DFA"/>
    <w:rsid w:val="0069035A"/>
    <w:rsid w:val="006B4D3B"/>
    <w:rsid w:val="006C6699"/>
    <w:rsid w:val="006E67C4"/>
    <w:rsid w:val="006F055C"/>
    <w:rsid w:val="006F2718"/>
    <w:rsid w:val="007021B3"/>
    <w:rsid w:val="00705BDA"/>
    <w:rsid w:val="007514B5"/>
    <w:rsid w:val="007759F1"/>
    <w:rsid w:val="00791AB6"/>
    <w:rsid w:val="007951F2"/>
    <w:rsid w:val="007D770B"/>
    <w:rsid w:val="007F1359"/>
    <w:rsid w:val="007F4B9C"/>
    <w:rsid w:val="007F6D58"/>
    <w:rsid w:val="00813DA4"/>
    <w:rsid w:val="0082384E"/>
    <w:rsid w:val="00827D06"/>
    <w:rsid w:val="008400AB"/>
    <w:rsid w:val="00841F2C"/>
    <w:rsid w:val="008433B2"/>
    <w:rsid w:val="008B4716"/>
    <w:rsid w:val="008C170C"/>
    <w:rsid w:val="008E0CF5"/>
    <w:rsid w:val="0090428B"/>
    <w:rsid w:val="009063BF"/>
    <w:rsid w:val="0094299D"/>
    <w:rsid w:val="009C01A2"/>
    <w:rsid w:val="009D10C2"/>
    <w:rsid w:val="009D2881"/>
    <w:rsid w:val="009F03F8"/>
    <w:rsid w:val="009F7202"/>
    <w:rsid w:val="00A17B96"/>
    <w:rsid w:val="00A21C33"/>
    <w:rsid w:val="00A27E6D"/>
    <w:rsid w:val="00A3613D"/>
    <w:rsid w:val="00A42548"/>
    <w:rsid w:val="00A638EC"/>
    <w:rsid w:val="00A94C93"/>
    <w:rsid w:val="00AA133F"/>
    <w:rsid w:val="00AC10A5"/>
    <w:rsid w:val="00AF2E5B"/>
    <w:rsid w:val="00B23EAB"/>
    <w:rsid w:val="00BC587D"/>
    <w:rsid w:val="00BC6B01"/>
    <w:rsid w:val="00BD2CA5"/>
    <w:rsid w:val="00BE0195"/>
    <w:rsid w:val="00C02650"/>
    <w:rsid w:val="00C207EB"/>
    <w:rsid w:val="00C267BB"/>
    <w:rsid w:val="00C45BC4"/>
    <w:rsid w:val="00C67A56"/>
    <w:rsid w:val="00CA2D3A"/>
    <w:rsid w:val="00CA74A9"/>
    <w:rsid w:val="00CE02E3"/>
    <w:rsid w:val="00CF7434"/>
    <w:rsid w:val="00D00624"/>
    <w:rsid w:val="00D02485"/>
    <w:rsid w:val="00D15FA9"/>
    <w:rsid w:val="00D1783D"/>
    <w:rsid w:val="00D505EC"/>
    <w:rsid w:val="00D527F9"/>
    <w:rsid w:val="00D5350B"/>
    <w:rsid w:val="00D5424A"/>
    <w:rsid w:val="00D6493D"/>
    <w:rsid w:val="00D65FD6"/>
    <w:rsid w:val="00D76366"/>
    <w:rsid w:val="00D82B69"/>
    <w:rsid w:val="00E249F2"/>
    <w:rsid w:val="00E41F34"/>
    <w:rsid w:val="00E50CDA"/>
    <w:rsid w:val="00E6209E"/>
    <w:rsid w:val="00F10A35"/>
    <w:rsid w:val="00F50AEC"/>
    <w:rsid w:val="00F9069F"/>
    <w:rsid w:val="00F91BE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B3C99"/>
  <w15:chartTrackingRefBased/>
  <w15:docId w15:val="{9A080B17-8186-4EEC-B1F9-DB0E4B1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94299D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9F03F8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73BC1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9D10C2"/>
    <w:pPr>
      <w:spacing w:after="100"/>
      <w:ind w:left="440"/>
    </w:pPr>
  </w:style>
  <w:style w:type="table" w:styleId="Rastertabel3-Accent4">
    <w:name w:val="Grid Table 3 Accent 4"/>
    <w:basedOn w:val="Standaardtabel"/>
    <w:uiPriority w:val="48"/>
    <w:rsid w:val="007021B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paragraph" w:customStyle="1" w:styleId="Default">
    <w:name w:val="Default"/>
    <w:rsid w:val="00E6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Rastertabel3-Accent2">
    <w:name w:val="Grid Table 3 Accent 2"/>
    <w:basedOn w:val="Standaardtabel"/>
    <w:uiPriority w:val="48"/>
    <w:rsid w:val="00E50CD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character" w:customStyle="1" w:styleId="nowrap">
    <w:name w:val="nowrap"/>
    <w:basedOn w:val="Standaardalinea-lettertype"/>
    <w:rsid w:val="0061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DD7A9C1FBF47E981FA3E53C5C2FD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403AE7-1416-4B40-89B2-95D66DB48699}"/>
      </w:docPartPr>
      <w:docPartBody>
        <w:p w:rsidR="00B52926" w:rsidRDefault="008B3478">
          <w:pPr>
            <w:pStyle w:val="84DD7A9C1FBF47E981FA3E53C5C2FDDE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3A3C84A83DD5451C9CE5DC7C0CEC9C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CB281D-9CE0-4DF0-8F26-EFEA6982707D}"/>
      </w:docPartPr>
      <w:docPartBody>
        <w:p w:rsidR="00B52926" w:rsidRDefault="008B3478">
          <w:pPr>
            <w:pStyle w:val="3A3C84A83DD5451C9CE5DC7C0CEC9C7A"/>
          </w:pPr>
          <w:r>
            <w:rPr>
              <w:lang w:bidi="nl-NL"/>
            </w:rPr>
            <w:t>Datum</w:t>
          </w:r>
        </w:p>
      </w:docPartBody>
    </w:docPart>
    <w:docPart>
      <w:docPartPr>
        <w:name w:val="0D5F4757816A46D1890A88A9ACF5D9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0627A3-9CC4-4761-9CD8-558BCA19E608}"/>
      </w:docPartPr>
      <w:docPartBody>
        <w:p w:rsidR="00B52926" w:rsidRDefault="008B3478">
          <w:pPr>
            <w:pStyle w:val="0D5F4757816A46D1890A88A9ACF5D945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976193D563824BEA8124C10D569D1B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8065C5-1BBE-49E5-AA51-B21A38DEB639}"/>
      </w:docPartPr>
      <w:docPartBody>
        <w:p w:rsidR="00B52926" w:rsidRDefault="008B3478">
          <w:pPr>
            <w:pStyle w:val="976193D563824BEA8124C10D569D1B2D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D0000390547E4CF5AC8CCACD4F931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745529-59CD-4522-9497-7D1C2FF11C82}"/>
      </w:docPartPr>
      <w:docPartBody>
        <w:p w:rsidR="00B52926" w:rsidRDefault="008B3478">
          <w:pPr>
            <w:pStyle w:val="D0000390547E4CF5AC8CCACD4F931461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7DC381C4B2D94119BC7FD0DB8563D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DC22C7-CAF4-43D3-AB7D-E4AA4E7A8744}"/>
      </w:docPartPr>
      <w:docPartBody>
        <w:p w:rsidR="00B52926" w:rsidRDefault="008B3478">
          <w:pPr>
            <w:pStyle w:val="7DC381C4B2D94119BC7FD0DB8563DA9A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F17B6D535ECE4425A00C3BCFCF2F4E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E2E478-35A3-4EC5-A367-AA7DA95B421A}"/>
      </w:docPartPr>
      <w:docPartBody>
        <w:p w:rsidR="00B52926" w:rsidRDefault="008B3478">
          <w:pPr>
            <w:pStyle w:val="F17B6D535ECE4425A00C3BCFCF2F4E5A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68F93B1FA5DF43398CA81CBD6E2CB4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63C11-60D1-4E82-82AD-F940D4733065}"/>
      </w:docPartPr>
      <w:docPartBody>
        <w:p w:rsidR="00B52926" w:rsidRDefault="008B3478">
          <w:pPr>
            <w:pStyle w:val="68F93B1FA5DF43398CA81CBD6E2CB4E2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22D88616572E4BC791ECFA5A8D19A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8D579D-05E1-416A-A6B9-B691A77B8C72}"/>
      </w:docPartPr>
      <w:docPartBody>
        <w:p w:rsidR="00B52926" w:rsidRDefault="008B3478">
          <w:pPr>
            <w:pStyle w:val="22D88616572E4BC791ECFA5A8D19A6E7"/>
          </w:pPr>
          <w:r>
            <w:rPr>
              <w:lang w:bidi="nl-NL"/>
            </w:rPr>
            <w:t>Opmerking: Nieuwe handtekeningen zijn 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78"/>
    <w:rsid w:val="006A1563"/>
    <w:rsid w:val="00814899"/>
    <w:rsid w:val="008B3478"/>
    <w:rsid w:val="00B52926"/>
    <w:rsid w:val="00E0673E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4DD7A9C1FBF47E981FA3E53C5C2FDDE">
    <w:name w:val="84DD7A9C1FBF47E981FA3E53C5C2FDDE"/>
  </w:style>
  <w:style w:type="paragraph" w:customStyle="1" w:styleId="3A3C84A83DD5451C9CE5DC7C0CEC9C7A">
    <w:name w:val="3A3C84A83DD5451C9CE5DC7C0CEC9C7A"/>
  </w:style>
  <w:style w:type="paragraph" w:customStyle="1" w:styleId="0D5F4757816A46D1890A88A9ACF5D945">
    <w:name w:val="0D5F4757816A46D1890A88A9ACF5D945"/>
  </w:style>
  <w:style w:type="paragraph" w:customStyle="1" w:styleId="976193D563824BEA8124C10D569D1B2D">
    <w:name w:val="976193D563824BEA8124C10D569D1B2D"/>
  </w:style>
  <w:style w:type="paragraph" w:customStyle="1" w:styleId="D0000390547E4CF5AC8CCACD4F931461">
    <w:name w:val="D0000390547E4CF5AC8CCACD4F931461"/>
  </w:style>
  <w:style w:type="paragraph" w:customStyle="1" w:styleId="7DC381C4B2D94119BC7FD0DB8563DA9A">
    <w:name w:val="7DC381C4B2D94119BC7FD0DB8563DA9A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F17B6D535ECE4425A00C3BCFCF2F4E5A">
    <w:name w:val="F17B6D535ECE4425A00C3BCFCF2F4E5A"/>
  </w:style>
  <w:style w:type="paragraph" w:customStyle="1" w:styleId="68F93B1FA5DF43398CA81CBD6E2CB4E2">
    <w:name w:val="68F93B1FA5DF43398CA81CBD6E2CB4E2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22D88616572E4BC791ECFA5A8D19A6E7">
    <w:name w:val="22D88616572E4BC791ECFA5A8D19A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27-11-2020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FA9ED-FDE2-44D3-8E72-C156695E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108</TotalTime>
  <Pages>5</Pages>
  <Words>400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van Hilversum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Gegevensverzameling</dc:subject>
  <dc:creator>Tim</dc:creator>
  <cp:keywords>Testrapport</cp:keywords>
  <cp:lastModifiedBy>Tim Bouma</cp:lastModifiedBy>
  <cp:revision>12</cp:revision>
  <dcterms:created xsi:type="dcterms:W3CDTF">2020-11-27T08:01:00Z</dcterms:created>
  <dcterms:modified xsi:type="dcterms:W3CDTF">2020-11-27T08:48:00Z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