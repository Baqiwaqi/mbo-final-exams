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DF3" w14:textId="26AC7FBE" w:rsidR="00A638EC" w:rsidRDefault="00403E0D" w:rsidP="00A638EC">
      <w:pPr>
        <w:pStyle w:val="Ondertitel"/>
      </w:pPr>
      <w:sdt>
        <w:sdtPr>
          <w:alias w:val="Versie:"/>
          <w:tag w:val="Versie:"/>
          <w:id w:val="1459911874"/>
          <w:placeholder>
            <w:docPart w:val="84DD7A9C1FBF47E981FA3E53C5C2FDDE"/>
          </w:placeholder>
          <w:temporary/>
          <w:showingPlcHdr/>
          <w15:appearance w15:val="hidden"/>
        </w:sdtPr>
        <w:sdtEndPr/>
        <w:sdtContent>
          <w:r w:rsidR="00A638EC" w:rsidRPr="00A638EC">
            <w:rPr>
              <w:lang w:bidi="nl-NL"/>
            </w:rPr>
            <w:t>Versie</w:t>
          </w:r>
        </w:sdtContent>
      </w:sdt>
      <w:r w:rsidR="00A638EC">
        <w:rPr>
          <w:lang w:bidi="nl-NL"/>
        </w:rPr>
        <w:t xml:space="preserve"> </w:t>
      </w:r>
      <w:r w:rsidR="004C66AF">
        <w:t>1.</w:t>
      </w:r>
      <w:r w:rsidR="00C02650">
        <w:t>1</w:t>
      </w:r>
    </w:p>
    <w:p w14:paraId="16010631" w14:textId="454CABD3" w:rsidR="00A638EC" w:rsidRDefault="00403E0D" w:rsidP="00A638EC">
      <w:pPr>
        <w:pStyle w:val="Ondertitel"/>
      </w:pPr>
      <w:sdt>
        <w:sdtPr>
          <w:alias w:val="Voer datum in:"/>
          <w:tag w:val="Voer datum in:"/>
          <w:id w:val="-664086759"/>
          <w:placeholder>
            <w:docPart w:val="3A3C84A83DD5451C9CE5DC7C0CEC9C7A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4C66AF">
            <w:t>19-11-2020</w:t>
          </w:r>
        </w:sdtContent>
      </w:sdt>
    </w:p>
    <w:p w14:paraId="40574125" w14:textId="35F15C1D" w:rsidR="00A638EC" w:rsidRPr="00A638EC" w:rsidRDefault="007759F1" w:rsidP="00A638EC">
      <w:pPr>
        <w:pStyle w:val="Logo"/>
      </w:pPr>
      <w:r>
        <w:rPr>
          <w:noProof/>
          <w:lang w:bidi="nl-NL"/>
        </w:rPr>
        <w:drawing>
          <wp:inline distT="0" distB="0" distL="0" distR="0" wp14:anchorId="04FFB4C7" wp14:editId="306A85C8">
            <wp:extent cx="2639807" cy="169545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28" cy="170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Voer titel in:"/>
        <w:tag w:val=""/>
        <w:id w:val="390237733"/>
        <w:placeholder>
          <w:docPart w:val="0D5F4757816A46D1890A88A9ACF5D94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E6AFCE2" w14:textId="384008E6" w:rsidR="00A638EC" w:rsidRDefault="005715BD" w:rsidP="00A638EC">
          <w:pPr>
            <w:pStyle w:val="Titel"/>
          </w:pPr>
          <w:r>
            <w:t>Functioneel ontwerp</w:t>
          </w:r>
          <w:r w:rsidR="00C02650">
            <w:t xml:space="preserve"> definitief</w:t>
          </w:r>
        </w:p>
      </w:sdtContent>
    </w:sdt>
    <w:sdt>
      <w:sdtPr>
        <w:alias w:val="Voer subtitel in:"/>
        <w:tag w:val="Voer subtitel in:"/>
        <w:id w:val="1134748392"/>
        <w:placeholder>
          <w:docPart w:val="976193D563824BEA8124C10D569D1B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9745F24" w14:textId="0A9BC2AE" w:rsidR="00A638EC" w:rsidRDefault="003C1774" w:rsidP="00A638EC">
          <w:pPr>
            <w:pStyle w:val="Ondertitel"/>
          </w:pPr>
          <w:r>
            <w:t>jeugd betrokken</w:t>
          </w:r>
        </w:p>
      </w:sdtContent>
    </w:sdt>
    <w:p w14:paraId="2072B76E" w14:textId="713A6924" w:rsidR="00A638EC" w:rsidRPr="004D5282" w:rsidRDefault="00403E0D" w:rsidP="004D5282">
      <w:pPr>
        <w:pStyle w:val="Contactgegevens"/>
      </w:pPr>
      <w:sdt>
        <w:sdtPr>
          <w:alias w:val="Gepresenteerd door: "/>
          <w:tag w:val="Gepresenteerd door: "/>
          <w:id w:val="529071456"/>
          <w:placeholder>
            <w:docPart w:val="D0000390547E4CF5AC8CCACD4F931461"/>
          </w:placeholder>
          <w:temporary/>
          <w:showingPlcHdr/>
          <w15:appearance w15:val="hidden"/>
        </w:sdtPr>
        <w:sdtEndPr/>
        <w:sdtContent>
          <w:r w:rsidR="00A638EC" w:rsidRPr="004D5282">
            <w:rPr>
              <w:lang w:bidi="nl-NL"/>
            </w:rPr>
            <w:t>Gepresenteerd door:</w:t>
          </w:r>
        </w:sdtContent>
      </w:sdt>
      <w:r w:rsidR="00A638EC" w:rsidRPr="004D5282">
        <w:rPr>
          <w:lang w:bidi="nl-NL"/>
        </w:rPr>
        <w:t xml:space="preserve"> </w:t>
      </w:r>
      <w:r w:rsidR="004C66AF">
        <w:t>Tim Bouma</w:t>
      </w:r>
    </w:p>
    <w:p w14:paraId="6BF3B825" w14:textId="0274E904" w:rsidR="00A638EC" w:rsidRDefault="00403E0D" w:rsidP="004D5282">
      <w:pPr>
        <w:pStyle w:val="Contactgegevens"/>
      </w:pPr>
      <w:sdt>
        <w:sdtPr>
          <w:alias w:val="Voer bedrijfsnaam in:"/>
          <w:tag w:val=""/>
          <w:id w:val="-874304286"/>
          <w:placeholder>
            <w:docPart w:val="7DC381C4B2D94119BC7FD0DB8563DA9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C66AF">
            <w:t>Roc van Hilversum</w:t>
          </w:r>
        </w:sdtContent>
      </w:sdt>
    </w:p>
    <w:p w14:paraId="1049446A" w14:textId="1E51D8E8" w:rsidR="003C1774" w:rsidRDefault="006C6699" w:rsidP="00290347">
      <w:pPr>
        <w:pStyle w:val="Contactgegevens"/>
      </w:pPr>
      <w:r>
        <w:t>FastDevelopment</w:t>
      </w:r>
    </w:p>
    <w:p w14:paraId="4FA97781" w14:textId="77777777" w:rsidR="003C1774" w:rsidRDefault="003C1774">
      <w:pPr>
        <w:spacing w:before="0" w:after="240" w:line="252" w:lineRule="auto"/>
        <w:ind w:left="0" w:right="0"/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6467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8E98C" w14:textId="516466F8" w:rsidR="003C1774" w:rsidRDefault="003C1774">
          <w:pPr>
            <w:pStyle w:val="Kopvaninhoudsopgave"/>
          </w:pPr>
          <w:r>
            <w:t>Inhoud</w:t>
          </w:r>
        </w:p>
        <w:p w14:paraId="1965BD5C" w14:textId="697FCC6E" w:rsidR="00085986" w:rsidRDefault="003C177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89922" w:history="1">
            <w:r w:rsidR="00085986" w:rsidRPr="00176870">
              <w:rPr>
                <w:rStyle w:val="Hyperlink"/>
                <w:noProof/>
              </w:rPr>
              <w:t>Functionaliteiten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_Toc56689922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2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6F1E34CE" w14:textId="707B9EDA" w:rsidR="00085986" w:rsidRDefault="00403E0D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23" w:history="1">
            <w:r w:rsidR="00085986" w:rsidRPr="00176870">
              <w:rPr>
                <w:rStyle w:val="Hyperlink"/>
                <w:noProof/>
              </w:rPr>
              <w:t>Navigatie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_Toc56689923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3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74DCC07D" w14:textId="07701533" w:rsidR="00085986" w:rsidRDefault="00403E0D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24" w:history="1">
            <w:r w:rsidR="00085986" w:rsidRPr="00176870">
              <w:rPr>
                <w:rStyle w:val="Hyperlink"/>
                <w:noProof/>
              </w:rPr>
              <w:t>lijst met alle pagina’s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_Toc56689924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3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53D16CC7" w14:textId="2CCFBF1B" w:rsidR="00085986" w:rsidRDefault="00403E0D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25" w:history="1">
            <w:r w:rsidR="00085986" w:rsidRPr="00176870">
              <w:rPr>
                <w:rStyle w:val="Hyperlink"/>
                <w:noProof/>
              </w:rPr>
              <w:t>paginaontwerp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_Toc56689925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4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2446E164" w14:textId="779F2AF7" w:rsidR="00085986" w:rsidRDefault="00403E0D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26" w:history="1">
            <w:r w:rsidR="00085986" w:rsidRPr="00176870">
              <w:rPr>
                <w:rStyle w:val="Hyperlink"/>
                <w:noProof/>
              </w:rPr>
              <w:t>factuurontwerp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_Toc56689926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4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4E417DAA" w14:textId="6D3BAF7B" w:rsidR="00085986" w:rsidRDefault="00403E0D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27" w:history="1">
            <w:r w:rsidR="00085986" w:rsidRPr="00176870">
              <w:rPr>
                <w:rStyle w:val="Hyperlink"/>
                <w:noProof/>
              </w:rPr>
              <w:t>Medewerker overzicht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_Toc56689927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5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417EAF69" w14:textId="783EF85D" w:rsidR="00085986" w:rsidRDefault="00403E0D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28" w:history="1">
            <w:r w:rsidR="00085986" w:rsidRPr="00176870">
              <w:rPr>
                <w:rStyle w:val="Hyperlink"/>
                <w:noProof/>
              </w:rPr>
              <w:t>Directie overzicht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_Toc56689928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5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341C2204" w14:textId="6F142B0A" w:rsidR="00085986" w:rsidRDefault="00403E0D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29" w:history="1">
            <w:r w:rsidR="00085986" w:rsidRPr="00176870">
              <w:rPr>
                <w:rStyle w:val="Hyperlink"/>
                <w:noProof/>
              </w:rPr>
              <w:t>Directie overzicht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_Toc56689929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5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3651C93F" w14:textId="2DC41DA9" w:rsidR="00085986" w:rsidRDefault="00403E0D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689930" w:history="1">
            <w:r w:rsidR="00085986" w:rsidRPr="00176870">
              <w:rPr>
                <w:rStyle w:val="Hyperlink"/>
                <w:noProof/>
              </w:rPr>
              <w:t>Grafisch ontwerp</w:t>
            </w:r>
            <w:r w:rsidR="00085986">
              <w:rPr>
                <w:noProof/>
                <w:webHidden/>
              </w:rPr>
              <w:tab/>
            </w:r>
            <w:r w:rsidR="00085986">
              <w:rPr>
                <w:noProof/>
                <w:webHidden/>
              </w:rPr>
              <w:fldChar w:fldCharType="begin"/>
            </w:r>
            <w:r w:rsidR="00085986">
              <w:rPr>
                <w:noProof/>
                <w:webHidden/>
              </w:rPr>
              <w:instrText xml:space="preserve"> PAGEREF _Toc56689930 \h </w:instrText>
            </w:r>
            <w:r w:rsidR="00085986">
              <w:rPr>
                <w:noProof/>
                <w:webHidden/>
              </w:rPr>
            </w:r>
            <w:r w:rsidR="00085986">
              <w:rPr>
                <w:noProof/>
                <w:webHidden/>
              </w:rPr>
              <w:fldChar w:fldCharType="separate"/>
            </w:r>
            <w:r w:rsidR="00085986">
              <w:rPr>
                <w:noProof/>
                <w:webHidden/>
              </w:rPr>
              <w:t>5</w:t>
            </w:r>
            <w:r w:rsidR="00085986">
              <w:rPr>
                <w:noProof/>
                <w:webHidden/>
              </w:rPr>
              <w:fldChar w:fldCharType="end"/>
            </w:r>
          </w:hyperlink>
        </w:p>
        <w:p w14:paraId="289495F3" w14:textId="7AA24EE6" w:rsidR="003C1774" w:rsidRDefault="003C1774">
          <w:r>
            <w:rPr>
              <w:b/>
              <w:bCs/>
            </w:rPr>
            <w:fldChar w:fldCharType="end"/>
          </w:r>
        </w:p>
      </w:sdtContent>
    </w:sdt>
    <w:p w14:paraId="2D0C21C8" w14:textId="1F49B4D6" w:rsidR="003C1774" w:rsidRDefault="003C1774" w:rsidP="00290347">
      <w:pPr>
        <w:pStyle w:val="Contactgegevens"/>
      </w:pPr>
    </w:p>
    <w:p w14:paraId="15D7977D" w14:textId="19382457" w:rsidR="009F7202" w:rsidRDefault="009F7202" w:rsidP="00C267BB">
      <w:pPr>
        <w:pStyle w:val="Lijstalinea"/>
        <w:ind w:left="792"/>
      </w:pPr>
    </w:p>
    <w:p w14:paraId="19D6EA1C" w14:textId="037AC371" w:rsidR="009F7202" w:rsidRDefault="009F7202" w:rsidP="005715BD">
      <w:pPr>
        <w:pStyle w:val="Kop2"/>
      </w:pPr>
      <w:r>
        <w:br w:type="page"/>
      </w:r>
      <w:bookmarkStart w:id="0" w:name="_Toc56689922"/>
      <w:r w:rsidR="005715BD">
        <w:lastRenderedPageBreak/>
        <w:t>Functionaliteiten</w:t>
      </w:r>
      <w:bookmarkEnd w:id="0"/>
    </w:p>
    <w:p w14:paraId="17A8840F" w14:textId="23E7FD02" w:rsidR="005715BD" w:rsidRDefault="005715BD" w:rsidP="008E0CF5">
      <w:pPr>
        <w:spacing w:line="360" w:lineRule="auto"/>
      </w:pPr>
      <w:r>
        <w:t xml:space="preserve">De web applicatie </w:t>
      </w:r>
      <w:r w:rsidRPr="008E0CF5">
        <w:rPr>
          <w:b/>
          <w:bCs/>
        </w:rPr>
        <w:t xml:space="preserve">moet </w:t>
      </w:r>
      <w:r>
        <w:t>de volgende functie hebben.</w:t>
      </w:r>
    </w:p>
    <w:p w14:paraId="15E1EFE0" w14:textId="1BE8CBA2" w:rsidR="005715BD" w:rsidRDefault="005715BD" w:rsidP="008E0CF5">
      <w:pPr>
        <w:pStyle w:val="Lijstalinea"/>
        <w:numPr>
          <w:ilvl w:val="0"/>
          <w:numId w:val="19"/>
        </w:numPr>
        <w:spacing w:line="360" w:lineRule="auto"/>
      </w:pPr>
      <w:r>
        <w:t>Hoofdpagina met informatie en foto’s over het bedrijf voor een frisse uitstraling</w:t>
      </w:r>
      <w:r w:rsidR="00BC587D">
        <w:t>.</w:t>
      </w:r>
    </w:p>
    <w:p w14:paraId="50E3ABA4" w14:textId="4CD8C05F" w:rsidR="005715BD" w:rsidRDefault="005715BD" w:rsidP="008E0CF5">
      <w:pPr>
        <w:pStyle w:val="Lijstalinea"/>
        <w:numPr>
          <w:ilvl w:val="0"/>
          <w:numId w:val="19"/>
        </w:numPr>
        <w:spacing w:line="360" w:lineRule="auto"/>
      </w:pPr>
      <w:r>
        <w:t>Contactpagina met contactgegevens van het bedrijf en het adres van het bedrijf</w:t>
      </w:r>
      <w:r w:rsidR="00BC587D">
        <w:t>.</w:t>
      </w:r>
    </w:p>
    <w:p w14:paraId="73A5F9B3" w14:textId="3258D108" w:rsidR="005715BD" w:rsidRDefault="005715BD" w:rsidP="008E0CF5">
      <w:pPr>
        <w:pStyle w:val="Lijstalinea"/>
        <w:numPr>
          <w:ilvl w:val="0"/>
          <w:numId w:val="19"/>
        </w:numPr>
        <w:spacing w:line="360" w:lineRule="auto"/>
      </w:pPr>
      <w:r>
        <w:t>Medewerkers</w:t>
      </w:r>
      <w:r w:rsidR="00BC587D">
        <w:t xml:space="preserve"> moeten</w:t>
      </w:r>
      <w:r>
        <w:t xml:space="preserve"> kunnen inloggen</w:t>
      </w:r>
      <w:r w:rsidR="00BC587D">
        <w:t>.</w:t>
      </w:r>
    </w:p>
    <w:p w14:paraId="31865F10" w14:textId="0CF77839" w:rsidR="005715BD" w:rsidRDefault="005715BD" w:rsidP="008E0CF5">
      <w:pPr>
        <w:pStyle w:val="Lijstalinea"/>
        <w:numPr>
          <w:ilvl w:val="0"/>
          <w:numId w:val="19"/>
        </w:numPr>
        <w:spacing w:line="360" w:lineRule="auto"/>
      </w:pPr>
      <w:r>
        <w:t xml:space="preserve">Medewerkers </w:t>
      </w:r>
      <w:r w:rsidR="00BC587D">
        <w:t xml:space="preserve">moeten </w:t>
      </w:r>
      <w:r w:rsidR="00D76366">
        <w:t>jongeren</w:t>
      </w:r>
      <w:r w:rsidR="00BC587D">
        <w:t xml:space="preserve"> kunnen administreren.</w:t>
      </w:r>
      <w:r w:rsidR="00BC587D">
        <w:tab/>
      </w:r>
    </w:p>
    <w:p w14:paraId="2DD3EFF8" w14:textId="120141A3" w:rsidR="00BC587D" w:rsidRDefault="00BC587D" w:rsidP="008E0CF5">
      <w:pPr>
        <w:pStyle w:val="Lijstalinea"/>
        <w:numPr>
          <w:ilvl w:val="1"/>
          <w:numId w:val="19"/>
        </w:numPr>
        <w:spacing w:line="360" w:lineRule="auto"/>
      </w:pPr>
      <w:r>
        <w:t>Persoonsgegevens</w:t>
      </w:r>
    </w:p>
    <w:p w14:paraId="61D0113C" w14:textId="0CA3D661" w:rsidR="00BC587D" w:rsidRDefault="00BC587D" w:rsidP="008E0CF5">
      <w:pPr>
        <w:pStyle w:val="Lijstalinea"/>
        <w:numPr>
          <w:ilvl w:val="1"/>
          <w:numId w:val="19"/>
        </w:numPr>
        <w:spacing w:line="360" w:lineRule="auto"/>
      </w:pPr>
      <w:r>
        <w:t xml:space="preserve">Werk </w:t>
      </w:r>
      <w:r w:rsidR="00D76366">
        <w:t>of opleiding</w:t>
      </w:r>
    </w:p>
    <w:p w14:paraId="0463FA45" w14:textId="4EBEC934" w:rsidR="00D76366" w:rsidRDefault="00D76366" w:rsidP="008E0CF5">
      <w:pPr>
        <w:pStyle w:val="Lijstalinea"/>
        <w:numPr>
          <w:ilvl w:val="1"/>
          <w:numId w:val="19"/>
        </w:numPr>
        <w:spacing w:line="360" w:lineRule="auto"/>
      </w:pPr>
      <w:r>
        <w:t xml:space="preserve">Startdatum </w:t>
      </w:r>
    </w:p>
    <w:p w14:paraId="2F5805C7" w14:textId="178F1AE4" w:rsidR="00D76366" w:rsidRDefault="00D76366" w:rsidP="008E0CF5">
      <w:pPr>
        <w:pStyle w:val="Lijstalinea"/>
        <w:numPr>
          <w:ilvl w:val="0"/>
          <w:numId w:val="19"/>
        </w:numPr>
        <w:spacing w:line="360" w:lineRule="auto"/>
      </w:pPr>
      <w:r>
        <w:t>Medewerkers moeten jongeren kunnen uitschrijven.</w:t>
      </w:r>
    </w:p>
    <w:p w14:paraId="71DBE4E3" w14:textId="77777777" w:rsidR="00BC587D" w:rsidRDefault="00BC587D" w:rsidP="008E0CF5">
      <w:pPr>
        <w:pStyle w:val="Lijstalinea"/>
        <w:numPr>
          <w:ilvl w:val="0"/>
          <w:numId w:val="19"/>
        </w:numPr>
        <w:spacing w:line="360" w:lineRule="auto"/>
      </w:pPr>
      <w:r>
        <w:t>Medewerkers moeten kunnen bijhouden aan welke activiteiten jongeren meedoen en- of hebben afgerond.</w:t>
      </w:r>
    </w:p>
    <w:p w14:paraId="1072F826" w14:textId="564109DB" w:rsidR="00BC587D" w:rsidRDefault="00BC587D" w:rsidP="008E0CF5">
      <w:pPr>
        <w:pStyle w:val="Lijstalinea"/>
        <w:numPr>
          <w:ilvl w:val="0"/>
          <w:numId w:val="19"/>
        </w:numPr>
        <w:spacing w:line="360" w:lineRule="auto"/>
      </w:pPr>
      <w:r>
        <w:t>Medewerkers moeten een overzicht van de jongere</w:t>
      </w:r>
      <w:r w:rsidR="00A3613D">
        <w:t xml:space="preserve"> kunnen</w:t>
      </w:r>
      <w:r>
        <w:t xml:space="preserve"> opvragen met daarbij de huidige en afgeronde activiteiten.</w:t>
      </w:r>
    </w:p>
    <w:p w14:paraId="72A27E6F" w14:textId="1823ECCE" w:rsidR="00BC587D" w:rsidRDefault="00BC587D" w:rsidP="008E0CF5">
      <w:pPr>
        <w:pStyle w:val="Lijstalinea"/>
        <w:numPr>
          <w:ilvl w:val="0"/>
          <w:numId w:val="19"/>
        </w:numPr>
        <w:spacing w:line="360" w:lineRule="auto"/>
      </w:pPr>
      <w:r>
        <w:t>Medewerkers moeten een overzicht van de jongere opvragen met daarbij de leeftijd en of ze minderjarig zijn.</w:t>
      </w:r>
    </w:p>
    <w:p w14:paraId="547192B2" w14:textId="33E1CD37" w:rsidR="00BC587D" w:rsidRDefault="00BC587D" w:rsidP="008E0CF5">
      <w:pPr>
        <w:pStyle w:val="Lijstalinea"/>
        <w:numPr>
          <w:ilvl w:val="0"/>
          <w:numId w:val="19"/>
        </w:numPr>
        <w:spacing w:line="360" w:lineRule="auto"/>
      </w:pPr>
      <w:r>
        <w:t xml:space="preserve">De directie moet een overzicht kunnen opvragen waarin staat </w:t>
      </w:r>
      <w:r w:rsidR="00A3613D">
        <w:t>aantal</w:t>
      </w:r>
      <w:r>
        <w:t xml:space="preserve"> </w:t>
      </w:r>
      <w:r w:rsidR="00A3613D">
        <w:t>ingeschreven en uitgeschreven jongeren.</w:t>
      </w:r>
    </w:p>
    <w:p w14:paraId="24C592B2" w14:textId="12F397AE" w:rsidR="00A27E6D" w:rsidRDefault="00BC587D" w:rsidP="00A27E6D">
      <w:pPr>
        <w:pStyle w:val="Lijstalinea"/>
        <w:numPr>
          <w:ilvl w:val="0"/>
          <w:numId w:val="19"/>
        </w:numPr>
        <w:spacing w:line="360" w:lineRule="auto"/>
      </w:pPr>
      <w:r>
        <w:t xml:space="preserve">De directie moet een overzicht kunnen opvragen </w:t>
      </w:r>
      <w:r w:rsidR="00D76366">
        <w:t xml:space="preserve">met alle jongeren die verbonden zijn met het instituut. Hierin staat welke jongere naar welk bedrijf gaan met de startdatum. </w:t>
      </w:r>
    </w:p>
    <w:p w14:paraId="0797CFC9" w14:textId="5DC33498" w:rsidR="008E0CF5" w:rsidRDefault="008E0CF5" w:rsidP="008E0CF5">
      <w:pPr>
        <w:spacing w:line="360" w:lineRule="auto"/>
      </w:pPr>
      <w:r>
        <w:t xml:space="preserve">De web applicatie </w:t>
      </w:r>
      <w:r w:rsidRPr="008E0CF5">
        <w:rPr>
          <w:b/>
          <w:bCs/>
        </w:rPr>
        <w:t>kan</w:t>
      </w:r>
      <w:r>
        <w:t xml:space="preserve"> de volgende functies hebben.</w:t>
      </w:r>
    </w:p>
    <w:p w14:paraId="4F84978F" w14:textId="154367D9" w:rsidR="008E0CF5" w:rsidRDefault="008E0CF5" w:rsidP="008E0CF5">
      <w:pPr>
        <w:pStyle w:val="Lijstalinea"/>
        <w:numPr>
          <w:ilvl w:val="0"/>
          <w:numId w:val="20"/>
        </w:numPr>
        <w:spacing w:line="360" w:lineRule="auto"/>
      </w:pPr>
      <w:r>
        <w:t>Jongeren kunnen zich registreren.</w:t>
      </w:r>
    </w:p>
    <w:p w14:paraId="55F3ABD9" w14:textId="28986A6F" w:rsidR="008E0CF5" w:rsidRDefault="008E0CF5" w:rsidP="008E0CF5">
      <w:pPr>
        <w:pStyle w:val="Lijstalinea"/>
        <w:numPr>
          <w:ilvl w:val="0"/>
          <w:numId w:val="20"/>
        </w:numPr>
        <w:spacing w:line="360" w:lineRule="auto"/>
      </w:pPr>
      <w:r>
        <w:t>Jongeren kunnen zich inloggen.</w:t>
      </w:r>
    </w:p>
    <w:p w14:paraId="7721D71D" w14:textId="0B380353" w:rsidR="00A3613D" w:rsidRDefault="008E0CF5" w:rsidP="008E0CF5">
      <w:pPr>
        <w:pStyle w:val="Lijstalinea"/>
        <w:numPr>
          <w:ilvl w:val="0"/>
          <w:numId w:val="20"/>
        </w:numPr>
        <w:spacing w:line="360" w:lineRule="auto"/>
      </w:pPr>
      <w:r>
        <w:t>Jongeren kunnen zich aanmelden voor een activiteit.</w:t>
      </w:r>
    </w:p>
    <w:p w14:paraId="37C62F03" w14:textId="4C4E562A" w:rsidR="00A3613D" w:rsidRDefault="008E0CF5" w:rsidP="008E0CF5">
      <w:pPr>
        <w:spacing w:line="360" w:lineRule="auto"/>
      </w:pPr>
      <w:r>
        <w:t xml:space="preserve">De web applicatie </w:t>
      </w:r>
      <w:r w:rsidRPr="008E0CF5">
        <w:rPr>
          <w:b/>
          <w:bCs/>
        </w:rPr>
        <w:t>hoeft niet</w:t>
      </w:r>
      <w:r>
        <w:t xml:space="preserve"> de volgende functies te hebben.</w:t>
      </w:r>
    </w:p>
    <w:p w14:paraId="744C71DB" w14:textId="7101666C" w:rsidR="008E0CF5" w:rsidRDefault="008E0CF5" w:rsidP="008E0CF5">
      <w:pPr>
        <w:pStyle w:val="Lijstalinea"/>
        <w:numPr>
          <w:ilvl w:val="0"/>
          <w:numId w:val="21"/>
        </w:numPr>
        <w:spacing w:line="360" w:lineRule="auto"/>
      </w:pPr>
      <w:r>
        <w:t>Medewerker</w:t>
      </w:r>
      <w:r w:rsidR="00A27E6D">
        <w:t xml:space="preserve"> en directie</w:t>
      </w:r>
      <w:r>
        <w:t xml:space="preserve"> registratie.</w:t>
      </w:r>
    </w:p>
    <w:p w14:paraId="7BF2F120" w14:textId="259CFDBF" w:rsidR="008E0CF5" w:rsidRDefault="008E0CF5" w:rsidP="008E0CF5">
      <w:pPr>
        <w:pStyle w:val="Lijstalinea"/>
        <w:numPr>
          <w:ilvl w:val="0"/>
          <w:numId w:val="21"/>
        </w:numPr>
        <w:spacing w:line="360" w:lineRule="auto"/>
      </w:pPr>
      <w:r>
        <w:t>Jongeren verwijderen uit het systeem.</w:t>
      </w:r>
    </w:p>
    <w:p w14:paraId="12BF5DA9" w14:textId="77777777" w:rsidR="008E0CF5" w:rsidRDefault="008E0CF5" w:rsidP="00C207EB">
      <w:pPr>
        <w:spacing w:line="360" w:lineRule="auto"/>
        <w:ind w:left="432"/>
      </w:pPr>
    </w:p>
    <w:p w14:paraId="12BAF4BC" w14:textId="294B8101" w:rsidR="00A3613D" w:rsidRDefault="00A3613D" w:rsidP="008E0CF5">
      <w:pPr>
        <w:spacing w:line="360" w:lineRule="auto"/>
      </w:pPr>
    </w:p>
    <w:p w14:paraId="50A0B963" w14:textId="40F4E361" w:rsidR="00A3613D" w:rsidRDefault="00A3613D" w:rsidP="00A3613D">
      <w:pPr>
        <w:spacing w:line="480" w:lineRule="auto"/>
      </w:pPr>
    </w:p>
    <w:p w14:paraId="0DC3E6F8" w14:textId="5727F234" w:rsidR="00A3613D" w:rsidRDefault="007021B3" w:rsidP="00A3613D">
      <w:pPr>
        <w:pStyle w:val="Kop2"/>
      </w:pPr>
      <w:bookmarkStart w:id="1" w:name="_Toc5668992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AD3E74" wp14:editId="50605151">
            <wp:simplePos x="0" y="0"/>
            <wp:positionH relativeFrom="column">
              <wp:posOffset>-1040</wp:posOffset>
            </wp:positionH>
            <wp:positionV relativeFrom="paragraph">
              <wp:posOffset>262228</wp:posOffset>
            </wp:positionV>
            <wp:extent cx="5933440" cy="4240530"/>
            <wp:effectExtent l="0" t="0" r="0" b="762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13D">
        <w:t>Navigatie</w:t>
      </w:r>
      <w:bookmarkEnd w:id="1"/>
    </w:p>
    <w:p w14:paraId="19BF7317" w14:textId="3283A56F" w:rsidR="00A3613D" w:rsidRDefault="00A3613D" w:rsidP="00A3613D"/>
    <w:p w14:paraId="7F6E666B" w14:textId="555C583C" w:rsidR="007021B3" w:rsidRDefault="007021B3" w:rsidP="007021B3">
      <w:pPr>
        <w:pStyle w:val="Kop2"/>
      </w:pPr>
      <w:bookmarkStart w:id="2" w:name="_Toc56689924"/>
      <w:r>
        <w:t>lijst met alle pagina’s</w:t>
      </w:r>
      <w:bookmarkEnd w:id="2"/>
    </w:p>
    <w:tbl>
      <w:tblPr>
        <w:tblStyle w:val="Rastertabel3-Accent4"/>
        <w:tblW w:w="0" w:type="auto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3844"/>
        <w:gridCol w:w="1213"/>
      </w:tblGrid>
      <w:tr w:rsidR="00841F2C" w14:paraId="7E8AC450" w14:textId="77777777" w:rsidTr="0084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6CB14A9" w14:textId="7A37318D" w:rsidR="007021B3" w:rsidRDefault="007021B3" w:rsidP="007021B3">
            <w:pPr>
              <w:ind w:left="0"/>
            </w:pPr>
            <w:r>
              <w:t>Naam pagina</w:t>
            </w:r>
          </w:p>
        </w:tc>
        <w:tc>
          <w:tcPr>
            <w:tcW w:w="1275" w:type="dxa"/>
          </w:tcPr>
          <w:p w14:paraId="77E47E0B" w14:textId="212CB9C2" w:rsidR="007021B3" w:rsidRDefault="007021B3" w:rsidP="007021B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3844" w:type="dxa"/>
          </w:tcPr>
          <w:p w14:paraId="13C4665B" w14:textId="34BEF636" w:rsidR="007021B3" w:rsidRDefault="007021B3" w:rsidP="007021B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Functies</w:t>
            </w:r>
          </w:p>
        </w:tc>
        <w:tc>
          <w:tcPr>
            <w:tcW w:w="1213" w:type="dxa"/>
          </w:tcPr>
          <w:p w14:paraId="70977C5C" w14:textId="36468CBB" w:rsidR="007021B3" w:rsidRDefault="007021B3" w:rsidP="007021B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841F2C" w14:paraId="7A8B2AF1" w14:textId="77777777" w:rsidTr="0084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9A2AAC" w14:textId="10EC6987" w:rsidR="007021B3" w:rsidRDefault="007021B3" w:rsidP="007021B3">
            <w:pPr>
              <w:ind w:left="0"/>
            </w:pPr>
            <w:r>
              <w:t>Hoofdpagina</w:t>
            </w:r>
          </w:p>
        </w:tc>
        <w:tc>
          <w:tcPr>
            <w:tcW w:w="1275" w:type="dxa"/>
          </w:tcPr>
          <w:p w14:paraId="3163DAD5" w14:textId="2C0EAE97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44" w:type="dxa"/>
          </w:tcPr>
          <w:p w14:paraId="5ECEE8C1" w14:textId="6A16F1A5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Informatie over het bedrijf</w:t>
            </w:r>
          </w:p>
        </w:tc>
        <w:tc>
          <w:tcPr>
            <w:tcW w:w="1213" w:type="dxa"/>
          </w:tcPr>
          <w:p w14:paraId="42C429FA" w14:textId="616494C8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7021B3" w14:paraId="7FAFAF0A" w14:textId="77777777" w:rsidTr="0084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FB588F" w14:textId="13897316" w:rsidR="007021B3" w:rsidRDefault="007021B3" w:rsidP="007021B3">
            <w:pPr>
              <w:ind w:left="0"/>
            </w:pPr>
            <w:r>
              <w:t>Contactpagina</w:t>
            </w:r>
          </w:p>
        </w:tc>
        <w:tc>
          <w:tcPr>
            <w:tcW w:w="1275" w:type="dxa"/>
          </w:tcPr>
          <w:p w14:paraId="10814D47" w14:textId="6E3DF628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44" w:type="dxa"/>
          </w:tcPr>
          <w:p w14:paraId="4B7E62C7" w14:textId="4C7201D1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en contact gegevens</w:t>
            </w:r>
          </w:p>
        </w:tc>
        <w:tc>
          <w:tcPr>
            <w:tcW w:w="1213" w:type="dxa"/>
          </w:tcPr>
          <w:p w14:paraId="4AA038CB" w14:textId="76998AEE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41F2C" w14:paraId="24FE365A" w14:textId="77777777" w:rsidTr="0084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1DB1709" w14:textId="06A7173A" w:rsidR="007021B3" w:rsidRDefault="007021B3" w:rsidP="007021B3">
            <w:pPr>
              <w:ind w:left="0"/>
            </w:pPr>
            <w:r>
              <w:t>Inloggen medewerker</w:t>
            </w:r>
          </w:p>
        </w:tc>
        <w:tc>
          <w:tcPr>
            <w:tcW w:w="1275" w:type="dxa"/>
          </w:tcPr>
          <w:p w14:paraId="1D0F6640" w14:textId="16139792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44" w:type="dxa"/>
          </w:tcPr>
          <w:p w14:paraId="72D25EA4" w14:textId="25B93516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kan de medewerker inloggen</w:t>
            </w:r>
          </w:p>
        </w:tc>
        <w:tc>
          <w:tcPr>
            <w:tcW w:w="1213" w:type="dxa"/>
          </w:tcPr>
          <w:p w14:paraId="0B85BF07" w14:textId="7B73CE75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7021B3" w14:paraId="47CF7A7F" w14:textId="77777777" w:rsidTr="0084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77E71F" w14:textId="086F6967" w:rsidR="007021B3" w:rsidRDefault="007021B3" w:rsidP="007021B3">
            <w:pPr>
              <w:ind w:left="0"/>
            </w:pPr>
            <w:r>
              <w:t>Inloggen directie</w:t>
            </w:r>
          </w:p>
        </w:tc>
        <w:tc>
          <w:tcPr>
            <w:tcW w:w="1275" w:type="dxa"/>
          </w:tcPr>
          <w:p w14:paraId="5DEA7497" w14:textId="4AEC6ABF" w:rsidR="00841F2C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44" w:type="dxa"/>
          </w:tcPr>
          <w:p w14:paraId="0687A704" w14:textId="1569FABD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kan de klant inloggen</w:t>
            </w:r>
          </w:p>
        </w:tc>
        <w:tc>
          <w:tcPr>
            <w:tcW w:w="1213" w:type="dxa"/>
          </w:tcPr>
          <w:p w14:paraId="1D1EF5FC" w14:textId="24C46467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41F2C" w14:paraId="0061EE68" w14:textId="77777777" w:rsidTr="0084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D9B2B95" w14:textId="7BBE8EF2" w:rsidR="007021B3" w:rsidRDefault="007021B3" w:rsidP="007021B3">
            <w:pPr>
              <w:ind w:left="0"/>
            </w:pPr>
            <w:r>
              <w:t>Administratie jongeren</w:t>
            </w:r>
          </w:p>
        </w:tc>
        <w:tc>
          <w:tcPr>
            <w:tcW w:w="1275" w:type="dxa"/>
          </w:tcPr>
          <w:p w14:paraId="44E3DDFA" w14:textId="14F23243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44" w:type="dxa"/>
          </w:tcPr>
          <w:p w14:paraId="74C79A8E" w14:textId="6E68CAA9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Administreren van jongeren</w:t>
            </w:r>
          </w:p>
        </w:tc>
        <w:tc>
          <w:tcPr>
            <w:tcW w:w="1213" w:type="dxa"/>
          </w:tcPr>
          <w:p w14:paraId="28813884" w14:textId="1D4C8DAD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7021B3" w14:paraId="3692FB2B" w14:textId="77777777" w:rsidTr="0084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803C613" w14:textId="68AA9D51" w:rsidR="007021B3" w:rsidRDefault="00841F2C" w:rsidP="007021B3">
            <w:pPr>
              <w:ind w:left="0"/>
            </w:pPr>
            <w:r>
              <w:t>Activiteiten toewijzen</w:t>
            </w:r>
          </w:p>
        </w:tc>
        <w:tc>
          <w:tcPr>
            <w:tcW w:w="1275" w:type="dxa"/>
          </w:tcPr>
          <w:p w14:paraId="53D2ACE1" w14:textId="63FCF2A9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44" w:type="dxa"/>
          </w:tcPr>
          <w:p w14:paraId="543F2421" w14:textId="710392A4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 toewijzen aan een jongere</w:t>
            </w:r>
          </w:p>
        </w:tc>
        <w:tc>
          <w:tcPr>
            <w:tcW w:w="1213" w:type="dxa"/>
          </w:tcPr>
          <w:p w14:paraId="1559F183" w14:textId="1CE3D98D" w:rsidR="007021B3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41F2C" w14:paraId="77BE2845" w14:textId="77777777" w:rsidTr="0084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BA6C86" w14:textId="53A6E025" w:rsidR="007021B3" w:rsidRDefault="00841F2C" w:rsidP="007021B3">
            <w:pPr>
              <w:ind w:left="0"/>
            </w:pPr>
            <w:r>
              <w:t xml:space="preserve">Uitschrijven </w:t>
            </w:r>
          </w:p>
        </w:tc>
        <w:tc>
          <w:tcPr>
            <w:tcW w:w="1275" w:type="dxa"/>
          </w:tcPr>
          <w:p w14:paraId="6DE22A97" w14:textId="2210854B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44" w:type="dxa"/>
          </w:tcPr>
          <w:p w14:paraId="1888E1DD" w14:textId="44C129EC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word een jongere uit het traject geschreven</w:t>
            </w:r>
          </w:p>
        </w:tc>
        <w:tc>
          <w:tcPr>
            <w:tcW w:w="1213" w:type="dxa"/>
          </w:tcPr>
          <w:p w14:paraId="564D8A44" w14:textId="6C1DB66F" w:rsidR="007021B3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841F2C" w14:paraId="7F6B1191" w14:textId="77777777" w:rsidTr="0084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62A867" w14:textId="20B8B06A" w:rsidR="00841F2C" w:rsidRDefault="00841F2C" w:rsidP="00841F2C">
            <w:pPr>
              <w:ind w:left="0"/>
            </w:pPr>
            <w:r>
              <w:t>Jongeren activiteit overzicht</w:t>
            </w:r>
          </w:p>
        </w:tc>
        <w:tc>
          <w:tcPr>
            <w:tcW w:w="1275" w:type="dxa"/>
          </w:tcPr>
          <w:p w14:paraId="1EE376E0" w14:textId="37AB112D" w:rsidR="00841F2C" w:rsidRDefault="00841F2C" w:rsidP="00841F2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44" w:type="dxa"/>
          </w:tcPr>
          <w:p w14:paraId="175421CE" w14:textId="17D4C6BB" w:rsidR="00841F2C" w:rsidRDefault="00841F2C" w:rsidP="00841F2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Medewerkers kunnen hier een overzicht van de activiteiten opvragen</w:t>
            </w:r>
          </w:p>
        </w:tc>
        <w:tc>
          <w:tcPr>
            <w:tcW w:w="1213" w:type="dxa"/>
          </w:tcPr>
          <w:p w14:paraId="11A198AE" w14:textId="4AECB3B7" w:rsidR="00841F2C" w:rsidRDefault="00841F2C" w:rsidP="00841F2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41F2C" w14:paraId="62E83C27" w14:textId="77777777" w:rsidTr="0084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D557AC4" w14:textId="2CB36AD0" w:rsidR="00841F2C" w:rsidRDefault="00841F2C" w:rsidP="007021B3">
            <w:pPr>
              <w:ind w:left="0"/>
            </w:pPr>
            <w:r>
              <w:t>Uitgeschreven overzicht</w:t>
            </w:r>
          </w:p>
        </w:tc>
        <w:tc>
          <w:tcPr>
            <w:tcW w:w="1275" w:type="dxa"/>
          </w:tcPr>
          <w:p w14:paraId="5353BD18" w14:textId="6F5BDFD7" w:rsidR="00841F2C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44" w:type="dxa"/>
          </w:tcPr>
          <w:p w14:paraId="4E8A205A" w14:textId="5CE36894" w:rsidR="00841F2C" w:rsidRDefault="004F3C68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aantal uitgeschreven jongeren voor de directie</w:t>
            </w:r>
          </w:p>
        </w:tc>
        <w:tc>
          <w:tcPr>
            <w:tcW w:w="1213" w:type="dxa"/>
          </w:tcPr>
          <w:p w14:paraId="24080659" w14:textId="75B742D4" w:rsidR="00841F2C" w:rsidRDefault="00841F2C" w:rsidP="007021B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841F2C" w14:paraId="25380C9A" w14:textId="77777777" w:rsidTr="0084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FA34483" w14:textId="13063EBC" w:rsidR="00841F2C" w:rsidRDefault="00841F2C" w:rsidP="007021B3">
            <w:pPr>
              <w:ind w:left="0"/>
            </w:pPr>
            <w:r>
              <w:t>Ingeschreven overzicht</w:t>
            </w:r>
          </w:p>
        </w:tc>
        <w:tc>
          <w:tcPr>
            <w:tcW w:w="1275" w:type="dxa"/>
          </w:tcPr>
          <w:p w14:paraId="158830DB" w14:textId="53026500" w:rsidR="00841F2C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44" w:type="dxa"/>
          </w:tcPr>
          <w:p w14:paraId="24C6FE2D" w14:textId="34DC55E3" w:rsidR="00841F2C" w:rsidRDefault="004F3C68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Overzicht van aantal ingeschreven jongeren voor de directie</w:t>
            </w:r>
          </w:p>
        </w:tc>
        <w:tc>
          <w:tcPr>
            <w:tcW w:w="1213" w:type="dxa"/>
          </w:tcPr>
          <w:p w14:paraId="0111DC2B" w14:textId="128BA692" w:rsidR="00841F2C" w:rsidRDefault="00841F2C" w:rsidP="007021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74E7F73" w14:textId="6F2A5F60" w:rsidR="004F3C68" w:rsidRDefault="004F3C68" w:rsidP="004F3C68">
      <w:pPr>
        <w:pStyle w:val="Kop2"/>
      </w:pPr>
      <w:bookmarkStart w:id="3" w:name="_Toc5668992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DC3ACF" wp14:editId="71B2B1E9">
            <wp:simplePos x="0" y="0"/>
            <wp:positionH relativeFrom="column">
              <wp:posOffset>-826851</wp:posOffset>
            </wp:positionH>
            <wp:positionV relativeFrom="paragraph">
              <wp:posOffset>281940</wp:posOffset>
            </wp:positionV>
            <wp:extent cx="7129780" cy="2723515"/>
            <wp:effectExtent l="0" t="0" r="0" b="63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8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paginaontwerp</w:t>
      </w:r>
      <w:bookmarkEnd w:id="3"/>
    </w:p>
    <w:p w14:paraId="57420893" w14:textId="11AC721F" w:rsidR="004F3C68" w:rsidRDefault="004F3C68" w:rsidP="004F3C68"/>
    <w:p w14:paraId="3540AA50" w14:textId="242C71B3" w:rsidR="004F3C68" w:rsidRDefault="004F3C68" w:rsidP="004F3C68">
      <w:pPr>
        <w:pStyle w:val="Kop2"/>
      </w:pPr>
      <w:bookmarkStart w:id="4" w:name="_Toc56689926"/>
      <w:r>
        <w:t>factuurontwerp</w:t>
      </w:r>
      <w:bookmarkEnd w:id="4"/>
    </w:p>
    <w:p w14:paraId="1D1D73E0" w14:textId="5812A58F" w:rsidR="003D7F94" w:rsidRDefault="00131457" w:rsidP="003D7F94">
      <w:r>
        <w:rPr>
          <w:noProof/>
        </w:rPr>
        <w:drawing>
          <wp:anchor distT="0" distB="0" distL="114300" distR="114300" simplePos="0" relativeHeight="251660288" behindDoc="0" locked="0" layoutInCell="1" allowOverlap="1" wp14:anchorId="4A7DB61C" wp14:editId="60BA2FD6">
            <wp:simplePos x="0" y="0"/>
            <wp:positionH relativeFrom="column">
              <wp:posOffset>339759</wp:posOffset>
            </wp:positionH>
            <wp:positionV relativeFrom="paragraph">
              <wp:posOffset>44321</wp:posOffset>
            </wp:positionV>
            <wp:extent cx="4838700" cy="5064760"/>
            <wp:effectExtent l="0" t="0" r="0" b="254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3758E" w14:textId="1492AF45" w:rsidR="002F7E35" w:rsidRDefault="002F7E35" w:rsidP="003D7F94"/>
    <w:p w14:paraId="5A5AB392" w14:textId="64A7C925" w:rsidR="002F7E35" w:rsidRDefault="002F7E35" w:rsidP="003D7F94"/>
    <w:p w14:paraId="13DC79DE" w14:textId="0C3C02EF" w:rsidR="002F7E35" w:rsidRDefault="002F7E35" w:rsidP="003D7F94"/>
    <w:p w14:paraId="754930A9" w14:textId="13DCB92F" w:rsidR="002F7E35" w:rsidRDefault="002F7E35" w:rsidP="003D7F94"/>
    <w:p w14:paraId="15B9083C" w14:textId="767D9633" w:rsidR="002F7E35" w:rsidRDefault="002F7E35" w:rsidP="003D7F94"/>
    <w:p w14:paraId="4AF80967" w14:textId="288D9D65" w:rsidR="002F7E35" w:rsidRDefault="002F7E35" w:rsidP="003D7F94"/>
    <w:p w14:paraId="5BDBF186" w14:textId="1FCD869C" w:rsidR="002F7E35" w:rsidRDefault="002F7E35" w:rsidP="003D7F94"/>
    <w:p w14:paraId="2AB1DBDA" w14:textId="044BF11F" w:rsidR="002F7E35" w:rsidRDefault="002F7E35" w:rsidP="003D7F94"/>
    <w:p w14:paraId="706DEB34" w14:textId="43E52BE4" w:rsidR="002F7E35" w:rsidRDefault="002F7E35" w:rsidP="003D7F94"/>
    <w:p w14:paraId="49D1A95D" w14:textId="0B5B1EF8" w:rsidR="002F7E35" w:rsidRDefault="002F7E35" w:rsidP="003D7F94"/>
    <w:p w14:paraId="41BFBCD3" w14:textId="73BBD559" w:rsidR="002F7E35" w:rsidRDefault="002F7E35" w:rsidP="003D7F94"/>
    <w:p w14:paraId="07F4AA5A" w14:textId="5037EB47" w:rsidR="002F7E35" w:rsidRDefault="002F7E35" w:rsidP="003D7F94"/>
    <w:p w14:paraId="0C49DF8F" w14:textId="09121F7C" w:rsidR="002F7E35" w:rsidRDefault="002F7E35" w:rsidP="003D7F94"/>
    <w:p w14:paraId="174E83CF" w14:textId="3A2352AC" w:rsidR="002F7E35" w:rsidRDefault="002F7E35" w:rsidP="003D7F94"/>
    <w:p w14:paraId="78276C58" w14:textId="1B746056" w:rsidR="002F7E35" w:rsidRDefault="002F7E35" w:rsidP="003D7F94"/>
    <w:p w14:paraId="5AA07A2A" w14:textId="597B7C91" w:rsidR="002F7E35" w:rsidRDefault="002F7E35" w:rsidP="003D7F94"/>
    <w:p w14:paraId="7166A24F" w14:textId="096DB686" w:rsidR="002F7E35" w:rsidRDefault="002F7E35" w:rsidP="003D7F94"/>
    <w:p w14:paraId="50FFF60A" w14:textId="068EC2CA" w:rsidR="002F7E35" w:rsidRDefault="002F7E35" w:rsidP="003D7F94"/>
    <w:p w14:paraId="2DD37B1A" w14:textId="2526655F" w:rsidR="002F7E35" w:rsidRDefault="002F7E35" w:rsidP="003D7F94"/>
    <w:p w14:paraId="4D0BA795" w14:textId="5328D033" w:rsidR="002F7E35" w:rsidRDefault="002F7E35" w:rsidP="003D7F94"/>
    <w:p w14:paraId="5FC822E5" w14:textId="78339CAF" w:rsidR="002F7E35" w:rsidRDefault="002F7E35" w:rsidP="002F7E35">
      <w:pPr>
        <w:pStyle w:val="Kop3"/>
      </w:pPr>
      <w:bookmarkStart w:id="5" w:name="_Toc56689927"/>
      <w:r>
        <w:lastRenderedPageBreak/>
        <w:t>Medewerker overzicht</w:t>
      </w:r>
      <w:bookmarkEnd w:id="5"/>
    </w:p>
    <w:p w14:paraId="6F0EE433" w14:textId="64F17F29" w:rsidR="006F055C" w:rsidRPr="006F055C" w:rsidRDefault="006F055C" w:rsidP="006F055C">
      <w:pPr>
        <w:pStyle w:val="Kop4"/>
        <w:ind w:left="0"/>
      </w:pPr>
      <w:r>
        <w:t>Piet person</w:t>
      </w:r>
    </w:p>
    <w:tbl>
      <w:tblPr>
        <w:tblStyle w:val="Rastertabel3-Accent4"/>
        <w:tblW w:w="9081" w:type="dxa"/>
        <w:tblLook w:val="04A0" w:firstRow="1" w:lastRow="0" w:firstColumn="1" w:lastColumn="0" w:noHBand="0" w:noVBand="1"/>
      </w:tblPr>
      <w:tblGrid>
        <w:gridCol w:w="3027"/>
        <w:gridCol w:w="3027"/>
        <w:gridCol w:w="3027"/>
      </w:tblGrid>
      <w:tr w:rsidR="006F055C" w14:paraId="42DDCD01" w14:textId="77777777" w:rsidTr="006F0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7" w:type="dxa"/>
          </w:tcPr>
          <w:p w14:paraId="4ABA1347" w14:textId="64064077" w:rsidR="006F055C" w:rsidRDefault="006F055C" w:rsidP="002F7E35">
            <w:pPr>
              <w:ind w:left="0"/>
            </w:pPr>
            <w:r>
              <w:t>Activiteit</w:t>
            </w:r>
          </w:p>
        </w:tc>
        <w:tc>
          <w:tcPr>
            <w:tcW w:w="3027" w:type="dxa"/>
          </w:tcPr>
          <w:p w14:paraId="5F825D23" w14:textId="53368AC0" w:rsidR="006F055C" w:rsidRDefault="006F055C" w:rsidP="002F7E3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</w:tc>
        <w:tc>
          <w:tcPr>
            <w:tcW w:w="3027" w:type="dxa"/>
          </w:tcPr>
          <w:p w14:paraId="273BF975" w14:textId="007FA9D2" w:rsidR="006F055C" w:rsidRDefault="006F055C" w:rsidP="002F7E3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</w:t>
            </w:r>
          </w:p>
        </w:tc>
      </w:tr>
      <w:tr w:rsidR="006F055C" w14:paraId="5D90E062" w14:textId="77777777" w:rsidTr="006F0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0EB1840F" w14:textId="4CFD8931" w:rsidR="006F055C" w:rsidRDefault="006F055C" w:rsidP="002F7E35">
            <w:pPr>
              <w:ind w:left="0"/>
            </w:pPr>
            <w:r>
              <w:t>Sociale vaardigheden</w:t>
            </w:r>
          </w:p>
        </w:tc>
        <w:tc>
          <w:tcPr>
            <w:tcW w:w="3027" w:type="dxa"/>
          </w:tcPr>
          <w:p w14:paraId="4B23F456" w14:textId="273D2461" w:rsidR="006F055C" w:rsidRDefault="006F055C" w:rsidP="002F7E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22-10-2020</w:t>
            </w:r>
          </w:p>
        </w:tc>
        <w:tc>
          <w:tcPr>
            <w:tcW w:w="3027" w:type="dxa"/>
          </w:tcPr>
          <w:p w14:paraId="3D616C9F" w14:textId="4C56BC04" w:rsidR="006F055C" w:rsidRDefault="006F055C" w:rsidP="002F7E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6F055C" w14:paraId="7F9B2B14" w14:textId="77777777" w:rsidTr="006F055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1923C83D" w14:textId="5C068036" w:rsidR="006F055C" w:rsidRDefault="006F055C" w:rsidP="002F7E35">
            <w:pPr>
              <w:ind w:left="0"/>
            </w:pPr>
            <w:r>
              <w:t xml:space="preserve">Zeiltocht </w:t>
            </w:r>
            <w:proofErr w:type="spellStart"/>
            <w:r>
              <w:t>engeland</w:t>
            </w:r>
            <w:proofErr w:type="spellEnd"/>
          </w:p>
        </w:tc>
        <w:tc>
          <w:tcPr>
            <w:tcW w:w="3027" w:type="dxa"/>
          </w:tcPr>
          <w:p w14:paraId="0CC592AC" w14:textId="167D6D01" w:rsidR="006F055C" w:rsidRDefault="006F055C" w:rsidP="002F7E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24-12-2020</w:t>
            </w:r>
          </w:p>
        </w:tc>
        <w:tc>
          <w:tcPr>
            <w:tcW w:w="3027" w:type="dxa"/>
          </w:tcPr>
          <w:p w14:paraId="1298810A" w14:textId="09D0B6ED" w:rsidR="006F055C" w:rsidRDefault="006F055C" w:rsidP="002F7E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6F055C" w14:paraId="1F4B8543" w14:textId="77777777" w:rsidTr="006F0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D264D4C" w14:textId="5FFF7DD2" w:rsidR="006F055C" w:rsidRDefault="006F055C" w:rsidP="002F7E35">
            <w:pPr>
              <w:ind w:left="0"/>
            </w:pPr>
            <w:r>
              <w:t>Communicatie vaardigheden</w:t>
            </w:r>
          </w:p>
        </w:tc>
        <w:tc>
          <w:tcPr>
            <w:tcW w:w="3027" w:type="dxa"/>
          </w:tcPr>
          <w:p w14:paraId="71704F0F" w14:textId="198928B5" w:rsidR="006F055C" w:rsidRDefault="006F055C" w:rsidP="002F7E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30-03-2015</w:t>
            </w:r>
          </w:p>
        </w:tc>
        <w:tc>
          <w:tcPr>
            <w:tcW w:w="3027" w:type="dxa"/>
          </w:tcPr>
          <w:p w14:paraId="7C95F100" w14:textId="0C3C93E6" w:rsidR="006F055C" w:rsidRDefault="006F055C" w:rsidP="002F7E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4280324D" w14:textId="77777777" w:rsidR="0082384E" w:rsidRDefault="0082384E" w:rsidP="000B7D5D">
      <w:pPr>
        <w:pStyle w:val="Kop3"/>
      </w:pPr>
    </w:p>
    <w:p w14:paraId="0F8D274B" w14:textId="644B942B" w:rsidR="000B7D5D" w:rsidRPr="000B7D5D" w:rsidRDefault="000B7D5D" w:rsidP="000B7D5D">
      <w:pPr>
        <w:pStyle w:val="Kop3"/>
      </w:pPr>
      <w:bookmarkStart w:id="6" w:name="_Toc56689928"/>
      <w:r>
        <w:t>Directie overzicht</w:t>
      </w:r>
      <w:bookmarkEnd w:id="6"/>
    </w:p>
    <w:tbl>
      <w:tblPr>
        <w:tblStyle w:val="Rastertabel3-Accent4"/>
        <w:tblW w:w="9071" w:type="dxa"/>
        <w:tblLook w:val="04A0" w:firstRow="1" w:lastRow="0" w:firstColumn="1" w:lastColumn="0" w:noHBand="0" w:noVBand="1"/>
      </w:tblPr>
      <w:tblGrid>
        <w:gridCol w:w="2793"/>
        <w:gridCol w:w="3193"/>
        <w:gridCol w:w="3085"/>
      </w:tblGrid>
      <w:tr w:rsidR="006F055C" w14:paraId="4766BDCD" w14:textId="77777777" w:rsidTr="0082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dxa"/>
          </w:tcPr>
          <w:p w14:paraId="35291DE5" w14:textId="77777777" w:rsidR="006F055C" w:rsidRDefault="006F055C" w:rsidP="00485369">
            <w:pPr>
              <w:ind w:left="0"/>
            </w:pPr>
            <w:r>
              <w:t>Naam</w:t>
            </w:r>
          </w:p>
        </w:tc>
        <w:tc>
          <w:tcPr>
            <w:tcW w:w="3193" w:type="dxa"/>
          </w:tcPr>
          <w:p w14:paraId="491A0F90" w14:textId="046637EC" w:rsidR="006F055C" w:rsidRDefault="006F055C" w:rsidP="0048536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Geboortedatum</w:t>
            </w:r>
          </w:p>
        </w:tc>
        <w:tc>
          <w:tcPr>
            <w:tcW w:w="3085" w:type="dxa"/>
          </w:tcPr>
          <w:p w14:paraId="07D3D1DF" w14:textId="61EFAE14" w:rsidR="006F055C" w:rsidRDefault="006F055C" w:rsidP="0048536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Inschrijf datum</w:t>
            </w:r>
          </w:p>
        </w:tc>
      </w:tr>
      <w:tr w:rsidR="006F055C" w14:paraId="07CC0BC9" w14:textId="77777777" w:rsidTr="0082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4B8C2FFF" w14:textId="77777777" w:rsidR="006F055C" w:rsidRDefault="006F055C" w:rsidP="00485369">
            <w:pPr>
              <w:ind w:left="0"/>
            </w:pPr>
            <w:r>
              <w:t xml:space="preserve">Piet </w:t>
            </w:r>
            <w:proofErr w:type="spellStart"/>
            <w:r>
              <w:t>pieterson</w:t>
            </w:r>
            <w:proofErr w:type="spellEnd"/>
          </w:p>
        </w:tc>
        <w:tc>
          <w:tcPr>
            <w:tcW w:w="3193" w:type="dxa"/>
          </w:tcPr>
          <w:p w14:paraId="62CEE25D" w14:textId="6A0BD679" w:rsidR="006F055C" w:rsidRDefault="0082384E" w:rsidP="004853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03-02-1996</w:t>
            </w:r>
          </w:p>
        </w:tc>
        <w:tc>
          <w:tcPr>
            <w:tcW w:w="3085" w:type="dxa"/>
          </w:tcPr>
          <w:p w14:paraId="35CF0711" w14:textId="2BEA5FE6" w:rsidR="006F055C" w:rsidRDefault="0082384E" w:rsidP="004853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01-09-2015</w:t>
            </w:r>
          </w:p>
        </w:tc>
      </w:tr>
      <w:tr w:rsidR="006F055C" w14:paraId="456EFB5E" w14:textId="77777777" w:rsidTr="0082384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39ECDDA2" w14:textId="77777777" w:rsidR="006F055C" w:rsidRDefault="006F055C" w:rsidP="00485369">
            <w:pPr>
              <w:ind w:left="0"/>
            </w:pPr>
            <w:r>
              <w:t>Jan Janssen</w:t>
            </w:r>
          </w:p>
        </w:tc>
        <w:tc>
          <w:tcPr>
            <w:tcW w:w="3193" w:type="dxa"/>
          </w:tcPr>
          <w:p w14:paraId="3C1DBA29" w14:textId="532A28C7" w:rsidR="006F055C" w:rsidRDefault="0082384E" w:rsidP="004853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04-03-1997</w:t>
            </w:r>
          </w:p>
        </w:tc>
        <w:tc>
          <w:tcPr>
            <w:tcW w:w="3085" w:type="dxa"/>
          </w:tcPr>
          <w:p w14:paraId="5B7B826C" w14:textId="2F3B7627" w:rsidR="006F055C" w:rsidRDefault="0082384E" w:rsidP="004853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20-02-2016</w:t>
            </w:r>
          </w:p>
        </w:tc>
      </w:tr>
      <w:tr w:rsidR="006F055C" w14:paraId="4104B3C6" w14:textId="77777777" w:rsidTr="0082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4DAE188B" w14:textId="77777777" w:rsidR="006F055C" w:rsidRDefault="006F055C" w:rsidP="00485369">
            <w:pPr>
              <w:ind w:left="0"/>
            </w:pPr>
            <w:r>
              <w:t>Klaas klassen</w:t>
            </w:r>
          </w:p>
        </w:tc>
        <w:tc>
          <w:tcPr>
            <w:tcW w:w="3193" w:type="dxa"/>
          </w:tcPr>
          <w:p w14:paraId="760B0C83" w14:textId="46357892" w:rsidR="006F055C" w:rsidRDefault="0082384E" w:rsidP="004853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15-12-2000</w:t>
            </w:r>
          </w:p>
        </w:tc>
        <w:tc>
          <w:tcPr>
            <w:tcW w:w="3085" w:type="dxa"/>
          </w:tcPr>
          <w:p w14:paraId="20EBF747" w14:textId="1F616910" w:rsidR="006F055C" w:rsidRDefault="0082384E" w:rsidP="0048536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09-05-2016</w:t>
            </w:r>
          </w:p>
        </w:tc>
      </w:tr>
      <w:tr w:rsidR="0082384E" w14:paraId="689D641E" w14:textId="77777777" w:rsidTr="0082384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6" w:type="dxa"/>
            <w:gridSpan w:val="2"/>
          </w:tcPr>
          <w:p w14:paraId="482E23EC" w14:textId="7DB936CF" w:rsidR="0082384E" w:rsidRDefault="0082384E" w:rsidP="00485369">
            <w:pPr>
              <w:ind w:left="0"/>
            </w:pPr>
            <w:r>
              <w:t>Totaal ingeschreven:</w:t>
            </w:r>
          </w:p>
        </w:tc>
        <w:tc>
          <w:tcPr>
            <w:tcW w:w="3085" w:type="dxa"/>
          </w:tcPr>
          <w:p w14:paraId="2D24F0BF" w14:textId="4578A234" w:rsidR="0082384E" w:rsidRDefault="0082384E" w:rsidP="004853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15546E3" w14:textId="77777777" w:rsidR="000B7D5D" w:rsidRDefault="000B7D5D" w:rsidP="006F055C">
      <w:pPr>
        <w:pStyle w:val="Kop3"/>
        <w:ind w:left="0"/>
      </w:pPr>
    </w:p>
    <w:p w14:paraId="2EC92327" w14:textId="6FC27026" w:rsidR="000B7D5D" w:rsidRPr="000B7D5D" w:rsidRDefault="00131457" w:rsidP="000B7D5D">
      <w:pPr>
        <w:pStyle w:val="Kop3"/>
      </w:pPr>
      <w:bookmarkStart w:id="7" w:name="_Toc56689929"/>
      <w:r>
        <w:t>Directie overzich</w:t>
      </w:r>
      <w:r w:rsidR="000B7D5D">
        <w:t>t</w:t>
      </w:r>
      <w:bookmarkEnd w:id="7"/>
    </w:p>
    <w:tbl>
      <w:tblPr>
        <w:tblStyle w:val="Rastertabel3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384E" w14:paraId="502A43EF" w14:textId="77777777" w:rsidTr="0082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39075658" w14:textId="402B2980" w:rsidR="0082384E" w:rsidRDefault="0082384E" w:rsidP="00131457">
            <w:pPr>
              <w:ind w:left="0"/>
            </w:pPr>
            <w:r>
              <w:t>Naam</w:t>
            </w:r>
          </w:p>
        </w:tc>
        <w:tc>
          <w:tcPr>
            <w:tcW w:w="2254" w:type="dxa"/>
          </w:tcPr>
          <w:p w14:paraId="69883F6A" w14:textId="7C6F1ADC" w:rsidR="0082384E" w:rsidRDefault="0082384E" w:rsidP="0013145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Instituut</w:t>
            </w:r>
          </w:p>
        </w:tc>
        <w:tc>
          <w:tcPr>
            <w:tcW w:w="2254" w:type="dxa"/>
          </w:tcPr>
          <w:p w14:paraId="2AF5B05B" w14:textId="37821F56" w:rsidR="0082384E" w:rsidRDefault="0082384E" w:rsidP="0013145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Telefoon instituut</w:t>
            </w:r>
          </w:p>
        </w:tc>
        <w:tc>
          <w:tcPr>
            <w:tcW w:w="2254" w:type="dxa"/>
          </w:tcPr>
          <w:p w14:paraId="2E7B6DA6" w14:textId="1FEA425D" w:rsidR="0082384E" w:rsidRDefault="0082384E" w:rsidP="0013145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Uitschrijf datum</w:t>
            </w:r>
          </w:p>
        </w:tc>
      </w:tr>
      <w:tr w:rsidR="0082384E" w14:paraId="2A60D877" w14:textId="77777777" w:rsidTr="0082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7CFE5F" w14:textId="75EAA6E0" w:rsidR="0082384E" w:rsidRDefault="0082384E" w:rsidP="0082384E">
            <w:pPr>
              <w:ind w:left="0"/>
            </w:pPr>
            <w:r>
              <w:t xml:space="preserve">Piet </w:t>
            </w:r>
            <w:proofErr w:type="spellStart"/>
            <w:r>
              <w:t>pieterson</w:t>
            </w:r>
            <w:proofErr w:type="spellEnd"/>
          </w:p>
        </w:tc>
        <w:tc>
          <w:tcPr>
            <w:tcW w:w="2254" w:type="dxa"/>
          </w:tcPr>
          <w:p w14:paraId="56372E1E" w14:textId="055A9D26" w:rsidR="0082384E" w:rsidRDefault="0082384E" w:rsidP="008238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Roc</w:t>
            </w:r>
            <w:proofErr w:type="spellEnd"/>
            <w:r>
              <w:t xml:space="preserve"> van </w:t>
            </w:r>
            <w:proofErr w:type="spellStart"/>
            <w:r>
              <w:t>amsterdam</w:t>
            </w:r>
            <w:proofErr w:type="spellEnd"/>
          </w:p>
        </w:tc>
        <w:tc>
          <w:tcPr>
            <w:tcW w:w="2254" w:type="dxa"/>
          </w:tcPr>
          <w:p w14:paraId="1DF12A2A" w14:textId="6853E183" w:rsidR="0082384E" w:rsidRDefault="0082384E" w:rsidP="008238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035-7895245</w:t>
            </w:r>
          </w:p>
        </w:tc>
        <w:tc>
          <w:tcPr>
            <w:tcW w:w="2254" w:type="dxa"/>
          </w:tcPr>
          <w:p w14:paraId="47EB5676" w14:textId="20561DA9" w:rsidR="0082384E" w:rsidRDefault="0082384E" w:rsidP="008238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12-07-2018</w:t>
            </w:r>
          </w:p>
        </w:tc>
      </w:tr>
      <w:tr w:rsidR="0082384E" w14:paraId="3595A745" w14:textId="77777777" w:rsidTr="0082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5D20C6" w14:textId="4610C7E6" w:rsidR="0082384E" w:rsidRDefault="0082384E" w:rsidP="0082384E">
            <w:pPr>
              <w:ind w:left="0"/>
            </w:pPr>
            <w:r>
              <w:t>Jan Janssen</w:t>
            </w:r>
          </w:p>
        </w:tc>
        <w:tc>
          <w:tcPr>
            <w:tcW w:w="2254" w:type="dxa"/>
          </w:tcPr>
          <w:p w14:paraId="6FBF3A12" w14:textId="427C5DD4" w:rsidR="0082384E" w:rsidRDefault="0082384E" w:rsidP="008238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fastdevelopment</w:t>
            </w:r>
            <w:proofErr w:type="spellEnd"/>
          </w:p>
        </w:tc>
        <w:tc>
          <w:tcPr>
            <w:tcW w:w="2254" w:type="dxa"/>
          </w:tcPr>
          <w:p w14:paraId="1623C532" w14:textId="5F79BFD3" w:rsidR="0082384E" w:rsidRDefault="0082384E" w:rsidP="008238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035-7123245</w:t>
            </w:r>
          </w:p>
        </w:tc>
        <w:tc>
          <w:tcPr>
            <w:tcW w:w="2254" w:type="dxa"/>
          </w:tcPr>
          <w:p w14:paraId="7550BDFE" w14:textId="7232674B" w:rsidR="0082384E" w:rsidRDefault="0082384E" w:rsidP="008238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23-10-2018</w:t>
            </w:r>
          </w:p>
        </w:tc>
      </w:tr>
      <w:tr w:rsidR="0082384E" w14:paraId="3F08C0AF" w14:textId="77777777" w:rsidTr="0082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3ECE6B" w14:textId="0CD1AB62" w:rsidR="0082384E" w:rsidRDefault="0082384E" w:rsidP="0082384E">
            <w:pPr>
              <w:ind w:left="0"/>
            </w:pPr>
            <w:r>
              <w:t>Klaas klassen</w:t>
            </w:r>
          </w:p>
        </w:tc>
        <w:tc>
          <w:tcPr>
            <w:tcW w:w="2254" w:type="dxa"/>
          </w:tcPr>
          <w:p w14:paraId="0981BC3C" w14:textId="263CB0B3" w:rsidR="0082384E" w:rsidRDefault="0082384E" w:rsidP="008238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Jumbo </w:t>
            </w:r>
          </w:p>
        </w:tc>
        <w:tc>
          <w:tcPr>
            <w:tcW w:w="2254" w:type="dxa"/>
          </w:tcPr>
          <w:p w14:paraId="511F09B6" w14:textId="70DA126F" w:rsidR="0082384E" w:rsidRDefault="0082384E" w:rsidP="008238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035-7815945</w:t>
            </w:r>
          </w:p>
        </w:tc>
        <w:tc>
          <w:tcPr>
            <w:tcW w:w="2254" w:type="dxa"/>
          </w:tcPr>
          <w:p w14:paraId="2EC462A3" w14:textId="605936EE" w:rsidR="0082384E" w:rsidRDefault="0082384E" w:rsidP="008238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07-02-2019</w:t>
            </w:r>
          </w:p>
        </w:tc>
      </w:tr>
      <w:tr w:rsidR="0082384E" w14:paraId="554EDA0D" w14:textId="77777777" w:rsidTr="00CD536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2" w:type="dxa"/>
            <w:gridSpan w:val="3"/>
          </w:tcPr>
          <w:p w14:paraId="2F5A6537" w14:textId="3943AF2D" w:rsidR="0082384E" w:rsidRDefault="0082384E" w:rsidP="0082384E">
            <w:pPr>
              <w:ind w:left="0"/>
            </w:pPr>
            <w:r>
              <w:t>Totaal uitgeschreven:</w:t>
            </w:r>
          </w:p>
        </w:tc>
        <w:tc>
          <w:tcPr>
            <w:tcW w:w="2254" w:type="dxa"/>
          </w:tcPr>
          <w:p w14:paraId="39E9B198" w14:textId="789EF555" w:rsidR="0082384E" w:rsidRDefault="001179D0" w:rsidP="008238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922C4AB" w14:textId="65DF8C51" w:rsidR="006F055C" w:rsidRDefault="006F055C" w:rsidP="0082384E">
      <w:pPr>
        <w:ind w:left="0"/>
      </w:pPr>
    </w:p>
    <w:p w14:paraId="4C16F91C" w14:textId="70BE4533" w:rsidR="006F055C" w:rsidRDefault="006F055C" w:rsidP="006F055C">
      <w:pPr>
        <w:pStyle w:val="Kop2"/>
      </w:pPr>
      <w:bookmarkStart w:id="8" w:name="_Toc56689930"/>
      <w:r>
        <w:t>Grafisch ontwerp</w:t>
      </w:r>
      <w:bookmarkEnd w:id="8"/>
    </w:p>
    <w:p w14:paraId="4E71A0D3" w14:textId="10941ECF" w:rsidR="006F055C" w:rsidRDefault="0082384E" w:rsidP="006F055C">
      <w:r>
        <w:t>De hoofdkleuren oranje, blauw, wit en zwart. Deze kleuren moeten de website een frisse uitstraling geven. Het logo van Jeugd betrokken komt linksboven elke pagina te staan.</w:t>
      </w:r>
    </w:p>
    <w:p w14:paraId="1D6EA44C" w14:textId="2E7EF54A" w:rsidR="0082384E" w:rsidRDefault="0082384E" w:rsidP="006F055C">
      <w:r>
        <w:t>De formulieren worden zo simpel mogelijk weergegeven. Hierdoor blijft de administratie van de jongeren overzichtelijke kunnen medewerkers en direct makkelijk de administratie gegevens uitlezen.</w:t>
      </w:r>
    </w:p>
    <w:p w14:paraId="4A43D73D" w14:textId="1D8E34D9" w:rsidR="008E0CF5" w:rsidRDefault="008E0CF5" w:rsidP="006F055C"/>
    <w:p w14:paraId="738E327C" w14:textId="77777777" w:rsidR="002A0197" w:rsidRDefault="002A0197" w:rsidP="006F055C"/>
    <w:p w14:paraId="02AEBE4C" w14:textId="77777777" w:rsidR="008E0CF5" w:rsidRDefault="008E0CF5" w:rsidP="006F055C"/>
    <w:p w14:paraId="64FE8ED0" w14:textId="77777777" w:rsidR="008E0CF5" w:rsidRDefault="008E0CF5" w:rsidP="006F055C"/>
    <w:p w14:paraId="31965C8B" w14:textId="77777777" w:rsidR="008E0CF5" w:rsidRDefault="008E0CF5" w:rsidP="006F055C"/>
    <w:p w14:paraId="4876AF9C" w14:textId="14B9A908" w:rsidR="008E0CF5" w:rsidRDefault="008E0CF5" w:rsidP="006F055C">
      <w:r>
        <w:lastRenderedPageBreak/>
        <w:t>Voorbeeld grafisch ontwerp:</w:t>
      </w:r>
    </w:p>
    <w:p w14:paraId="09A933FC" w14:textId="260E9ADF" w:rsidR="008E0CF5" w:rsidRDefault="008E0CF5" w:rsidP="006F055C">
      <w:r>
        <w:rPr>
          <w:noProof/>
        </w:rPr>
        <w:drawing>
          <wp:inline distT="0" distB="0" distL="0" distR="0" wp14:anchorId="31774550" wp14:editId="1B1680A9">
            <wp:extent cx="5725795" cy="6944995"/>
            <wp:effectExtent l="0" t="0" r="8255" b="825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1A61" w14:textId="63F8CC02" w:rsidR="00A27E6D" w:rsidRDefault="00A27E6D" w:rsidP="006F055C"/>
    <w:p w14:paraId="5AB76196" w14:textId="0515E2E4" w:rsidR="00A27E6D" w:rsidRDefault="00A27E6D" w:rsidP="00A27E6D">
      <w:pPr>
        <w:pStyle w:val="Kop2"/>
      </w:pPr>
      <w:r>
        <w:t>Aantekeningen gesprek</w:t>
      </w:r>
    </w:p>
    <w:p w14:paraId="33AE039E" w14:textId="75B5C84C" w:rsidR="00A27E6D" w:rsidRPr="00A27E6D" w:rsidRDefault="00A27E6D" w:rsidP="00A27E6D">
      <w:r>
        <w:t>Moscow- methode toepassen op de functies. Daarnaast wil de opdrachtgever een visueel beeld krijgen van hoe de website er uit komt te zien.</w:t>
      </w:r>
    </w:p>
    <w:sectPr w:rsidR="00A27E6D" w:rsidRPr="00A27E6D" w:rsidSect="00CA74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1F7C8" w14:textId="77777777" w:rsidR="00403E0D" w:rsidRDefault="00403E0D">
      <w:r>
        <w:separator/>
      </w:r>
    </w:p>
    <w:p w14:paraId="1C1B6E67" w14:textId="77777777" w:rsidR="00403E0D" w:rsidRDefault="00403E0D"/>
  </w:endnote>
  <w:endnote w:type="continuationSeparator" w:id="0">
    <w:p w14:paraId="0788BFF8" w14:textId="77777777" w:rsidR="00403E0D" w:rsidRDefault="00403E0D">
      <w:r>
        <w:continuationSeparator/>
      </w:r>
    </w:p>
    <w:p w14:paraId="243932EF" w14:textId="77777777" w:rsidR="00403E0D" w:rsidRDefault="00403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9EBE" w14:textId="77777777" w:rsidR="007F4B9C" w:rsidRDefault="007F4B9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FC58C2" w14:paraId="3D142D64" w14:textId="77777777" w:rsidTr="005A54FA">
      <w:tc>
        <w:tcPr>
          <w:tcW w:w="750" w:type="pct"/>
        </w:tcPr>
        <w:p w14:paraId="7AD770D2" w14:textId="2D3226D1" w:rsidR="00FC58C2" w:rsidRDefault="00403E0D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F17B6D535ECE4425A00C3BCFCF2F4E5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4C66AF">
                <w:t>19-11-2020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68F93B1FA5DF43398CA81CBD6E2CB4E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61025F2" w14:textId="69ABC76C" w:rsidR="00FC58C2" w:rsidRDefault="00C02650" w:rsidP="00547E56">
              <w:pPr>
                <w:pStyle w:val="Voettekst"/>
                <w:jc w:val="center"/>
              </w:pPr>
              <w:r>
                <w:t>Functioneel ontwerp definitief</w:t>
              </w:r>
            </w:p>
          </w:sdtContent>
        </w:sdt>
      </w:tc>
      <w:tc>
        <w:tcPr>
          <w:tcW w:w="750" w:type="pct"/>
        </w:tcPr>
        <w:p w14:paraId="248C7FEB" w14:textId="77777777" w:rsidR="00FC58C2" w:rsidRDefault="004F0E9B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7F4B9C"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A1E390F" w14:textId="77777777" w:rsidR="00FC58C2" w:rsidRDefault="00FC58C2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22A83" w14:textId="77777777" w:rsidR="007F4B9C" w:rsidRDefault="007F4B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37901" w14:textId="77777777" w:rsidR="00403E0D" w:rsidRDefault="00403E0D">
      <w:r>
        <w:separator/>
      </w:r>
    </w:p>
    <w:p w14:paraId="4F25DFB3" w14:textId="77777777" w:rsidR="00403E0D" w:rsidRDefault="00403E0D"/>
  </w:footnote>
  <w:footnote w:type="continuationSeparator" w:id="0">
    <w:p w14:paraId="5584C015" w14:textId="77777777" w:rsidR="00403E0D" w:rsidRDefault="00403E0D">
      <w:r>
        <w:continuationSeparator/>
      </w:r>
    </w:p>
    <w:p w14:paraId="60C9BB92" w14:textId="77777777" w:rsidR="00403E0D" w:rsidRDefault="00403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6E65E" w14:textId="77777777" w:rsidR="007F4B9C" w:rsidRDefault="007F4B9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2291" w14:textId="77777777" w:rsidR="00FC58C2" w:rsidRDefault="00403E0D">
    <w:pPr>
      <w:pStyle w:val="Koptekst"/>
    </w:pPr>
    <w:sdt>
      <w:sdtPr>
        <w:alias w:val="Vertrouwelijk:"/>
        <w:tag w:val="Vertrouwelijk:"/>
        <w:id w:val="-1822729698"/>
        <w:placeholder>
          <w:docPart w:val="22D88616572E4BC791ECFA5A8D19A6E7"/>
        </w:placeholder>
        <w:temporary/>
        <w:showingPlcHdr/>
        <w15:appearance w15:val="hidden"/>
      </w:sdtPr>
      <w:sdtEndPr/>
      <w:sdtContent>
        <w:r w:rsidR="003F66FA"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EE34" w14:textId="77777777" w:rsidR="00A94C93" w:rsidRDefault="00A638EC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D3E4D2" wp14:editId="30FE43B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D5AED9F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B25A6"/>
    <w:multiLevelType w:val="hybridMultilevel"/>
    <w:tmpl w:val="1A56A202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77C"/>
    <w:multiLevelType w:val="hybridMultilevel"/>
    <w:tmpl w:val="9C6AF810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3B853CD"/>
    <w:multiLevelType w:val="hybridMultilevel"/>
    <w:tmpl w:val="58DA3C78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1D95AF7"/>
    <w:multiLevelType w:val="hybridMultilevel"/>
    <w:tmpl w:val="21FAC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60231"/>
    <w:multiLevelType w:val="hybridMultilevel"/>
    <w:tmpl w:val="A7BA25D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E641DBA"/>
    <w:multiLevelType w:val="hybridMultilevel"/>
    <w:tmpl w:val="2F7C09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28048CB"/>
    <w:multiLevelType w:val="hybridMultilevel"/>
    <w:tmpl w:val="9DA8A42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8E770AF"/>
    <w:multiLevelType w:val="hybridMultilevel"/>
    <w:tmpl w:val="846EE0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7"/>
  </w:num>
  <w:num w:numId="17">
    <w:abstractNumId w:val="18"/>
  </w:num>
  <w:num w:numId="18">
    <w:abstractNumId w:val="15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F"/>
    <w:rsid w:val="00085986"/>
    <w:rsid w:val="000B7D5D"/>
    <w:rsid w:val="000C1EF1"/>
    <w:rsid w:val="001179D0"/>
    <w:rsid w:val="00131457"/>
    <w:rsid w:val="001465F4"/>
    <w:rsid w:val="00176CC1"/>
    <w:rsid w:val="001912B2"/>
    <w:rsid w:val="00243213"/>
    <w:rsid w:val="00273BC1"/>
    <w:rsid w:val="00290347"/>
    <w:rsid w:val="002A0044"/>
    <w:rsid w:val="002A0197"/>
    <w:rsid w:val="002C35E2"/>
    <w:rsid w:val="002C7F47"/>
    <w:rsid w:val="002F7E35"/>
    <w:rsid w:val="00340594"/>
    <w:rsid w:val="003A445F"/>
    <w:rsid w:val="003A4FE1"/>
    <w:rsid w:val="003C0801"/>
    <w:rsid w:val="003C1774"/>
    <w:rsid w:val="003D1754"/>
    <w:rsid w:val="003D7F94"/>
    <w:rsid w:val="003F66FA"/>
    <w:rsid w:val="00403E0D"/>
    <w:rsid w:val="004224CB"/>
    <w:rsid w:val="00474746"/>
    <w:rsid w:val="004A3548"/>
    <w:rsid w:val="004C66AF"/>
    <w:rsid w:val="004D5282"/>
    <w:rsid w:val="004F0E9B"/>
    <w:rsid w:val="004F3C68"/>
    <w:rsid w:val="0051405B"/>
    <w:rsid w:val="00547E56"/>
    <w:rsid w:val="005715BD"/>
    <w:rsid w:val="0058237B"/>
    <w:rsid w:val="005A54FA"/>
    <w:rsid w:val="005B2EAF"/>
    <w:rsid w:val="005B3755"/>
    <w:rsid w:val="00686DFA"/>
    <w:rsid w:val="006C6699"/>
    <w:rsid w:val="006E67C4"/>
    <w:rsid w:val="006F055C"/>
    <w:rsid w:val="006F2718"/>
    <w:rsid w:val="007021B3"/>
    <w:rsid w:val="00705BDA"/>
    <w:rsid w:val="007759F1"/>
    <w:rsid w:val="007951F2"/>
    <w:rsid w:val="007D770B"/>
    <w:rsid w:val="007F4B9C"/>
    <w:rsid w:val="007F6D58"/>
    <w:rsid w:val="0082384E"/>
    <w:rsid w:val="008400AB"/>
    <w:rsid w:val="00841F2C"/>
    <w:rsid w:val="008433B2"/>
    <w:rsid w:val="008B4716"/>
    <w:rsid w:val="008C170C"/>
    <w:rsid w:val="008E0CF5"/>
    <w:rsid w:val="0090428B"/>
    <w:rsid w:val="009063BF"/>
    <w:rsid w:val="0094299D"/>
    <w:rsid w:val="009C01A2"/>
    <w:rsid w:val="009D10C2"/>
    <w:rsid w:val="009D2881"/>
    <w:rsid w:val="009F03F8"/>
    <w:rsid w:val="009F7202"/>
    <w:rsid w:val="00A21C33"/>
    <w:rsid w:val="00A27E6D"/>
    <w:rsid w:val="00A3613D"/>
    <w:rsid w:val="00A42548"/>
    <w:rsid w:val="00A638EC"/>
    <w:rsid w:val="00A94C93"/>
    <w:rsid w:val="00AA133F"/>
    <w:rsid w:val="00AC10A5"/>
    <w:rsid w:val="00BC587D"/>
    <w:rsid w:val="00BE0195"/>
    <w:rsid w:val="00C02650"/>
    <w:rsid w:val="00C207EB"/>
    <w:rsid w:val="00C267BB"/>
    <w:rsid w:val="00C67A56"/>
    <w:rsid w:val="00CA74A9"/>
    <w:rsid w:val="00CE02E3"/>
    <w:rsid w:val="00CF7434"/>
    <w:rsid w:val="00D505EC"/>
    <w:rsid w:val="00D5350B"/>
    <w:rsid w:val="00D5424A"/>
    <w:rsid w:val="00D6493D"/>
    <w:rsid w:val="00D76366"/>
    <w:rsid w:val="00E41F34"/>
    <w:rsid w:val="00F10A35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B3C99"/>
  <w15:chartTrackingRefBased/>
  <w15:docId w15:val="{9A080B17-8186-4EEC-B1F9-DB0E4B1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94299D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9F03F8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73BC1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9D10C2"/>
    <w:pPr>
      <w:spacing w:after="100"/>
      <w:ind w:left="440"/>
    </w:pPr>
  </w:style>
  <w:style w:type="table" w:styleId="Rastertabel3-Accent4">
    <w:name w:val="Grid Table 3 Accent 4"/>
    <w:basedOn w:val="Standaardtabel"/>
    <w:uiPriority w:val="48"/>
    <w:rsid w:val="007021B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DD7A9C1FBF47E981FA3E53C5C2FD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403AE7-1416-4B40-89B2-95D66DB48699}"/>
      </w:docPartPr>
      <w:docPartBody>
        <w:p w:rsidR="00B52926" w:rsidRDefault="008B3478">
          <w:pPr>
            <w:pStyle w:val="84DD7A9C1FBF47E981FA3E53C5C2FDDE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3A3C84A83DD5451C9CE5DC7C0CEC9C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CB281D-9CE0-4DF0-8F26-EFEA6982707D}"/>
      </w:docPartPr>
      <w:docPartBody>
        <w:p w:rsidR="00B52926" w:rsidRDefault="008B3478">
          <w:pPr>
            <w:pStyle w:val="3A3C84A83DD5451C9CE5DC7C0CEC9C7A"/>
          </w:pPr>
          <w:r>
            <w:rPr>
              <w:lang w:bidi="nl-NL"/>
            </w:rPr>
            <w:t>Datum</w:t>
          </w:r>
        </w:p>
      </w:docPartBody>
    </w:docPart>
    <w:docPart>
      <w:docPartPr>
        <w:name w:val="0D5F4757816A46D1890A88A9ACF5D9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0627A3-9CC4-4761-9CD8-558BCA19E608}"/>
      </w:docPartPr>
      <w:docPartBody>
        <w:p w:rsidR="00B52926" w:rsidRDefault="008B3478">
          <w:pPr>
            <w:pStyle w:val="0D5F4757816A46D1890A88A9ACF5D945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976193D563824BEA8124C10D569D1B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8065C5-1BBE-49E5-AA51-B21A38DEB639}"/>
      </w:docPartPr>
      <w:docPartBody>
        <w:p w:rsidR="00B52926" w:rsidRDefault="008B3478">
          <w:pPr>
            <w:pStyle w:val="976193D563824BEA8124C10D569D1B2D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D0000390547E4CF5AC8CCACD4F931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745529-59CD-4522-9497-7D1C2FF11C82}"/>
      </w:docPartPr>
      <w:docPartBody>
        <w:p w:rsidR="00B52926" w:rsidRDefault="008B3478">
          <w:pPr>
            <w:pStyle w:val="D0000390547E4CF5AC8CCACD4F931461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7DC381C4B2D94119BC7FD0DB8563D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DC22C7-CAF4-43D3-AB7D-E4AA4E7A8744}"/>
      </w:docPartPr>
      <w:docPartBody>
        <w:p w:rsidR="00B52926" w:rsidRDefault="008B3478">
          <w:pPr>
            <w:pStyle w:val="7DC381C4B2D94119BC7FD0DB8563DA9A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F17B6D535ECE4425A00C3BCFCF2F4E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E2E478-35A3-4EC5-A367-AA7DA95B421A}"/>
      </w:docPartPr>
      <w:docPartBody>
        <w:p w:rsidR="00B52926" w:rsidRDefault="008B3478">
          <w:pPr>
            <w:pStyle w:val="F17B6D535ECE4425A00C3BCFCF2F4E5A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68F93B1FA5DF43398CA81CBD6E2CB4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63C11-60D1-4E82-82AD-F940D4733065}"/>
      </w:docPartPr>
      <w:docPartBody>
        <w:p w:rsidR="00B52926" w:rsidRDefault="008B3478">
          <w:pPr>
            <w:pStyle w:val="68F93B1FA5DF43398CA81CBD6E2CB4E2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22D88616572E4BC791ECFA5A8D19A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8D579D-05E1-416A-A6B9-B691A77B8C72}"/>
      </w:docPartPr>
      <w:docPartBody>
        <w:p w:rsidR="00B52926" w:rsidRDefault="008B3478">
          <w:pPr>
            <w:pStyle w:val="22D88616572E4BC791ECFA5A8D19A6E7"/>
          </w:pPr>
          <w:r>
            <w:rPr>
              <w:lang w:bidi="nl-NL"/>
            </w:rPr>
            <w:t>Opmerking: Nieuwe handtekeningen zijn 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78"/>
    <w:rsid w:val="00632C52"/>
    <w:rsid w:val="00814899"/>
    <w:rsid w:val="008B3478"/>
    <w:rsid w:val="00B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4DD7A9C1FBF47E981FA3E53C5C2FDDE">
    <w:name w:val="84DD7A9C1FBF47E981FA3E53C5C2FDDE"/>
  </w:style>
  <w:style w:type="paragraph" w:customStyle="1" w:styleId="3A3C84A83DD5451C9CE5DC7C0CEC9C7A">
    <w:name w:val="3A3C84A83DD5451C9CE5DC7C0CEC9C7A"/>
  </w:style>
  <w:style w:type="paragraph" w:customStyle="1" w:styleId="0D5F4757816A46D1890A88A9ACF5D945">
    <w:name w:val="0D5F4757816A46D1890A88A9ACF5D945"/>
  </w:style>
  <w:style w:type="paragraph" w:customStyle="1" w:styleId="976193D563824BEA8124C10D569D1B2D">
    <w:name w:val="976193D563824BEA8124C10D569D1B2D"/>
  </w:style>
  <w:style w:type="paragraph" w:customStyle="1" w:styleId="D0000390547E4CF5AC8CCACD4F931461">
    <w:name w:val="D0000390547E4CF5AC8CCACD4F931461"/>
  </w:style>
  <w:style w:type="paragraph" w:customStyle="1" w:styleId="7DC381C4B2D94119BC7FD0DB8563DA9A">
    <w:name w:val="7DC381C4B2D94119BC7FD0DB8563DA9A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F17B6D535ECE4425A00C3BCFCF2F4E5A">
    <w:name w:val="F17B6D535ECE4425A00C3BCFCF2F4E5A"/>
  </w:style>
  <w:style w:type="paragraph" w:customStyle="1" w:styleId="68F93B1FA5DF43398CA81CBD6E2CB4E2">
    <w:name w:val="68F93B1FA5DF43398CA81CBD6E2CB4E2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22D88616572E4BC791ECFA5A8D19A6E7">
    <w:name w:val="22D88616572E4BC791ECFA5A8D19A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19-11-2020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FA9ED-FDE2-44D3-8E72-C156695E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252</TotalTime>
  <Pages>7</Pages>
  <Words>657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van Hilversum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jeugd betrokken</dc:subject>
  <dc:creator>Tim</dc:creator>
  <cp:keywords>Functioneel ontwerp definitief</cp:keywords>
  <cp:lastModifiedBy>Tim Bouma</cp:lastModifiedBy>
  <cp:revision>16</cp:revision>
  <dcterms:created xsi:type="dcterms:W3CDTF">2020-11-19T11:10:00Z</dcterms:created>
  <dcterms:modified xsi:type="dcterms:W3CDTF">2020-11-20T09:56:00Z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